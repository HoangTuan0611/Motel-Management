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5290D" w14:textId="3E74229C" w:rsidR="00B31BBE" w:rsidRPr="00642D86" w:rsidRDefault="00B31BBE" w:rsidP="00B31BBE">
      <w:pPr>
        <w:rPr>
          <w:lang w:val="en-US"/>
        </w:rPr>
      </w:pPr>
    </w:p>
    <w:p w14:paraId="26E996CC" w14:textId="0D31B100" w:rsidR="003548A8" w:rsidRPr="00642D86" w:rsidRDefault="003548A8" w:rsidP="003548A8">
      <w:pPr>
        <w:rPr>
          <w:rFonts w:ascii="Arial" w:hAnsi="Arial" w:cs="Arial"/>
          <w:lang w:val="en-US"/>
        </w:rPr>
      </w:pPr>
    </w:p>
    <w:p w14:paraId="26E996CD" w14:textId="77777777" w:rsidR="003548A8" w:rsidRPr="00642D86" w:rsidRDefault="003548A8" w:rsidP="003548A8">
      <w:pPr>
        <w:rPr>
          <w:rFonts w:ascii="Arial" w:hAnsi="Arial" w:cs="Arial"/>
          <w:lang w:val="en-US"/>
        </w:rPr>
      </w:pPr>
    </w:p>
    <w:p w14:paraId="26E996CE" w14:textId="77777777" w:rsidR="003548A8" w:rsidRPr="00642D86" w:rsidRDefault="003548A8" w:rsidP="007A1DE8">
      <w:pPr>
        <w:pStyle w:val="Title"/>
        <w:jc w:val="right"/>
        <w:rPr>
          <w:rFonts w:cs="Arial"/>
          <w:lang w:val="en-US"/>
        </w:rPr>
      </w:pPr>
    </w:p>
    <w:p w14:paraId="26E996CF" w14:textId="77777777" w:rsidR="003548A8" w:rsidRPr="00642D86" w:rsidRDefault="003548A8" w:rsidP="007A1DE8">
      <w:pPr>
        <w:pStyle w:val="Title"/>
        <w:jc w:val="right"/>
        <w:rPr>
          <w:rFonts w:cs="Arial"/>
          <w:lang w:val="en-US"/>
        </w:rPr>
      </w:pPr>
    </w:p>
    <w:p w14:paraId="26E996D0" w14:textId="77777777" w:rsidR="003548A8" w:rsidRPr="00642D86" w:rsidRDefault="003548A8" w:rsidP="007A1DE8">
      <w:pPr>
        <w:pStyle w:val="Title"/>
        <w:jc w:val="right"/>
        <w:rPr>
          <w:rFonts w:cs="Arial"/>
          <w:lang w:val="en-US"/>
        </w:rPr>
      </w:pPr>
    </w:p>
    <w:p w14:paraId="26E996D1" w14:textId="77777777" w:rsidR="00D234F3" w:rsidRPr="00642D86" w:rsidRDefault="007A1DE8" w:rsidP="007A1DE8">
      <w:pPr>
        <w:pStyle w:val="Title"/>
        <w:jc w:val="right"/>
        <w:rPr>
          <w:rFonts w:cs="Arial"/>
          <w:sz w:val="44"/>
          <w:lang w:val="en-US"/>
        </w:rPr>
      </w:pPr>
      <w:r w:rsidRPr="00642D86">
        <w:rPr>
          <w:rFonts w:cs="Arial"/>
          <w:sz w:val="44"/>
          <w:lang w:val="en-US"/>
        </w:rPr>
        <w:t xml:space="preserve">Phát biểu bài toán </w:t>
      </w:r>
      <w:r w:rsidR="002609B5" w:rsidRPr="00642D86">
        <w:rPr>
          <w:rFonts w:cs="Arial"/>
          <w:color w:val="2F5496" w:themeColor="accent1" w:themeShade="BF"/>
          <w:sz w:val="44"/>
          <w:lang w:val="en-US"/>
        </w:rPr>
        <w:t>Quản lý nhà trọ Trí Đức</w:t>
      </w:r>
    </w:p>
    <w:p w14:paraId="26E996D2" w14:textId="77777777" w:rsidR="007A1DE8" w:rsidRPr="00642D86" w:rsidRDefault="007A1DE8" w:rsidP="007A1DE8">
      <w:pPr>
        <w:rPr>
          <w:rFonts w:ascii="Arial" w:hAnsi="Arial" w:cs="Arial"/>
          <w:sz w:val="28"/>
          <w:lang w:val="en-US"/>
        </w:rPr>
      </w:pPr>
    </w:p>
    <w:p w14:paraId="26E996D4" w14:textId="77777777" w:rsidR="00D234F3" w:rsidRPr="00642D86" w:rsidRDefault="00D234F3">
      <w:pPr>
        <w:pStyle w:val="Title"/>
        <w:jc w:val="both"/>
        <w:rPr>
          <w:rFonts w:cs="Arial"/>
          <w:lang w:val="en-US"/>
        </w:rPr>
      </w:pPr>
    </w:p>
    <w:p w14:paraId="26E996D5" w14:textId="77777777" w:rsidR="003548A8" w:rsidRPr="00642D86" w:rsidRDefault="003548A8" w:rsidP="003548A8">
      <w:pPr>
        <w:rPr>
          <w:rFonts w:ascii="Arial" w:hAnsi="Arial" w:cs="Arial"/>
          <w:lang w:val="en-US"/>
        </w:rPr>
      </w:pPr>
    </w:p>
    <w:p w14:paraId="26E996D6" w14:textId="77777777" w:rsidR="003548A8" w:rsidRPr="00642D86" w:rsidRDefault="003548A8" w:rsidP="003548A8">
      <w:pPr>
        <w:rPr>
          <w:rFonts w:ascii="Arial" w:hAnsi="Arial" w:cs="Arial"/>
          <w:lang w:val="en-US"/>
        </w:rPr>
      </w:pPr>
    </w:p>
    <w:p w14:paraId="26E996D8" w14:textId="15AE3E53" w:rsidR="003548A8" w:rsidRDefault="003548A8" w:rsidP="003548A8">
      <w:pPr>
        <w:rPr>
          <w:rFonts w:ascii="Arial" w:hAnsi="Arial" w:cs="Arial"/>
          <w:lang w:val="en-US"/>
        </w:rPr>
      </w:pPr>
    </w:p>
    <w:p w14:paraId="323A7228" w14:textId="073A30D8" w:rsidR="00B74B2B" w:rsidRDefault="00B74B2B" w:rsidP="003548A8">
      <w:pPr>
        <w:rPr>
          <w:rFonts w:ascii="Arial" w:hAnsi="Arial" w:cs="Arial"/>
          <w:lang w:val="en-US"/>
        </w:rPr>
      </w:pPr>
    </w:p>
    <w:p w14:paraId="05CCD1C1" w14:textId="77777777" w:rsidR="00B74B2B" w:rsidRPr="00642D86" w:rsidRDefault="00B74B2B" w:rsidP="003548A8">
      <w:pPr>
        <w:rPr>
          <w:rFonts w:ascii="Arial" w:hAnsi="Arial" w:cs="Arial"/>
          <w:lang w:val="en-US"/>
        </w:rPr>
      </w:pPr>
    </w:p>
    <w:p w14:paraId="26E996D9" w14:textId="77777777" w:rsidR="003548A8" w:rsidRPr="00642D86" w:rsidRDefault="003548A8" w:rsidP="003548A8">
      <w:pPr>
        <w:rPr>
          <w:rFonts w:ascii="Arial" w:hAnsi="Arial" w:cs="Arial"/>
          <w:lang w:val="en-US"/>
        </w:rPr>
      </w:pPr>
    </w:p>
    <w:p w14:paraId="26E996DA" w14:textId="77777777" w:rsidR="003548A8" w:rsidRPr="00642D86" w:rsidRDefault="003548A8" w:rsidP="003548A8">
      <w:pPr>
        <w:rPr>
          <w:rFonts w:ascii="Arial" w:hAnsi="Arial" w:cs="Arial"/>
          <w:lang w:val="en-US"/>
        </w:rPr>
      </w:pPr>
    </w:p>
    <w:p w14:paraId="26E996DB" w14:textId="77777777" w:rsidR="003548A8" w:rsidRPr="00642D86" w:rsidRDefault="003548A8" w:rsidP="003548A8">
      <w:pPr>
        <w:jc w:val="center"/>
        <w:rPr>
          <w:rFonts w:ascii="Arial" w:hAnsi="Arial" w:cs="Arial"/>
          <w:b/>
          <w:sz w:val="30"/>
          <w:szCs w:val="30"/>
          <w:lang w:val="en-US"/>
        </w:rPr>
      </w:pPr>
      <w:r w:rsidRPr="00642D86">
        <w:rPr>
          <w:rFonts w:ascii="Arial" w:hAnsi="Arial" w:cs="Arial"/>
          <w:b/>
          <w:sz w:val="30"/>
          <w:szCs w:val="30"/>
          <w:lang w:val="en-US"/>
        </w:rPr>
        <w:t>Sinh viên thực hiện:</w:t>
      </w:r>
    </w:p>
    <w:p w14:paraId="26E996DC" w14:textId="77777777" w:rsidR="003548A8" w:rsidRPr="00642D86" w:rsidRDefault="002609B5" w:rsidP="003548A8">
      <w:pPr>
        <w:jc w:val="center"/>
        <w:rPr>
          <w:rFonts w:ascii="Arial" w:hAnsi="Arial" w:cs="Arial"/>
          <w:color w:val="2F5496" w:themeColor="accent1" w:themeShade="BF"/>
          <w:sz w:val="30"/>
          <w:szCs w:val="30"/>
          <w:lang w:val="en-US"/>
        </w:rPr>
      </w:pPr>
      <w:r w:rsidRPr="00642D86">
        <w:rPr>
          <w:rFonts w:ascii="Arial" w:hAnsi="Arial" w:cs="Arial"/>
          <w:color w:val="2F5496" w:themeColor="accent1" w:themeShade="BF"/>
          <w:sz w:val="30"/>
          <w:szCs w:val="30"/>
          <w:lang w:val="en-US"/>
        </w:rPr>
        <w:t>17520542 – Nguyễn Đức Hưng</w:t>
      </w:r>
    </w:p>
    <w:p w14:paraId="26E996FA" w14:textId="3D3C3949" w:rsidR="00D234F3" w:rsidRPr="00642D86" w:rsidRDefault="007A1DE8" w:rsidP="0031511D">
      <w:pPr>
        <w:pStyle w:val="Title"/>
        <w:rPr>
          <w:rFonts w:cs="Arial"/>
        </w:rPr>
      </w:pPr>
      <w:r w:rsidRPr="00642D86">
        <w:rPr>
          <w:rFonts w:cs="Arial"/>
        </w:rPr>
        <w:br w:type="page"/>
      </w:r>
      <w:r w:rsidR="006C6EA5" w:rsidRPr="006C6EA5">
        <w:rPr>
          <w:rFonts w:cs="Arial"/>
          <w:color w:val="2F5496" w:themeColor="accent1" w:themeShade="BF"/>
          <w:sz w:val="40"/>
        </w:rPr>
        <w:lastRenderedPageBreak/>
        <w:t>PHÁT BIỂU BÀI TOÁN</w:t>
      </w:r>
    </w:p>
    <w:p w14:paraId="26E99705" w14:textId="77777777" w:rsidR="00997384" w:rsidRPr="006C6EA5" w:rsidRDefault="00997384" w:rsidP="00997384">
      <w:pPr>
        <w:spacing w:line="360" w:lineRule="auto"/>
        <w:jc w:val="both"/>
        <w:rPr>
          <w:rFonts w:ascii="Arial" w:hAnsi="Arial" w:cs="Arial"/>
          <w:sz w:val="28"/>
          <w:lang w:val="en-US"/>
        </w:rPr>
      </w:pPr>
    </w:p>
    <w:p w14:paraId="26E99706" w14:textId="02B40A97" w:rsidR="00997384" w:rsidRDefault="00997384" w:rsidP="00A27E7E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b/>
          <w:i/>
          <w:color w:val="C45911" w:themeColor="accent2" w:themeShade="BF"/>
          <w:sz w:val="28"/>
          <w:u w:val="single"/>
          <w:lang w:val="en-US"/>
        </w:rPr>
      </w:pPr>
      <w:r w:rsidRPr="00EB3BBA">
        <w:rPr>
          <w:rFonts w:ascii="Arial" w:hAnsi="Arial" w:cs="Arial"/>
          <w:b/>
          <w:i/>
          <w:color w:val="C45911" w:themeColor="accent2" w:themeShade="BF"/>
          <w:sz w:val="28"/>
          <w:u w:val="single"/>
          <w:lang w:val="en-US"/>
        </w:rPr>
        <w:t>Giới thiệu về nhà trọ Trí Đức</w:t>
      </w:r>
    </w:p>
    <w:p w14:paraId="5007064A" w14:textId="79F71D88" w:rsidR="00EB3BBA" w:rsidRPr="00EB3BBA" w:rsidRDefault="00B94247" w:rsidP="00A27E7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/>
          <w:i/>
          <w:color w:val="C45911" w:themeColor="accent2" w:themeShade="BF"/>
          <w:sz w:val="28"/>
          <w:u w:val="single"/>
          <w:lang w:val="en-US"/>
        </w:rPr>
      </w:pPr>
      <w:r>
        <w:rPr>
          <w:rFonts w:ascii="Arial" w:hAnsi="Arial" w:cs="Arial"/>
          <w:b/>
          <w:i/>
          <w:color w:val="C45911" w:themeColor="accent2" w:themeShade="BF"/>
          <w:sz w:val="28"/>
          <w:u w:val="single"/>
          <w:lang w:val="en-US"/>
        </w:rPr>
        <w:t>Kiến trúc</w:t>
      </w:r>
      <w:r w:rsidR="00876748">
        <w:rPr>
          <w:rFonts w:ascii="Arial" w:hAnsi="Arial" w:cs="Arial"/>
          <w:b/>
          <w:i/>
          <w:color w:val="C45911" w:themeColor="accent2" w:themeShade="BF"/>
          <w:sz w:val="28"/>
          <w:u w:val="single"/>
          <w:lang w:val="en-US"/>
        </w:rPr>
        <w:t xml:space="preserve"> tổng quan</w:t>
      </w:r>
    </w:p>
    <w:p w14:paraId="117FC543" w14:textId="629896B6" w:rsidR="00CC4D99" w:rsidRPr="00CC4D99" w:rsidRDefault="00997384" w:rsidP="00A27E7E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lang w:val="en-US"/>
        </w:rPr>
      </w:pPr>
      <w:r w:rsidRPr="00CC4D99">
        <w:rPr>
          <w:rFonts w:ascii="Arial" w:hAnsi="Arial" w:cs="Arial"/>
          <w:lang w:val="en-US"/>
        </w:rPr>
        <w:t xml:space="preserve">Nhà trọ Trí Đức được xây dựng với khối nhà </w:t>
      </w:r>
      <w:r w:rsidR="001B5B6F" w:rsidRPr="00CC4D99">
        <w:rPr>
          <w:rFonts w:ascii="Arial" w:hAnsi="Arial" w:cs="Arial"/>
          <w:lang w:val="en-US"/>
        </w:rPr>
        <w:t>6</w:t>
      </w:r>
      <w:r w:rsidRPr="00CC4D99">
        <w:rPr>
          <w:rFonts w:ascii="Arial" w:hAnsi="Arial" w:cs="Arial"/>
          <w:lang w:val="en-US"/>
        </w:rPr>
        <w:t xml:space="preserve"> tầng</w:t>
      </w:r>
      <w:r w:rsidR="001B5B6F" w:rsidRPr="00CC4D99">
        <w:rPr>
          <w:rFonts w:ascii="Arial" w:hAnsi="Arial" w:cs="Arial"/>
          <w:lang w:val="en-US"/>
        </w:rPr>
        <w:t xml:space="preserve"> và </w:t>
      </w:r>
      <w:r w:rsidR="00333559" w:rsidRPr="00CC4D99">
        <w:rPr>
          <w:rFonts w:ascii="Arial" w:hAnsi="Arial" w:cs="Arial"/>
          <w:lang w:val="en-US"/>
        </w:rPr>
        <w:t>1 bán tầng</w:t>
      </w:r>
      <w:r w:rsidRPr="00CC4D99">
        <w:rPr>
          <w:rFonts w:ascii="Arial" w:hAnsi="Arial" w:cs="Arial"/>
          <w:lang w:val="en-US"/>
        </w:rPr>
        <w:t xml:space="preserve">, quy mô </w:t>
      </w:r>
      <w:r w:rsidR="00356DE6" w:rsidRPr="00CC4D99">
        <w:rPr>
          <w:rFonts w:ascii="Arial" w:hAnsi="Arial" w:cs="Arial"/>
          <w:lang w:val="en-US"/>
        </w:rPr>
        <w:t>22</w:t>
      </w:r>
      <w:r w:rsidRPr="00CC4D99">
        <w:rPr>
          <w:rFonts w:ascii="Arial" w:hAnsi="Arial" w:cs="Arial"/>
          <w:lang w:val="en-US"/>
        </w:rPr>
        <w:t xml:space="preserve"> phòng trọ được bố trí mỗi tầng </w:t>
      </w:r>
      <w:r w:rsidR="00356DE6" w:rsidRPr="00CC4D99">
        <w:rPr>
          <w:rFonts w:ascii="Arial" w:hAnsi="Arial" w:cs="Arial"/>
          <w:lang w:val="en-US"/>
        </w:rPr>
        <w:t>5</w:t>
      </w:r>
      <w:r w:rsidRPr="00CC4D99">
        <w:rPr>
          <w:rFonts w:ascii="Arial" w:hAnsi="Arial" w:cs="Arial"/>
          <w:lang w:val="en-US"/>
        </w:rPr>
        <w:t xml:space="preserve"> phòng</w:t>
      </w:r>
      <w:r w:rsidR="00FB2E74" w:rsidRPr="00CC4D99">
        <w:rPr>
          <w:rFonts w:ascii="Arial" w:hAnsi="Arial" w:cs="Arial"/>
          <w:lang w:val="en-US"/>
        </w:rPr>
        <w:t xml:space="preserve"> trọ</w:t>
      </w:r>
      <w:r w:rsidRPr="00CC4D99">
        <w:rPr>
          <w:rFonts w:ascii="Arial" w:hAnsi="Arial" w:cs="Arial"/>
          <w:lang w:val="en-US"/>
        </w:rPr>
        <w:t xml:space="preserve"> từ tầng </w:t>
      </w:r>
      <w:r w:rsidR="00333559" w:rsidRPr="00CC4D99">
        <w:rPr>
          <w:rFonts w:ascii="Arial" w:hAnsi="Arial" w:cs="Arial"/>
          <w:lang w:val="en-US"/>
        </w:rPr>
        <w:t>2</w:t>
      </w:r>
      <w:r w:rsidRPr="00CC4D99">
        <w:rPr>
          <w:rFonts w:ascii="Arial" w:hAnsi="Arial" w:cs="Arial"/>
          <w:lang w:val="en-US"/>
        </w:rPr>
        <w:t xml:space="preserve"> đến tầng </w:t>
      </w:r>
      <w:r w:rsidR="00333559" w:rsidRPr="00CC4D99">
        <w:rPr>
          <w:rFonts w:ascii="Arial" w:hAnsi="Arial" w:cs="Arial"/>
          <w:lang w:val="en-US"/>
        </w:rPr>
        <w:t>5</w:t>
      </w:r>
      <w:r w:rsidRPr="00CC4D99">
        <w:rPr>
          <w:rFonts w:ascii="Arial" w:hAnsi="Arial" w:cs="Arial"/>
          <w:lang w:val="en-US"/>
        </w:rPr>
        <w:t xml:space="preserve"> </w:t>
      </w:r>
      <w:r w:rsidR="00FB2E74" w:rsidRPr="00CC4D99">
        <w:rPr>
          <w:rFonts w:ascii="Arial" w:hAnsi="Arial" w:cs="Arial"/>
          <w:lang w:val="en-US"/>
        </w:rPr>
        <w:t>và tầng</w:t>
      </w:r>
      <w:r w:rsidRPr="00CC4D99">
        <w:rPr>
          <w:rFonts w:ascii="Arial" w:hAnsi="Arial" w:cs="Arial"/>
          <w:lang w:val="en-US"/>
        </w:rPr>
        <w:t xml:space="preserve"> trên cùng </w:t>
      </w:r>
      <w:r w:rsidR="00FB2E74" w:rsidRPr="00CC4D99">
        <w:rPr>
          <w:rFonts w:ascii="Arial" w:hAnsi="Arial" w:cs="Arial"/>
          <w:lang w:val="en-US"/>
        </w:rPr>
        <w:t xml:space="preserve">là 2 phòng và nhà kho. </w:t>
      </w:r>
      <w:r w:rsidR="00554D16">
        <w:rPr>
          <w:rFonts w:ascii="Arial" w:hAnsi="Arial" w:cs="Arial"/>
          <w:lang w:val="en-US"/>
        </w:rPr>
        <w:t xml:space="preserve">Tầng trệt và bán tầng là nơi </w:t>
      </w:r>
      <w:r w:rsidR="00315E0E">
        <w:rPr>
          <w:rFonts w:ascii="Arial" w:hAnsi="Arial" w:cs="Arial"/>
          <w:lang w:val="en-US"/>
        </w:rPr>
        <w:t xml:space="preserve">để xe, phòng spa, </w:t>
      </w:r>
      <w:r w:rsidR="00841721">
        <w:rPr>
          <w:rFonts w:ascii="Arial" w:hAnsi="Arial" w:cs="Arial"/>
          <w:lang w:val="en-US"/>
        </w:rPr>
        <w:t>và là nơi sinh hoạt của chủ nhà.</w:t>
      </w:r>
    </w:p>
    <w:p w14:paraId="50365D59" w14:textId="2995B152" w:rsidR="000474D1" w:rsidRPr="00403726" w:rsidRDefault="00FB2E74" w:rsidP="00A27E7E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lang w:val="en-US"/>
        </w:rPr>
      </w:pPr>
      <w:r w:rsidRPr="00CC4D99">
        <w:rPr>
          <w:rFonts w:ascii="Arial" w:hAnsi="Arial" w:cs="Arial"/>
          <w:lang w:val="en-US"/>
        </w:rPr>
        <w:t>Mỗi nửa tầng</w:t>
      </w:r>
      <w:r w:rsidR="00D868CA" w:rsidRPr="00CC4D99">
        <w:rPr>
          <w:rFonts w:ascii="Arial" w:hAnsi="Arial" w:cs="Arial"/>
          <w:lang w:val="en-US"/>
        </w:rPr>
        <w:t xml:space="preserve"> (được phân chia </w:t>
      </w:r>
      <w:r w:rsidR="00956381" w:rsidRPr="00CC4D99">
        <w:rPr>
          <w:rFonts w:ascii="Arial" w:hAnsi="Arial" w:cs="Arial"/>
          <w:lang w:val="en-US"/>
        </w:rPr>
        <w:t xml:space="preserve">bởi thang bộ </w:t>
      </w:r>
      <w:r w:rsidR="00592D96" w:rsidRPr="00CC4D99">
        <w:rPr>
          <w:rFonts w:ascii="Arial" w:hAnsi="Arial" w:cs="Arial"/>
          <w:lang w:val="en-US"/>
        </w:rPr>
        <w:t>ở giữa</w:t>
      </w:r>
      <w:r w:rsidR="005F48A1" w:rsidRPr="00CC4D99">
        <w:rPr>
          <w:rFonts w:ascii="Arial" w:hAnsi="Arial" w:cs="Arial"/>
          <w:lang w:val="en-US"/>
        </w:rPr>
        <w:t>)</w:t>
      </w:r>
      <w:r w:rsidRPr="00CC4D99">
        <w:rPr>
          <w:rFonts w:ascii="Arial" w:hAnsi="Arial" w:cs="Arial"/>
          <w:lang w:val="en-US"/>
        </w:rPr>
        <w:t xml:space="preserve"> có 1</w:t>
      </w:r>
      <w:r w:rsidR="00356DE6" w:rsidRPr="00CC4D99">
        <w:rPr>
          <w:rFonts w:ascii="Arial" w:hAnsi="Arial" w:cs="Arial"/>
          <w:lang w:val="en-US"/>
        </w:rPr>
        <w:t xml:space="preserve"> phòng</w:t>
      </w:r>
      <w:r w:rsidRPr="00CC4D99">
        <w:rPr>
          <w:rFonts w:ascii="Arial" w:hAnsi="Arial" w:cs="Arial"/>
          <w:lang w:val="en-US"/>
        </w:rPr>
        <w:t xml:space="preserve"> lớn và </w:t>
      </w:r>
      <w:r w:rsidR="00356DE6" w:rsidRPr="00CC4D99">
        <w:rPr>
          <w:rFonts w:ascii="Arial" w:hAnsi="Arial" w:cs="Arial"/>
          <w:lang w:val="en-US"/>
        </w:rPr>
        <w:t>còn lại là phòng nhỏ</w:t>
      </w:r>
      <w:r w:rsidRPr="00CC4D99">
        <w:rPr>
          <w:rFonts w:ascii="Arial" w:hAnsi="Arial" w:cs="Arial"/>
          <w:lang w:val="en-US"/>
        </w:rPr>
        <w:t xml:space="preserve"> </w:t>
      </w:r>
      <w:r w:rsidR="00356DE6" w:rsidRPr="00CC4D99">
        <w:rPr>
          <w:rFonts w:ascii="Arial" w:hAnsi="Arial" w:cs="Arial"/>
          <w:lang w:val="en-US"/>
        </w:rPr>
        <w:t xml:space="preserve">hơn </w:t>
      </w:r>
      <w:r w:rsidRPr="00CC4D99">
        <w:rPr>
          <w:rFonts w:ascii="Arial" w:hAnsi="Arial" w:cs="Arial"/>
          <w:lang w:val="en-US"/>
        </w:rPr>
        <w:t xml:space="preserve">với diện tích lần lượt là </w:t>
      </w:r>
      <w:bookmarkStart w:id="0" w:name="_Hlk21411662"/>
      <w:r w:rsidR="005F48A1" w:rsidRPr="00CC4D99">
        <w:rPr>
          <w:rFonts w:ascii="Arial" w:hAnsi="Arial" w:cs="Arial"/>
          <w:szCs w:val="24"/>
          <w:lang w:val="en-US"/>
        </w:rPr>
        <w:t>16</w:t>
      </w:r>
      <w:r w:rsidRPr="00CC4D99">
        <w:rPr>
          <w:rFonts w:ascii="Arial" w:hAnsi="Arial" w:cs="Arial"/>
          <w:szCs w:val="24"/>
          <w:lang w:val="en-US"/>
        </w:rPr>
        <w:t>m</w:t>
      </w:r>
      <w:r w:rsidRPr="00CC4D99">
        <w:rPr>
          <w:rFonts w:ascii="Arial" w:hAnsi="Arial" w:cs="Arial"/>
          <w:szCs w:val="24"/>
          <w:vertAlign w:val="superscript"/>
          <w:lang w:val="en-US"/>
        </w:rPr>
        <w:t>2</w:t>
      </w:r>
      <w:bookmarkEnd w:id="0"/>
      <w:r w:rsidRPr="00CC4D99">
        <w:rPr>
          <w:rFonts w:ascii="Arial" w:hAnsi="Arial" w:cs="Arial"/>
          <w:szCs w:val="24"/>
          <w:lang w:val="en-US"/>
        </w:rPr>
        <w:t xml:space="preserve"> </w:t>
      </w:r>
      <w:r w:rsidR="005F48A1" w:rsidRPr="00CC4D99">
        <w:rPr>
          <w:rFonts w:ascii="Arial" w:hAnsi="Arial" w:cs="Arial"/>
          <w:szCs w:val="24"/>
          <w:lang w:val="en-US"/>
        </w:rPr>
        <w:t>(</w:t>
      </w:r>
      <w:r w:rsidR="009403FC" w:rsidRPr="00CC4D99">
        <w:rPr>
          <w:rFonts w:ascii="Arial" w:hAnsi="Arial" w:cs="Arial"/>
          <w:color w:val="000000"/>
          <w:szCs w:val="24"/>
          <w:shd w:val="clear" w:color="auto" w:fill="FFFFFF"/>
        </w:rPr>
        <w:t>4.2 x 4.2</w:t>
      </w:r>
      <w:r w:rsidR="009403FC" w:rsidRPr="00CC4D99">
        <w:rPr>
          <w:rFonts w:ascii="Arial" w:hAnsi="Arial" w:cs="Arial"/>
          <w:color w:val="000000"/>
          <w:szCs w:val="24"/>
          <w:shd w:val="clear" w:color="auto" w:fill="FFFFFF"/>
          <w:lang w:val="en-US"/>
        </w:rPr>
        <w:t xml:space="preserve">) </w:t>
      </w:r>
      <w:r w:rsidRPr="00CC4D99">
        <w:rPr>
          <w:rFonts w:ascii="Arial" w:hAnsi="Arial" w:cs="Arial"/>
          <w:szCs w:val="24"/>
          <w:lang w:val="en-US"/>
        </w:rPr>
        <w:t xml:space="preserve">và </w:t>
      </w:r>
      <w:r w:rsidR="009403FC" w:rsidRPr="00CC4D99">
        <w:rPr>
          <w:rFonts w:ascii="Arial" w:hAnsi="Arial" w:cs="Arial"/>
          <w:szCs w:val="24"/>
          <w:lang w:val="en-US"/>
        </w:rPr>
        <w:t>12</w:t>
      </w:r>
      <w:r w:rsidRPr="00CC4D99">
        <w:rPr>
          <w:rFonts w:ascii="Arial" w:hAnsi="Arial" w:cs="Arial"/>
          <w:szCs w:val="24"/>
          <w:lang w:val="en-US"/>
        </w:rPr>
        <w:t>m</w:t>
      </w:r>
      <w:r w:rsidRPr="00CC4D99">
        <w:rPr>
          <w:rFonts w:ascii="Arial" w:hAnsi="Arial" w:cs="Arial"/>
          <w:szCs w:val="24"/>
          <w:vertAlign w:val="superscript"/>
          <w:lang w:val="en-US"/>
        </w:rPr>
        <w:t>2</w:t>
      </w:r>
      <w:r w:rsidR="00997384" w:rsidRPr="00CC4D99">
        <w:rPr>
          <w:rFonts w:ascii="Arial" w:hAnsi="Arial" w:cs="Arial"/>
          <w:szCs w:val="24"/>
          <w:lang w:val="en-US"/>
        </w:rPr>
        <w:t xml:space="preserve"> </w:t>
      </w:r>
      <w:r w:rsidR="009403FC" w:rsidRPr="00CC4D99">
        <w:rPr>
          <w:rFonts w:ascii="Arial" w:hAnsi="Arial" w:cs="Arial"/>
          <w:szCs w:val="24"/>
          <w:lang w:val="en-US"/>
        </w:rPr>
        <w:t>(4.2 x 3.2)</w:t>
      </w:r>
      <w:r w:rsidR="00841721">
        <w:rPr>
          <w:rFonts w:ascii="Arial" w:hAnsi="Arial" w:cs="Arial"/>
          <w:szCs w:val="24"/>
          <w:lang w:val="en-US"/>
        </w:rPr>
        <w:t>.</w:t>
      </w:r>
    </w:p>
    <w:p w14:paraId="6EC04F22" w14:textId="1F358B3D" w:rsidR="00403726" w:rsidRPr="00403726" w:rsidRDefault="00403726" w:rsidP="00A27E7E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/>
          <w:lang w:val="en-US"/>
        </w:rPr>
      </w:pPr>
      <w:r w:rsidRPr="00403726">
        <w:rPr>
          <w:rFonts w:ascii="Arial" w:hAnsi="Arial" w:cs="Arial"/>
          <w:b/>
          <w:szCs w:val="24"/>
          <w:lang w:val="en-US"/>
        </w:rPr>
        <w:t>Ngọc Anh vẽ</w:t>
      </w:r>
    </w:p>
    <w:p w14:paraId="577EF99D" w14:textId="39A64AF0" w:rsidR="000474D1" w:rsidRPr="0052545D" w:rsidRDefault="0052545D" w:rsidP="00A27E7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/>
          <w:i/>
          <w:color w:val="C45911" w:themeColor="accent2" w:themeShade="BF"/>
          <w:sz w:val="28"/>
          <w:u w:val="single"/>
          <w:lang w:val="en-US"/>
        </w:rPr>
      </w:pPr>
      <w:r>
        <w:rPr>
          <w:rFonts w:ascii="Arial" w:hAnsi="Arial" w:cs="Arial"/>
          <w:b/>
          <w:i/>
          <w:color w:val="C45911" w:themeColor="accent2" w:themeShade="BF"/>
          <w:sz w:val="28"/>
          <w:u w:val="single"/>
          <w:lang w:val="en-US"/>
        </w:rPr>
        <w:t>Cơ sở vật chất</w:t>
      </w:r>
    </w:p>
    <w:p w14:paraId="259D02D4" w14:textId="77777777" w:rsidR="00CC4D99" w:rsidRPr="00191809" w:rsidRDefault="00FB0118" w:rsidP="00A27E7E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lang w:val="en-US"/>
        </w:rPr>
      </w:pPr>
      <w:r w:rsidRPr="00191809">
        <w:rPr>
          <w:rFonts w:ascii="Arial" w:hAnsi="Arial" w:cs="Arial"/>
          <w:lang w:val="en-US"/>
        </w:rPr>
        <w:t>H</w:t>
      </w:r>
      <w:r w:rsidR="00FB2E74" w:rsidRPr="00191809">
        <w:rPr>
          <w:rFonts w:ascii="Arial" w:hAnsi="Arial" w:cs="Arial"/>
          <w:lang w:val="en-US"/>
        </w:rPr>
        <w:t>ỗ trợ 2 giường tầng cho phòng lớn và 1 cho phòng nhỏ</w:t>
      </w:r>
      <w:r w:rsidR="007E4211" w:rsidRPr="00191809">
        <w:rPr>
          <w:rFonts w:ascii="Arial" w:hAnsi="Arial" w:cs="Arial"/>
          <w:lang w:val="en-US"/>
        </w:rPr>
        <w:t>, mỗi phòng có nhà tắm riêng</w:t>
      </w:r>
      <w:r w:rsidR="00FB2E74" w:rsidRPr="00191809">
        <w:rPr>
          <w:rFonts w:ascii="Arial" w:hAnsi="Arial" w:cs="Arial"/>
          <w:lang w:val="en-US"/>
        </w:rPr>
        <w:t xml:space="preserve"> với đầy đủ tiện nghi cơ bản, đáp ứng nhu cầu sinh sống và học tập của sinh viên. </w:t>
      </w:r>
    </w:p>
    <w:p w14:paraId="285983ED" w14:textId="77777777" w:rsidR="005F46DB" w:rsidRPr="00191809" w:rsidRDefault="00FB2E74" w:rsidP="00A27E7E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lang w:val="en-US"/>
        </w:rPr>
      </w:pPr>
      <w:r w:rsidRPr="00191809">
        <w:rPr>
          <w:rFonts w:ascii="Arial" w:hAnsi="Arial" w:cs="Arial"/>
          <w:lang w:val="en-US"/>
        </w:rPr>
        <w:t xml:space="preserve">Trọ cũng đã có sẵn hệ thống mạng với </w:t>
      </w:r>
      <w:r w:rsidR="0033773E" w:rsidRPr="00191809">
        <w:rPr>
          <w:rFonts w:ascii="Arial" w:hAnsi="Arial" w:cs="Arial"/>
          <w:lang w:val="en-US"/>
        </w:rPr>
        <w:t>chi tiết lắp đặt</w:t>
      </w:r>
      <w:r w:rsidR="00CC4D99" w:rsidRPr="00191809">
        <w:rPr>
          <w:rFonts w:ascii="Arial" w:hAnsi="Arial" w:cs="Arial"/>
          <w:lang w:val="en-US"/>
        </w:rPr>
        <w:tab/>
      </w:r>
      <w:r w:rsidR="00B2536F" w:rsidRPr="00191809">
        <w:rPr>
          <w:rFonts w:ascii="Arial" w:hAnsi="Arial" w:cs="Arial"/>
          <w:lang w:val="en-US"/>
        </w:rPr>
        <w:t>như sau</w:t>
      </w:r>
      <w:r w:rsidR="005F46DB" w:rsidRPr="00191809">
        <w:rPr>
          <w:rFonts w:ascii="Arial" w:hAnsi="Arial" w:cs="Arial"/>
          <w:lang w:val="en-US"/>
        </w:rPr>
        <w:t>:</w:t>
      </w:r>
    </w:p>
    <w:p w14:paraId="289E233C" w14:textId="115BD6DE" w:rsidR="005F46DB" w:rsidRPr="000E09F5" w:rsidRDefault="00263F6C" w:rsidP="00A27E7E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lang w:val="en-US"/>
        </w:rPr>
      </w:pPr>
      <w:r w:rsidRPr="000E09F5">
        <w:rPr>
          <w:rFonts w:ascii="Arial" w:hAnsi="Arial" w:cs="Arial"/>
          <w:lang w:val="en-US"/>
        </w:rPr>
        <w:t xml:space="preserve">Phân tầng mạng 1 router mỗi </w:t>
      </w:r>
      <w:r w:rsidR="00277AAB" w:rsidRPr="000E09F5">
        <w:rPr>
          <w:rFonts w:ascii="Arial" w:hAnsi="Arial" w:cs="Arial"/>
          <w:lang w:val="en-US"/>
        </w:rPr>
        <w:t>nửa tầng</w:t>
      </w:r>
    </w:p>
    <w:p w14:paraId="0B4ECA22" w14:textId="13E09403" w:rsidR="00277AAB" w:rsidRPr="000E09F5" w:rsidRDefault="001B0F4D" w:rsidP="00A27E7E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lang w:val="en-US"/>
        </w:rPr>
      </w:pPr>
      <w:r w:rsidRPr="000E09F5">
        <w:rPr>
          <w:rFonts w:ascii="Arial" w:hAnsi="Arial" w:cs="Arial"/>
          <w:lang w:val="en-US"/>
        </w:rPr>
        <w:t>Modem</w:t>
      </w:r>
      <w:r w:rsidR="00EB4460" w:rsidRPr="000E09F5">
        <w:rPr>
          <w:rFonts w:ascii="Arial" w:hAnsi="Arial" w:cs="Arial"/>
          <w:lang w:val="en-US"/>
        </w:rPr>
        <w:t xml:space="preserve"> </w:t>
      </w:r>
      <w:r w:rsidR="00AB00E0" w:rsidRPr="000E09F5">
        <w:rPr>
          <w:rFonts w:ascii="Arial" w:hAnsi="Arial" w:cs="Arial"/>
          <w:lang w:val="en-US"/>
        </w:rPr>
        <w:t xml:space="preserve">(đại diện cho 1 thuê bao mạng) nằm ở tầng 2 </w:t>
      </w:r>
      <w:r w:rsidR="00132374" w:rsidRPr="000E09F5">
        <w:rPr>
          <w:rFonts w:ascii="Arial" w:hAnsi="Arial" w:cs="Arial"/>
          <w:lang w:val="en-US"/>
        </w:rPr>
        <w:t>và tầng 4.</w:t>
      </w:r>
    </w:p>
    <w:p w14:paraId="299AF655" w14:textId="4FBC965B" w:rsidR="00132374" w:rsidRPr="000E09F5" w:rsidRDefault="00626AF8" w:rsidP="00A27E7E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lang w:val="en-US"/>
        </w:rPr>
      </w:pPr>
      <w:r w:rsidRPr="000E09F5">
        <w:rPr>
          <w:rFonts w:ascii="Arial" w:hAnsi="Arial" w:cs="Arial"/>
          <w:lang w:val="en-US"/>
        </w:rPr>
        <w:t>Cổng L</w:t>
      </w:r>
      <w:r w:rsidR="00F048C8" w:rsidRPr="000E09F5">
        <w:rPr>
          <w:rFonts w:ascii="Arial" w:hAnsi="Arial" w:cs="Arial"/>
          <w:lang w:val="en-US"/>
        </w:rPr>
        <w:t>AN</w:t>
      </w:r>
      <w:r w:rsidRPr="000E09F5">
        <w:rPr>
          <w:rFonts w:ascii="Arial" w:hAnsi="Arial" w:cs="Arial"/>
          <w:lang w:val="en-US"/>
        </w:rPr>
        <w:t xml:space="preserve"> của Modem được </w:t>
      </w:r>
      <w:r w:rsidR="00F048C8" w:rsidRPr="000E09F5">
        <w:rPr>
          <w:rFonts w:ascii="Arial" w:hAnsi="Arial" w:cs="Arial"/>
          <w:lang w:val="en-US"/>
        </w:rPr>
        <w:t>kết nối với cổng WAN của router ở</w:t>
      </w:r>
      <w:r w:rsidR="00642A5C" w:rsidRPr="000E09F5">
        <w:rPr>
          <w:rFonts w:ascii="Arial" w:hAnsi="Arial" w:cs="Arial"/>
          <w:lang w:val="en-US"/>
        </w:rPr>
        <w:t xml:space="preserve"> các</w:t>
      </w:r>
      <w:r w:rsidR="00F048C8" w:rsidRPr="000E09F5">
        <w:rPr>
          <w:rFonts w:ascii="Arial" w:hAnsi="Arial" w:cs="Arial"/>
          <w:lang w:val="en-US"/>
        </w:rPr>
        <w:t xml:space="preserve"> </w:t>
      </w:r>
      <w:r w:rsidR="00642A5C" w:rsidRPr="000E09F5">
        <w:rPr>
          <w:rFonts w:ascii="Arial" w:hAnsi="Arial" w:cs="Arial"/>
          <w:lang w:val="en-US"/>
        </w:rPr>
        <w:t>tầng trên.</w:t>
      </w:r>
    </w:p>
    <w:p w14:paraId="10E0FD73" w14:textId="7A37F0BD" w:rsidR="00642A5C" w:rsidRPr="00AC798A" w:rsidRDefault="00191809" w:rsidP="00A27E7E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lang w:val="en-US"/>
        </w:rPr>
      </w:pPr>
      <w:r w:rsidRPr="000E09F5">
        <w:rPr>
          <w:rFonts w:ascii="Arial" w:hAnsi="Arial" w:cs="Arial"/>
          <w:lang w:val="en-US"/>
        </w:rPr>
        <w:t>Do 1 hệ thống mạng được nhiều người dùng</w:t>
      </w:r>
      <w:r w:rsidR="000E09F5">
        <w:rPr>
          <w:rFonts w:ascii="Arial" w:hAnsi="Arial" w:cs="Arial"/>
          <w:lang w:val="en-US"/>
        </w:rPr>
        <w:t xml:space="preserve"> </w:t>
      </w:r>
      <w:r w:rsidR="0014002F">
        <w:rPr>
          <w:rFonts w:ascii="Arial" w:hAnsi="Arial" w:cs="Arial"/>
          <w:lang w:val="en-US"/>
        </w:rPr>
        <w:t>nên chủ nhà trọ nói trước là</w:t>
      </w:r>
      <w:r w:rsidR="001B37BB">
        <w:rPr>
          <w:rFonts w:ascii="Arial" w:hAnsi="Arial" w:cs="Arial"/>
          <w:lang w:val="en-US"/>
        </w:rPr>
        <w:t xml:space="preserve"> </w:t>
      </w:r>
      <w:r w:rsidR="0014002F">
        <w:rPr>
          <w:rFonts w:ascii="Arial" w:hAnsi="Arial" w:cs="Arial"/>
          <w:lang w:val="en-US"/>
        </w:rPr>
        <w:t xml:space="preserve">mạng phục vụ tốt cho nhu cầu học tập do kết nối cáp quang tốc độ cao, tuy nhiên </w:t>
      </w:r>
      <w:r w:rsidR="003B21F9">
        <w:rPr>
          <w:rFonts w:ascii="Arial" w:hAnsi="Arial" w:cs="Arial"/>
          <w:lang w:val="en-US"/>
        </w:rPr>
        <w:t xml:space="preserve">để </w:t>
      </w:r>
      <w:r w:rsidR="00BA1F31">
        <w:rPr>
          <w:rFonts w:ascii="Arial" w:hAnsi="Arial" w:cs="Arial"/>
          <w:lang w:val="en-US"/>
        </w:rPr>
        <w:t xml:space="preserve">ổn định cho việc chơi game hay nhu cầu khác thì sinh viên nên tự trang bị mạng dây (Ethernet) </w:t>
      </w:r>
      <w:r w:rsidR="00BB4A38">
        <w:rPr>
          <w:rFonts w:ascii="Arial" w:hAnsi="Arial" w:cs="Arial"/>
          <w:lang w:val="en-US"/>
        </w:rPr>
        <w:t xml:space="preserve">và nếu không đủ cổng dùng trực tiếp trên router thì có thể tự trang bị </w:t>
      </w:r>
      <w:r w:rsidR="00E0566C">
        <w:rPr>
          <w:rFonts w:ascii="Arial" w:hAnsi="Arial" w:cs="Arial"/>
          <w:color w:val="333333"/>
          <w:sz w:val="26"/>
          <w:szCs w:val="26"/>
          <w:shd w:val="clear" w:color="auto" w:fill="FFFFFF"/>
        </w:rPr>
        <w:t>thiết bị chia cổng mạng</w:t>
      </w:r>
      <w:r w:rsidR="00E0566C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 xml:space="preserve"> (Hub/ Switch)</w:t>
      </w:r>
    </w:p>
    <w:p w14:paraId="4F1B7D51" w14:textId="0D0E174F" w:rsidR="00AC798A" w:rsidRDefault="00AC798A" w:rsidP="00AC798A">
      <w:pPr>
        <w:spacing w:line="360" w:lineRule="auto"/>
        <w:jc w:val="both"/>
        <w:rPr>
          <w:rFonts w:ascii="Arial" w:hAnsi="Arial" w:cs="Arial"/>
          <w:lang w:val="en-US"/>
        </w:rPr>
      </w:pPr>
    </w:p>
    <w:p w14:paraId="70A0E060" w14:textId="66CCC94B" w:rsidR="00AC798A" w:rsidRDefault="00AC798A" w:rsidP="00AC798A">
      <w:pPr>
        <w:spacing w:line="360" w:lineRule="auto"/>
        <w:jc w:val="both"/>
        <w:rPr>
          <w:rFonts w:ascii="Arial" w:hAnsi="Arial" w:cs="Arial"/>
          <w:lang w:val="en-US"/>
        </w:rPr>
      </w:pPr>
    </w:p>
    <w:p w14:paraId="59533D5A" w14:textId="6965903E" w:rsidR="00AC798A" w:rsidRDefault="00AC798A" w:rsidP="00AC798A">
      <w:pPr>
        <w:spacing w:line="360" w:lineRule="auto"/>
        <w:jc w:val="both"/>
        <w:rPr>
          <w:rFonts w:ascii="Arial" w:hAnsi="Arial" w:cs="Arial"/>
          <w:lang w:val="en-US"/>
        </w:rPr>
      </w:pPr>
    </w:p>
    <w:p w14:paraId="785B7F99" w14:textId="693B120E" w:rsidR="00AC798A" w:rsidRDefault="00AC798A" w:rsidP="00AC798A">
      <w:pPr>
        <w:spacing w:line="360" w:lineRule="auto"/>
        <w:jc w:val="both"/>
        <w:rPr>
          <w:rFonts w:ascii="Arial" w:hAnsi="Arial" w:cs="Arial"/>
          <w:lang w:val="en-US"/>
        </w:rPr>
      </w:pPr>
    </w:p>
    <w:p w14:paraId="1A309E7F" w14:textId="563D27D5" w:rsidR="00AC798A" w:rsidRDefault="00AC798A" w:rsidP="00AC798A">
      <w:pPr>
        <w:spacing w:line="360" w:lineRule="auto"/>
        <w:jc w:val="both"/>
        <w:rPr>
          <w:rFonts w:ascii="Arial" w:hAnsi="Arial" w:cs="Arial"/>
          <w:lang w:val="en-US"/>
        </w:rPr>
      </w:pPr>
    </w:p>
    <w:p w14:paraId="032DEAFA" w14:textId="139C2F12" w:rsidR="00AC798A" w:rsidRDefault="00AC798A" w:rsidP="00AC798A">
      <w:pPr>
        <w:spacing w:line="360" w:lineRule="auto"/>
        <w:jc w:val="both"/>
        <w:rPr>
          <w:rFonts w:ascii="Arial" w:hAnsi="Arial" w:cs="Arial"/>
          <w:lang w:val="en-US"/>
        </w:rPr>
      </w:pPr>
    </w:p>
    <w:p w14:paraId="69C68C7F" w14:textId="0108D582" w:rsidR="00AC798A" w:rsidRDefault="00AC798A" w:rsidP="00AC798A">
      <w:pPr>
        <w:spacing w:line="360" w:lineRule="auto"/>
        <w:jc w:val="both"/>
        <w:rPr>
          <w:rFonts w:ascii="Arial" w:hAnsi="Arial" w:cs="Arial"/>
          <w:lang w:val="en-US"/>
        </w:rPr>
      </w:pPr>
    </w:p>
    <w:p w14:paraId="4AF388E2" w14:textId="77777777" w:rsidR="00AC798A" w:rsidRPr="00AC798A" w:rsidRDefault="00AC798A" w:rsidP="00AC798A">
      <w:pPr>
        <w:spacing w:line="360" w:lineRule="auto"/>
        <w:jc w:val="both"/>
        <w:rPr>
          <w:rFonts w:ascii="Arial" w:hAnsi="Arial" w:cs="Arial"/>
          <w:lang w:val="en-US"/>
        </w:rPr>
      </w:pPr>
    </w:p>
    <w:p w14:paraId="187EDF15" w14:textId="5BECE2F9" w:rsidR="00806105" w:rsidRPr="00806105" w:rsidRDefault="00D43A3A" w:rsidP="00A27E7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/>
          <w:i/>
          <w:color w:val="C45911" w:themeColor="accent2" w:themeShade="BF"/>
          <w:sz w:val="28"/>
          <w:u w:val="single"/>
          <w:lang w:val="en-US"/>
        </w:rPr>
      </w:pPr>
      <w:r>
        <w:rPr>
          <w:rFonts w:ascii="Arial" w:hAnsi="Arial" w:cs="Arial"/>
          <w:b/>
          <w:i/>
          <w:color w:val="C45911" w:themeColor="accent2" w:themeShade="BF"/>
          <w:sz w:val="28"/>
          <w:u w:val="single"/>
          <w:lang w:val="en-US"/>
        </w:rPr>
        <w:lastRenderedPageBreak/>
        <w:t>Lợi thế</w:t>
      </w:r>
      <w:r w:rsidR="00AE1128">
        <w:rPr>
          <w:rFonts w:ascii="Arial" w:hAnsi="Arial" w:cs="Arial"/>
          <w:b/>
          <w:i/>
          <w:color w:val="C45911" w:themeColor="accent2" w:themeShade="BF"/>
          <w:sz w:val="28"/>
          <w:u w:val="single"/>
          <w:lang w:val="en-US"/>
        </w:rPr>
        <w:t xml:space="preserve"> của nhà trọ Trí Đức</w:t>
      </w:r>
    </w:p>
    <w:p w14:paraId="086CAC9F" w14:textId="7156DA70" w:rsidR="00AC798A" w:rsidRPr="00ED475E" w:rsidRDefault="00AA2F71" w:rsidP="00A27E7E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Tọa lạc trong khu vực làng đại học</w:t>
      </w:r>
      <w:r w:rsidR="00372BC3">
        <w:rPr>
          <w:rFonts w:ascii="Arial" w:hAnsi="Arial" w:cs="Arial"/>
          <w:lang w:val="en-US"/>
        </w:rPr>
        <w:t xml:space="preserve"> cũng như khá gần </w:t>
      </w:r>
      <w:r w:rsidR="004838E8">
        <w:rPr>
          <w:rFonts w:ascii="Arial" w:hAnsi="Arial" w:cs="Arial"/>
          <w:lang w:val="en-US"/>
        </w:rPr>
        <w:t>đường có thể bắt nhiều</w:t>
      </w:r>
      <w:r w:rsidR="00C81333">
        <w:rPr>
          <w:rFonts w:ascii="Arial" w:hAnsi="Arial" w:cs="Arial"/>
          <w:lang w:val="en-US"/>
        </w:rPr>
        <w:t xml:space="preserve"> chuyến</w:t>
      </w:r>
      <w:r w:rsidR="004838E8">
        <w:rPr>
          <w:rFonts w:ascii="Arial" w:hAnsi="Arial" w:cs="Arial"/>
          <w:lang w:val="en-US"/>
        </w:rPr>
        <w:t xml:space="preserve"> </w:t>
      </w:r>
      <w:r w:rsidR="00A57773">
        <w:rPr>
          <w:rFonts w:ascii="Arial" w:hAnsi="Arial" w:cs="Arial"/>
          <w:lang w:val="en-US"/>
        </w:rPr>
        <w:t>bus chính</w:t>
      </w:r>
      <w:r w:rsidR="00C81333">
        <w:rPr>
          <w:rFonts w:ascii="Arial" w:hAnsi="Arial" w:cs="Arial"/>
          <w:lang w:val="en-US"/>
        </w:rPr>
        <w:t xml:space="preserve"> của làng </w:t>
      </w:r>
      <w:r w:rsidR="00060A0D">
        <w:rPr>
          <w:rFonts w:ascii="Arial" w:hAnsi="Arial" w:cs="Arial"/>
          <w:lang w:val="en-US"/>
        </w:rPr>
        <w:t>(Đường 621)</w:t>
      </w:r>
      <w:r>
        <w:rPr>
          <w:rFonts w:ascii="Arial" w:hAnsi="Arial" w:cs="Arial"/>
          <w:lang w:val="en-US"/>
        </w:rPr>
        <w:t>, có thể đi bộ</w:t>
      </w:r>
      <w:r w:rsidR="00731021">
        <w:rPr>
          <w:rFonts w:ascii="Arial" w:hAnsi="Arial" w:cs="Arial"/>
          <w:lang w:val="en-US"/>
        </w:rPr>
        <w:t xml:space="preserve"> hoặc bắt bus</w:t>
      </w:r>
      <w:r>
        <w:rPr>
          <w:rFonts w:ascii="Arial" w:hAnsi="Arial" w:cs="Arial"/>
          <w:lang w:val="en-US"/>
        </w:rPr>
        <w:t xml:space="preserve"> đến trường, gần</w:t>
      </w:r>
      <w:r w:rsidR="00060A0D">
        <w:rPr>
          <w:rFonts w:ascii="Arial" w:hAnsi="Arial" w:cs="Arial"/>
          <w:lang w:val="en-US"/>
        </w:rPr>
        <w:t xml:space="preserve"> nhất là trường Bách Khoa</w:t>
      </w:r>
      <w:r w:rsidR="00DE0F26">
        <w:rPr>
          <w:rFonts w:ascii="Arial" w:hAnsi="Arial" w:cs="Arial"/>
          <w:lang w:val="en-US"/>
        </w:rPr>
        <w:t>.</w:t>
      </w:r>
    </w:p>
    <w:p w14:paraId="0B09FD01" w14:textId="27D99779" w:rsidR="00CC415E" w:rsidRDefault="00FB2E74" w:rsidP="00A27E7E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lang w:val="en-US"/>
        </w:rPr>
      </w:pPr>
      <w:r w:rsidRPr="00ED475E">
        <w:rPr>
          <w:rFonts w:ascii="Arial" w:hAnsi="Arial" w:cs="Arial"/>
          <w:lang w:val="en-US"/>
        </w:rPr>
        <w:t xml:space="preserve">Chủ nhà cam kết chỉ cho sinh viên hoặc những người vừa tốt nghiệp vẫn còn muốn tiếp tục ở thuê phòng nên sinh viên hoàn toàn có thể yên tâm sinh sống mà </w:t>
      </w:r>
      <w:r w:rsidR="00F95EA0" w:rsidRPr="00ED475E">
        <w:rPr>
          <w:rFonts w:ascii="Arial" w:hAnsi="Arial" w:cs="Arial"/>
          <w:lang w:val="en-US"/>
        </w:rPr>
        <w:t>bớt đi nỗi lo về các thành phần bất hảo.</w:t>
      </w:r>
    </w:p>
    <w:p w14:paraId="6AEA5527" w14:textId="77777777" w:rsidR="0057268D" w:rsidRDefault="0057268D" w:rsidP="00A27E7E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lang w:val="en-US"/>
        </w:rPr>
      </w:pPr>
      <w:r w:rsidRPr="00ED475E">
        <w:rPr>
          <w:rFonts w:ascii="Arial" w:hAnsi="Arial" w:cs="Arial"/>
          <w:lang w:val="en-US"/>
        </w:rPr>
        <w:t>Có khu vực để xe riêng ở tầng trệt với nhà xe và sân bãi để xe, chủ nhà hỗ trợ coi xe và sắp xếp xe vào nhà xe khi trọ đóng cửa.</w:t>
      </w:r>
    </w:p>
    <w:p w14:paraId="075D989B" w14:textId="7C26A362" w:rsidR="00CC415E" w:rsidRPr="00DE0F26" w:rsidRDefault="00405D79" w:rsidP="00A27E7E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Có phòng spa </w:t>
      </w:r>
      <w:r w:rsidR="00DE0F26">
        <w:rPr>
          <w:rFonts w:ascii="Arial" w:hAnsi="Arial" w:cs="Arial"/>
          <w:lang w:val="en-US"/>
        </w:rPr>
        <w:t>và quầy ăn uống tự phục vụ, hỗ trợ nhiều nhu cầu khác nhau của sinh viên ở trọ tại đây.</w:t>
      </w:r>
    </w:p>
    <w:p w14:paraId="64455FBA" w14:textId="40D2548D" w:rsidR="00D85C57" w:rsidRPr="00D85C57" w:rsidRDefault="00AE1128" w:rsidP="00A27E7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/>
          <w:i/>
          <w:color w:val="C45911" w:themeColor="accent2" w:themeShade="BF"/>
          <w:sz w:val="28"/>
          <w:u w:val="single"/>
          <w:lang w:val="en-US"/>
        </w:rPr>
      </w:pPr>
      <w:r>
        <w:rPr>
          <w:rFonts w:ascii="Arial" w:hAnsi="Arial" w:cs="Arial"/>
          <w:b/>
          <w:i/>
          <w:color w:val="C45911" w:themeColor="accent2" w:themeShade="BF"/>
          <w:sz w:val="28"/>
          <w:u w:val="single"/>
          <w:lang w:val="en-US"/>
        </w:rPr>
        <w:t>Thông tin l</w:t>
      </w:r>
      <w:r w:rsidR="00D85C57">
        <w:rPr>
          <w:rFonts w:ascii="Arial" w:hAnsi="Arial" w:cs="Arial"/>
          <w:b/>
          <w:i/>
          <w:color w:val="C45911" w:themeColor="accent2" w:themeShade="BF"/>
          <w:sz w:val="28"/>
          <w:u w:val="single"/>
          <w:lang w:val="en-US"/>
        </w:rPr>
        <w:t>iên hệ</w:t>
      </w:r>
    </w:p>
    <w:p w14:paraId="26E99708" w14:textId="4C18EFEF" w:rsidR="00997384" w:rsidRPr="005F4060" w:rsidRDefault="00F95EA0" w:rsidP="00A27E7E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lang w:val="en-US"/>
        </w:rPr>
      </w:pPr>
      <w:r w:rsidRPr="005F4060">
        <w:rPr>
          <w:rFonts w:ascii="Arial" w:hAnsi="Arial" w:cs="Arial"/>
          <w:lang w:val="en-US"/>
        </w:rPr>
        <w:t>Nhà trọ Trí Đức</w:t>
      </w:r>
      <w:r w:rsidR="003C7D6F" w:rsidRPr="005F4060">
        <w:rPr>
          <w:rFonts w:ascii="Arial" w:hAnsi="Arial" w:cs="Arial"/>
          <w:lang w:val="en-US"/>
        </w:rPr>
        <w:t xml:space="preserve"> tọa lạc</w:t>
      </w:r>
      <w:r w:rsidRPr="005F4060">
        <w:rPr>
          <w:rFonts w:ascii="Arial" w:hAnsi="Arial" w:cs="Arial"/>
          <w:lang w:val="en-US"/>
        </w:rPr>
        <w:t xml:space="preserve"> ở số </w:t>
      </w:r>
      <w:r w:rsidR="00375EA7" w:rsidRPr="005F4060">
        <w:rPr>
          <w:rFonts w:ascii="Tahoma" w:hAnsi="Tahoma" w:cs="Tahoma"/>
          <w:color w:val="000000"/>
          <w:sz w:val="21"/>
          <w:szCs w:val="21"/>
          <w:shd w:val="clear" w:color="auto" w:fill="FFFFFF"/>
        </w:rPr>
        <w:t>147/2</w:t>
      </w:r>
      <w:r w:rsidR="00375EA7" w:rsidRPr="005F4060"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  <w:t xml:space="preserve">2 </w:t>
      </w:r>
      <w:r w:rsidRPr="005F4060">
        <w:rPr>
          <w:rFonts w:ascii="Arial" w:hAnsi="Arial" w:cs="Arial"/>
          <w:lang w:val="en-US"/>
        </w:rPr>
        <w:t>Đường Vành đai ĐHQG, Khu Phố Tân Lập, Phường Đông Hòa, Xã Dĩ An, Bình Dương.</w:t>
      </w:r>
    </w:p>
    <w:p w14:paraId="73B96EF9" w14:textId="2F7CB172" w:rsidR="00375EA7" w:rsidRPr="005F4060" w:rsidRDefault="00375EA7" w:rsidP="00A27E7E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lang w:val="en-US"/>
        </w:rPr>
      </w:pPr>
      <w:r w:rsidRPr="005F4060">
        <w:rPr>
          <w:rFonts w:ascii="Arial" w:hAnsi="Arial" w:cs="Arial"/>
          <w:lang w:val="en-US"/>
        </w:rPr>
        <w:t>Số điện thoại</w:t>
      </w:r>
      <w:r w:rsidR="00146456" w:rsidRPr="005F4060">
        <w:rPr>
          <w:rFonts w:ascii="Arial" w:hAnsi="Arial" w:cs="Arial"/>
          <w:lang w:val="en-US"/>
        </w:rPr>
        <w:t>: 0905581818</w:t>
      </w:r>
    </w:p>
    <w:p w14:paraId="26E99709" w14:textId="77777777" w:rsidR="00DB1263" w:rsidRPr="00642D86" w:rsidRDefault="00DB1263" w:rsidP="00DB1263">
      <w:pPr>
        <w:rPr>
          <w:rFonts w:ascii="Arial" w:hAnsi="Arial" w:cs="Arial"/>
          <w:lang w:val="en-US"/>
        </w:rPr>
      </w:pPr>
    </w:p>
    <w:p w14:paraId="26E9970A" w14:textId="77777777" w:rsidR="00DB1263" w:rsidRPr="00642D86" w:rsidRDefault="00DB1263" w:rsidP="00DB1263">
      <w:pPr>
        <w:rPr>
          <w:rFonts w:ascii="Arial" w:hAnsi="Arial" w:cs="Arial"/>
          <w:lang w:val="en-US"/>
        </w:rPr>
      </w:pPr>
    </w:p>
    <w:p w14:paraId="26E9970B" w14:textId="77777777" w:rsidR="00DB1263" w:rsidRPr="00642D86" w:rsidRDefault="00DB1263" w:rsidP="00DB1263">
      <w:pPr>
        <w:rPr>
          <w:rFonts w:ascii="Arial" w:hAnsi="Arial" w:cs="Arial"/>
          <w:lang w:val="en-US"/>
        </w:rPr>
      </w:pPr>
    </w:p>
    <w:p w14:paraId="26E9970C" w14:textId="77777777" w:rsidR="00DB1263" w:rsidRPr="00642D86" w:rsidRDefault="00DB1263" w:rsidP="00DB1263">
      <w:pPr>
        <w:rPr>
          <w:rFonts w:ascii="Arial" w:hAnsi="Arial" w:cs="Arial"/>
          <w:lang w:val="en-US"/>
        </w:rPr>
      </w:pPr>
      <w:r w:rsidRPr="00642D86">
        <w:rPr>
          <w:rFonts w:ascii="Arial" w:hAnsi="Arial" w:cs="Arial"/>
          <w:lang w:val="en-US"/>
        </w:rPr>
        <w:br w:type="page"/>
      </w:r>
    </w:p>
    <w:p w14:paraId="26E9970D" w14:textId="683C7DDE" w:rsidR="00F95EA0" w:rsidRPr="003D7994" w:rsidRDefault="00F95EA0" w:rsidP="00A27E7E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b/>
          <w:i/>
          <w:color w:val="C45911" w:themeColor="accent2" w:themeShade="BF"/>
          <w:sz w:val="28"/>
          <w:u w:val="single"/>
          <w:lang w:val="en-US"/>
        </w:rPr>
      </w:pPr>
      <w:r w:rsidRPr="003D7994">
        <w:rPr>
          <w:rFonts w:ascii="Arial" w:hAnsi="Arial" w:cs="Arial"/>
          <w:b/>
          <w:i/>
          <w:color w:val="C45911" w:themeColor="accent2" w:themeShade="BF"/>
          <w:sz w:val="28"/>
          <w:u w:val="single"/>
          <w:lang w:val="en-US"/>
        </w:rPr>
        <w:lastRenderedPageBreak/>
        <w:t>Khảo sát hiện trạng</w:t>
      </w:r>
    </w:p>
    <w:p w14:paraId="26E9970E" w14:textId="063EC707" w:rsidR="00F95EA0" w:rsidRPr="003D7994" w:rsidRDefault="002614A1" w:rsidP="00A27E7E">
      <w:pPr>
        <w:pStyle w:val="ListParagraph"/>
        <w:numPr>
          <w:ilvl w:val="3"/>
          <w:numId w:val="15"/>
        </w:numPr>
        <w:spacing w:line="360" w:lineRule="auto"/>
        <w:jc w:val="both"/>
        <w:rPr>
          <w:rFonts w:ascii="Arial" w:hAnsi="Arial" w:cs="Arial"/>
          <w:b/>
          <w:i/>
          <w:color w:val="538135" w:themeColor="accent6" w:themeShade="BF"/>
          <w:lang w:val="en-US"/>
        </w:rPr>
      </w:pPr>
      <w:r w:rsidRPr="003D7994">
        <w:rPr>
          <w:rFonts w:ascii="Arial" w:hAnsi="Arial" w:cs="Arial"/>
          <w:color w:val="538135" w:themeColor="accent6" w:themeShade="BF"/>
          <w:lang w:val="en-US"/>
        </w:rPr>
        <w:t xml:space="preserve"> </w:t>
      </w:r>
      <w:r w:rsidR="00F95EA0" w:rsidRPr="003D7994">
        <w:rPr>
          <w:rFonts w:ascii="Arial" w:hAnsi="Arial" w:cs="Arial"/>
          <w:b/>
          <w:i/>
          <w:color w:val="538135" w:themeColor="accent6" w:themeShade="BF"/>
          <w:lang w:val="en-US"/>
        </w:rPr>
        <w:t>Kế hoạch khảo sát, phương pháp</w:t>
      </w:r>
    </w:p>
    <w:p w14:paraId="26E9970F" w14:textId="77777777" w:rsidR="00F95EA0" w:rsidRPr="00642D86" w:rsidRDefault="00F95EA0" w:rsidP="00A27E7E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n-US"/>
        </w:rPr>
      </w:pPr>
      <w:r w:rsidRPr="00642D86">
        <w:rPr>
          <w:rFonts w:ascii="Arial" w:hAnsi="Arial" w:cs="Arial"/>
        </w:rPr>
        <w:t>Vận dụng kinh nghiệm cá nhân</w:t>
      </w:r>
      <w:r w:rsidRPr="00642D86">
        <w:rPr>
          <w:rFonts w:ascii="Arial" w:hAnsi="Arial" w:cs="Arial"/>
          <w:lang w:val="en-US"/>
        </w:rPr>
        <w:t xml:space="preserve"> (1 thành viên ở trọ tại đây)</w:t>
      </w:r>
      <w:r w:rsidRPr="00642D86">
        <w:rPr>
          <w:rFonts w:ascii="Arial" w:hAnsi="Arial" w:cs="Arial"/>
        </w:rPr>
        <w:t xml:space="preserve"> và khảo sát, thảo luận cùng mọi người</w:t>
      </w:r>
      <w:r w:rsidRPr="00642D86">
        <w:rPr>
          <w:rFonts w:ascii="Arial" w:hAnsi="Arial" w:cs="Arial"/>
          <w:lang w:val="en-US"/>
        </w:rPr>
        <w:t xml:space="preserve"> ở trọ</w:t>
      </w:r>
      <w:r w:rsidRPr="00642D86">
        <w:rPr>
          <w:rFonts w:ascii="Arial" w:hAnsi="Arial" w:cs="Arial"/>
        </w:rPr>
        <w:t xml:space="preserve"> xung quanh.</w:t>
      </w:r>
    </w:p>
    <w:p w14:paraId="26E99710" w14:textId="7C8F4F50" w:rsidR="00F95EA0" w:rsidRPr="00642D86" w:rsidRDefault="00F95EA0" w:rsidP="00A27E7E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n-US"/>
        </w:rPr>
      </w:pPr>
      <w:r w:rsidRPr="00642D86">
        <w:rPr>
          <w:rFonts w:ascii="Arial" w:hAnsi="Arial" w:cs="Arial"/>
        </w:rPr>
        <w:t xml:space="preserve">Tìm hiểu thông tin bằng cách phỏng vấn trao đổi cùng </w:t>
      </w:r>
      <w:r w:rsidRPr="00642D86">
        <w:rPr>
          <w:rFonts w:ascii="Arial" w:hAnsi="Arial" w:cs="Arial"/>
          <w:lang w:val="en-US"/>
        </w:rPr>
        <w:t>những người quản lý nhà trọ.</w:t>
      </w:r>
    </w:p>
    <w:p w14:paraId="26E99711" w14:textId="77777777" w:rsidR="00F95EA0" w:rsidRPr="00642D86" w:rsidRDefault="00F95EA0" w:rsidP="00A27E7E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n-US"/>
        </w:rPr>
      </w:pPr>
      <w:r w:rsidRPr="00642D86">
        <w:rPr>
          <w:rFonts w:ascii="Arial" w:hAnsi="Arial" w:cs="Arial"/>
        </w:rPr>
        <w:t>Họp nhóm và thống nhất những mục tiêu (chức năng, yêu cầu) cần thực hiện.</w:t>
      </w:r>
    </w:p>
    <w:p w14:paraId="26E99712" w14:textId="1332C712" w:rsidR="00F95EA0" w:rsidRPr="003D7994" w:rsidRDefault="00824100" w:rsidP="00A27E7E">
      <w:pPr>
        <w:pStyle w:val="ListParagraph"/>
        <w:numPr>
          <w:ilvl w:val="3"/>
          <w:numId w:val="15"/>
        </w:numPr>
        <w:spacing w:line="360" w:lineRule="auto"/>
        <w:jc w:val="both"/>
        <w:rPr>
          <w:rFonts w:ascii="Arial" w:hAnsi="Arial" w:cs="Arial"/>
          <w:b/>
          <w:i/>
          <w:lang w:val="en-US"/>
        </w:rPr>
      </w:pPr>
      <w:r w:rsidRPr="003D7994">
        <w:rPr>
          <w:rFonts w:ascii="Arial" w:hAnsi="Arial" w:cs="Arial"/>
          <w:b/>
          <w:i/>
          <w:color w:val="538135" w:themeColor="accent6" w:themeShade="BF"/>
          <w:lang w:val="en-US"/>
        </w:rPr>
        <w:t xml:space="preserve"> </w:t>
      </w:r>
      <w:r w:rsidR="00F95EA0" w:rsidRPr="003D7994">
        <w:rPr>
          <w:rFonts w:ascii="Arial" w:hAnsi="Arial" w:cs="Arial"/>
          <w:b/>
          <w:i/>
          <w:color w:val="538135" w:themeColor="accent6" w:themeShade="BF"/>
          <w:lang w:val="en-US"/>
        </w:rPr>
        <w:t>Hiện trạng</w:t>
      </w:r>
      <w:r w:rsidR="00F95EA0" w:rsidRPr="003D7994">
        <w:rPr>
          <w:rFonts w:ascii="Arial" w:hAnsi="Arial" w:cs="Arial"/>
          <w:b/>
          <w:i/>
          <w:color w:val="538135" w:themeColor="accent6" w:themeShade="BF"/>
        </w:rPr>
        <w:t xml:space="preserve"> và kết quả khảo sá</w:t>
      </w:r>
      <w:r w:rsidR="00F95EA0" w:rsidRPr="003D7994">
        <w:rPr>
          <w:rFonts w:ascii="Arial" w:hAnsi="Arial" w:cs="Arial"/>
          <w:b/>
          <w:i/>
          <w:color w:val="538135" w:themeColor="accent6" w:themeShade="BF"/>
          <w:lang w:val="en-US"/>
        </w:rPr>
        <w:t>t</w:t>
      </w:r>
    </w:p>
    <w:p w14:paraId="0D3C1B10" w14:textId="15E7A0ED" w:rsidR="00FA7FC9" w:rsidRPr="00030E94" w:rsidRDefault="00030E94" w:rsidP="00030E94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Arial" w:hAnsi="Arial" w:cs="Arial"/>
          <w:b/>
          <w:i/>
          <w:lang w:val="en-US"/>
        </w:rPr>
      </w:pPr>
      <w:r>
        <w:rPr>
          <w:rFonts w:ascii="Arial" w:hAnsi="Arial" w:cs="Arial"/>
          <w:b/>
          <w:i/>
          <w:lang w:val="en-US"/>
        </w:rPr>
        <w:t xml:space="preserve"> </w:t>
      </w:r>
      <w:r w:rsidR="00F95EA0" w:rsidRPr="00030E94">
        <w:rPr>
          <w:rFonts w:ascii="Arial" w:hAnsi="Arial" w:cs="Arial"/>
          <w:b/>
          <w:i/>
          <w:lang w:val="en-US"/>
        </w:rPr>
        <w:t>Hiện trạng tổ chức</w:t>
      </w:r>
      <w:r w:rsidR="003D7994" w:rsidRPr="00030E94">
        <w:rPr>
          <w:rFonts w:ascii="Arial" w:hAnsi="Arial" w:cs="Arial"/>
          <w:b/>
          <w:i/>
          <w:lang w:val="en-US"/>
        </w:rPr>
        <w:tab/>
      </w:r>
    </w:p>
    <w:p w14:paraId="26E99714" w14:textId="048ED92E" w:rsidR="00F95EA0" w:rsidRPr="00642D86" w:rsidRDefault="00B47C9A" w:rsidP="003D7994">
      <w:pPr>
        <w:spacing w:line="360" w:lineRule="auto"/>
        <w:ind w:left="1440"/>
        <w:jc w:val="both"/>
        <w:rPr>
          <w:rFonts w:ascii="Arial" w:hAnsi="Arial" w:cs="Arial"/>
          <w:lang w:val="en-US"/>
        </w:rPr>
      </w:pPr>
      <w:r w:rsidRPr="00642D86">
        <w:rPr>
          <w:rFonts w:ascii="Arial" w:hAnsi="Arial" w:cs="Arial"/>
          <w:lang w:val="en-US"/>
        </w:rPr>
        <w:t>Định hướng nhà trọ</w:t>
      </w:r>
      <w:r w:rsidR="00F95EA0" w:rsidRPr="00642D86">
        <w:rPr>
          <w:rFonts w:ascii="Arial" w:hAnsi="Arial" w:cs="Arial"/>
          <w:lang w:val="en-US"/>
        </w:rPr>
        <w:t xml:space="preserve"> là tạo ra một môi trường lành mạnh cho sinh viên </w:t>
      </w:r>
      <w:r w:rsidR="00F53CAA" w:rsidRPr="00642D86">
        <w:rPr>
          <w:rFonts w:ascii="Arial" w:hAnsi="Arial" w:cs="Arial"/>
          <w:lang w:val="en-US"/>
        </w:rPr>
        <w:t xml:space="preserve">sinh sống và học tập nhưng mục tiêu chính là hoạt động kinh doanh chủ yếu tập trung vào 3 loại hình dịch vụ: Thu phí phòng trọ (Phí thuê cố định mỗi tháng) và phụ phí liên </w:t>
      </w:r>
      <w:r w:rsidR="00C051C4">
        <w:rPr>
          <w:rFonts w:ascii="Arial" w:hAnsi="Arial" w:cs="Arial"/>
          <w:lang w:val="en-US"/>
        </w:rPr>
        <w:t>ee</w:t>
      </w:r>
      <w:r w:rsidR="00F53CAA" w:rsidRPr="00642D86">
        <w:rPr>
          <w:rFonts w:ascii="Arial" w:hAnsi="Arial" w:cs="Arial"/>
          <w:lang w:val="en-US"/>
        </w:rPr>
        <w:t xml:space="preserve">quan (Điện, nước, …), </w:t>
      </w:r>
      <w:r w:rsidR="00F95EA0" w:rsidRPr="00642D86">
        <w:rPr>
          <w:rFonts w:ascii="Arial" w:hAnsi="Arial" w:cs="Arial"/>
          <w:lang w:val="en-US"/>
        </w:rPr>
        <w:t xml:space="preserve"> </w:t>
      </w:r>
      <w:r w:rsidR="006D6A00" w:rsidRPr="00642D86">
        <w:rPr>
          <w:rFonts w:ascii="Arial" w:hAnsi="Arial" w:cs="Arial"/>
          <w:lang w:val="en-US"/>
        </w:rPr>
        <w:t>D</w:t>
      </w:r>
      <w:r w:rsidR="00F53CAA" w:rsidRPr="00642D86">
        <w:rPr>
          <w:rFonts w:ascii="Arial" w:hAnsi="Arial" w:cs="Arial"/>
          <w:lang w:val="en-US"/>
        </w:rPr>
        <w:t xml:space="preserve">ịch vụ ăn uống, </w:t>
      </w:r>
      <w:r w:rsidR="006D6A00" w:rsidRPr="00642D86">
        <w:rPr>
          <w:rFonts w:ascii="Arial" w:hAnsi="Arial" w:cs="Arial"/>
          <w:lang w:val="en-US"/>
        </w:rPr>
        <w:t>D</w:t>
      </w:r>
      <w:r w:rsidR="00F53CAA" w:rsidRPr="00642D86">
        <w:rPr>
          <w:rFonts w:ascii="Arial" w:hAnsi="Arial" w:cs="Arial"/>
          <w:lang w:val="en-US"/>
        </w:rPr>
        <w:t>ịch vụ spa.</w:t>
      </w:r>
    </w:p>
    <w:p w14:paraId="26E99716" w14:textId="38DB3192" w:rsidR="004B46BD" w:rsidRPr="00642D86" w:rsidRDefault="00F53CAA" w:rsidP="003D7994">
      <w:pPr>
        <w:spacing w:line="360" w:lineRule="auto"/>
        <w:ind w:left="1440"/>
        <w:jc w:val="both"/>
        <w:rPr>
          <w:rFonts w:ascii="Arial" w:hAnsi="Arial" w:cs="Arial"/>
          <w:lang w:val="en-US"/>
        </w:rPr>
      </w:pPr>
      <w:r w:rsidRPr="00642D86">
        <w:rPr>
          <w:rFonts w:ascii="Arial" w:hAnsi="Arial" w:cs="Arial"/>
          <w:lang w:val="en-US"/>
        </w:rPr>
        <w:t>Cơ cấu tổ chức của nhà trọ được thể hiện như sau:</w:t>
      </w:r>
      <w:r w:rsidR="004B46BD" w:rsidRPr="00642D86">
        <w:rPr>
          <w:rFonts w:ascii="Arial" w:hAnsi="Arial" w:cs="Arial"/>
          <w:lang w:val="en-US"/>
        </w:rPr>
        <w:t xml:space="preserve"> </w:t>
      </w:r>
    </w:p>
    <w:p w14:paraId="6DD206C6" w14:textId="653D2217" w:rsidR="00E1367E" w:rsidRPr="00642D86" w:rsidRDefault="00DF09F2" w:rsidP="00BE732F">
      <w:pPr>
        <w:spacing w:line="360" w:lineRule="auto"/>
        <w:ind w:left="1080"/>
        <w:jc w:val="right"/>
        <w:rPr>
          <w:rFonts w:ascii="Arial" w:hAnsi="Arial" w:cs="Arial"/>
          <w:lang w:val="en-US"/>
        </w:rPr>
      </w:pPr>
      <w:r w:rsidRPr="00642D86">
        <w:rPr>
          <w:rFonts w:ascii="Arial" w:hAnsi="Arial" w:cs="Arial"/>
          <w:noProof/>
          <w:lang w:val="en-US"/>
        </w:rPr>
        <w:drawing>
          <wp:inline distT="0" distB="0" distL="0" distR="0" wp14:anchorId="521E93DE" wp14:editId="09A71BAA">
            <wp:extent cx="5486400" cy="2453640"/>
            <wp:effectExtent l="38100" t="0" r="7620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32A6F9A4" w14:textId="77777777" w:rsidR="00D029B2" w:rsidRDefault="00D029B2" w:rsidP="00237C90">
      <w:pPr>
        <w:spacing w:line="360" w:lineRule="auto"/>
        <w:ind w:left="1080"/>
        <w:jc w:val="both"/>
        <w:rPr>
          <w:rFonts w:ascii="Arial" w:hAnsi="Arial" w:cs="Arial"/>
          <w:lang w:val="en-US"/>
        </w:rPr>
      </w:pPr>
    </w:p>
    <w:p w14:paraId="372A896F" w14:textId="69E418E5" w:rsidR="002614A1" w:rsidRPr="00642D86" w:rsidRDefault="00237C90" w:rsidP="00237C90">
      <w:pPr>
        <w:spacing w:line="360" w:lineRule="auto"/>
        <w:ind w:left="1080"/>
        <w:jc w:val="both"/>
        <w:rPr>
          <w:rFonts w:ascii="Arial" w:hAnsi="Arial" w:cs="Arial"/>
          <w:lang w:val="en-US"/>
        </w:rPr>
      </w:pPr>
      <w:r w:rsidRPr="00642D86">
        <w:rPr>
          <w:rFonts w:ascii="Arial" w:hAnsi="Arial" w:cs="Arial"/>
          <w:lang w:val="en-US"/>
        </w:rPr>
        <w:t xml:space="preserve">Đối ngoại: Khách trọ và khách </w:t>
      </w:r>
      <w:r w:rsidR="004F478F" w:rsidRPr="00642D86">
        <w:rPr>
          <w:rFonts w:ascii="Arial" w:hAnsi="Arial" w:cs="Arial"/>
          <w:lang w:val="en-US"/>
        </w:rPr>
        <w:t>spa</w:t>
      </w:r>
    </w:p>
    <w:p w14:paraId="26FA6537" w14:textId="77777777" w:rsidR="006C6EA5" w:rsidRDefault="006C6EA5" w:rsidP="00EF0A13">
      <w:pPr>
        <w:spacing w:line="360" w:lineRule="auto"/>
        <w:ind w:left="1080"/>
        <w:jc w:val="both"/>
        <w:rPr>
          <w:rFonts w:ascii="Arial" w:hAnsi="Arial" w:cs="Arial"/>
          <w:b/>
          <w:lang w:val="en-US"/>
        </w:rPr>
      </w:pPr>
    </w:p>
    <w:p w14:paraId="641F60D5" w14:textId="77777777" w:rsidR="006C6EA5" w:rsidRDefault="006C6EA5" w:rsidP="00EF0A13">
      <w:pPr>
        <w:spacing w:line="360" w:lineRule="auto"/>
        <w:ind w:left="1080"/>
        <w:jc w:val="both"/>
        <w:rPr>
          <w:rFonts w:ascii="Arial" w:hAnsi="Arial" w:cs="Arial"/>
          <w:b/>
          <w:lang w:val="en-US"/>
        </w:rPr>
      </w:pPr>
    </w:p>
    <w:p w14:paraId="26E9973B" w14:textId="64816F2F" w:rsidR="00EF0A13" w:rsidRPr="00030E94" w:rsidRDefault="00030E94" w:rsidP="00030E94">
      <w:pPr>
        <w:pStyle w:val="ListParagraph"/>
        <w:numPr>
          <w:ilvl w:val="1"/>
          <w:numId w:val="28"/>
        </w:numPr>
        <w:spacing w:line="360" w:lineRule="auto"/>
        <w:jc w:val="both"/>
        <w:rPr>
          <w:rFonts w:ascii="Arial" w:hAnsi="Arial" w:cs="Arial"/>
          <w:b/>
          <w:lang w:val="en-US"/>
        </w:rPr>
      </w:pPr>
      <w:r w:rsidRPr="00030E94">
        <w:rPr>
          <w:rFonts w:ascii="Arial" w:hAnsi="Arial" w:cs="Arial"/>
          <w:b/>
          <w:lang w:val="en-US"/>
        </w:rPr>
        <w:t xml:space="preserve"> </w:t>
      </w:r>
      <w:r w:rsidR="00B47C9A" w:rsidRPr="00030E94">
        <w:rPr>
          <w:rFonts w:ascii="Arial" w:hAnsi="Arial" w:cs="Arial"/>
          <w:b/>
          <w:lang w:val="en-US"/>
        </w:rPr>
        <w:t>Hiện trạng nghiệp vụ</w:t>
      </w:r>
    </w:p>
    <w:p w14:paraId="26E9973C" w14:textId="5386A974" w:rsidR="00A2176B" w:rsidRPr="00030E94" w:rsidRDefault="00030E94" w:rsidP="00030E94">
      <w:pPr>
        <w:spacing w:line="360" w:lineRule="auto"/>
        <w:ind w:left="1080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2.2.1 </w:t>
      </w:r>
      <w:r w:rsidR="00A2176B" w:rsidRPr="00030E94">
        <w:rPr>
          <w:rFonts w:ascii="Arial" w:hAnsi="Arial" w:cs="Arial"/>
          <w:b/>
          <w:lang w:val="en-US"/>
        </w:rPr>
        <w:t xml:space="preserve">Đăng ký ở trọ: </w:t>
      </w:r>
    </w:p>
    <w:p w14:paraId="26E9973D" w14:textId="68CE6B03" w:rsidR="00374925" w:rsidRPr="00642D86" w:rsidRDefault="00A2176B" w:rsidP="00A27E7E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lang w:val="en-US"/>
        </w:rPr>
      </w:pPr>
      <w:r w:rsidRPr="00642D86">
        <w:rPr>
          <w:rFonts w:ascii="Arial" w:hAnsi="Arial" w:cs="Arial"/>
          <w:lang w:val="en-US"/>
        </w:rPr>
        <w:t xml:space="preserve">Người muốn trọ có thể kiểm tra xem còn phòng trống hay không bằng cách lại trực tiếp địa chỉ hoặc liên hệ số điện thoại </w:t>
      </w:r>
      <w:r w:rsidR="00AE1128">
        <w:rPr>
          <w:rFonts w:ascii="Arial" w:hAnsi="Arial" w:cs="Arial"/>
          <w:lang w:val="en-US"/>
        </w:rPr>
        <w:t>ở mục thông tin liên hệ phần giới thiệu ở trên.</w:t>
      </w:r>
    </w:p>
    <w:p w14:paraId="311977FA" w14:textId="77777777" w:rsidR="00186772" w:rsidRPr="00642D86" w:rsidRDefault="00A2176B" w:rsidP="00A27E7E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lang w:val="en-US"/>
        </w:rPr>
      </w:pPr>
      <w:r w:rsidRPr="00642D86">
        <w:rPr>
          <w:rFonts w:ascii="Arial" w:hAnsi="Arial" w:cs="Arial"/>
          <w:lang w:val="en-US"/>
        </w:rPr>
        <w:t xml:space="preserve">Khi đến để đăng ký ở trọ phải chuẩn bị thẻ sinh viên, chứng minh nhân dân </w:t>
      </w:r>
      <w:r w:rsidRPr="00642D86">
        <w:rPr>
          <w:rFonts w:ascii="Arial" w:hAnsi="Arial" w:cs="Arial"/>
          <w:lang w:val="en-US"/>
        </w:rPr>
        <w:lastRenderedPageBreak/>
        <w:t>hoặc căn cước, tiền đặt cọc (1</w:t>
      </w:r>
      <w:r w:rsidR="00356DE6" w:rsidRPr="00642D86">
        <w:rPr>
          <w:rFonts w:ascii="Arial" w:hAnsi="Arial" w:cs="Arial"/>
          <w:lang w:val="en-US"/>
        </w:rPr>
        <w:t>tr</w:t>
      </w:r>
      <w:r w:rsidRPr="00642D86">
        <w:rPr>
          <w:rFonts w:ascii="Arial" w:hAnsi="Arial" w:cs="Arial"/>
          <w:lang w:val="en-US"/>
        </w:rPr>
        <w:t xml:space="preserve"> – 1</w:t>
      </w:r>
      <w:r w:rsidR="00356DE6" w:rsidRPr="00642D86">
        <w:rPr>
          <w:rFonts w:ascii="Arial" w:hAnsi="Arial" w:cs="Arial"/>
          <w:lang w:val="en-US"/>
        </w:rPr>
        <w:t>tr5</w:t>
      </w:r>
      <w:r w:rsidRPr="00642D86">
        <w:rPr>
          <w:rFonts w:ascii="Arial" w:hAnsi="Arial" w:cs="Arial"/>
          <w:lang w:val="en-US"/>
        </w:rPr>
        <w:t xml:space="preserve"> cho phòng nhỏ - phòng lớn)</w:t>
      </w:r>
    </w:p>
    <w:p w14:paraId="2F7A7FD9" w14:textId="5AAF9FC9" w:rsidR="0092323D" w:rsidRPr="00642D86" w:rsidRDefault="00304A5A" w:rsidP="00A27E7E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lang w:val="en-US"/>
        </w:rPr>
      </w:pPr>
      <w:r w:rsidRPr="00642D86">
        <w:rPr>
          <w:rFonts w:ascii="Arial" w:hAnsi="Arial" w:cs="Arial"/>
          <w:lang w:val="en-US"/>
        </w:rPr>
        <w:t>Sau khi xem phòng và xác định muốn ở, c</w:t>
      </w:r>
      <w:r w:rsidR="00B26A52" w:rsidRPr="00642D86">
        <w:rPr>
          <w:rFonts w:ascii="Arial" w:hAnsi="Arial" w:cs="Arial"/>
          <w:lang w:val="en-US"/>
        </w:rPr>
        <w:t>hủ nhà sẽ phỏng vấn khách trọ</w:t>
      </w:r>
      <w:r w:rsidR="0092323D" w:rsidRPr="00642D86">
        <w:rPr>
          <w:rFonts w:ascii="Arial" w:hAnsi="Arial" w:cs="Arial"/>
          <w:lang w:val="en-US"/>
        </w:rPr>
        <w:t>:</w:t>
      </w:r>
    </w:p>
    <w:p w14:paraId="4474DACF" w14:textId="3B00F0A1" w:rsidR="0092323D" w:rsidRPr="00642D86" w:rsidRDefault="0092323D" w:rsidP="00A27E7E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lang w:val="en-US"/>
        </w:rPr>
      </w:pPr>
      <w:r w:rsidRPr="00642D86">
        <w:rPr>
          <w:rFonts w:ascii="Arial" w:hAnsi="Arial" w:cs="Arial"/>
          <w:lang w:val="en-US"/>
        </w:rPr>
        <w:t>Học trường nào, năm mấy</w:t>
      </w:r>
      <w:r w:rsidR="004B4A41" w:rsidRPr="00642D86">
        <w:rPr>
          <w:rFonts w:ascii="Arial" w:hAnsi="Arial" w:cs="Arial"/>
          <w:lang w:val="en-US"/>
        </w:rPr>
        <w:t>, có quen bạn nào trọ ở đây không</w:t>
      </w:r>
      <w:r w:rsidRPr="00642D86">
        <w:rPr>
          <w:rFonts w:ascii="Arial" w:hAnsi="Arial" w:cs="Arial"/>
          <w:lang w:val="en-US"/>
        </w:rPr>
        <w:t xml:space="preserve"> ?</w:t>
      </w:r>
    </w:p>
    <w:p w14:paraId="26E9973E" w14:textId="33FA68B4" w:rsidR="00A2176B" w:rsidRPr="00642D86" w:rsidRDefault="00421908" w:rsidP="00A27E7E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lang w:val="en-US"/>
        </w:rPr>
      </w:pPr>
      <w:r w:rsidRPr="00642D86">
        <w:rPr>
          <w:rFonts w:ascii="Arial" w:hAnsi="Arial" w:cs="Arial"/>
          <w:lang w:val="en-US"/>
        </w:rPr>
        <w:t>Tại sao lại chuyển ra trọ, hoặc</w:t>
      </w:r>
      <w:r w:rsidR="00A2176B" w:rsidRPr="00642D86">
        <w:rPr>
          <w:rFonts w:ascii="Arial" w:hAnsi="Arial" w:cs="Arial"/>
          <w:lang w:val="en-US"/>
        </w:rPr>
        <w:t xml:space="preserve"> </w:t>
      </w:r>
      <w:r w:rsidRPr="00642D86">
        <w:rPr>
          <w:rFonts w:ascii="Arial" w:hAnsi="Arial" w:cs="Arial"/>
          <w:lang w:val="en-US"/>
        </w:rPr>
        <w:t>tại sao lại chuyển trọ cũ qua đây ?</w:t>
      </w:r>
    </w:p>
    <w:p w14:paraId="288F7EAF" w14:textId="77DF2D2F" w:rsidR="00304A5A" w:rsidRPr="00642D86" w:rsidRDefault="00304A5A" w:rsidP="00A27E7E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lang w:val="en-US"/>
        </w:rPr>
      </w:pPr>
      <w:r w:rsidRPr="00642D86">
        <w:rPr>
          <w:rFonts w:ascii="Arial" w:hAnsi="Arial" w:cs="Arial"/>
          <w:lang w:val="en-US"/>
        </w:rPr>
        <w:t>Cảm thấy việc ở đây có lâu dài không</w:t>
      </w:r>
      <w:r w:rsidR="00147883" w:rsidRPr="00642D86">
        <w:rPr>
          <w:rFonts w:ascii="Arial" w:hAnsi="Arial" w:cs="Arial"/>
          <w:lang w:val="en-US"/>
        </w:rPr>
        <w:t>, qui định là 23 giờ đóng cửa và các qui định khác có tuân thủ được hay không ?</w:t>
      </w:r>
    </w:p>
    <w:p w14:paraId="4CD683F2" w14:textId="303B64D4" w:rsidR="00A90EB0" w:rsidRPr="00642D86" w:rsidRDefault="00A90EB0" w:rsidP="00A27E7E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lang w:val="en-US"/>
        </w:rPr>
      </w:pPr>
      <w:r w:rsidRPr="00642D86">
        <w:rPr>
          <w:rFonts w:ascii="Arial" w:hAnsi="Arial" w:cs="Arial"/>
          <w:lang w:val="en-US"/>
        </w:rPr>
        <w:t>Có xe máy không ?</w:t>
      </w:r>
    </w:p>
    <w:p w14:paraId="26E9973F" w14:textId="1351029A" w:rsidR="00AC5156" w:rsidRPr="00642D86" w:rsidRDefault="00AC5156" w:rsidP="00A27E7E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lang w:val="en-US"/>
        </w:rPr>
      </w:pPr>
      <w:r w:rsidRPr="00642D86">
        <w:rPr>
          <w:rFonts w:ascii="Arial" w:hAnsi="Arial" w:cs="Arial"/>
          <w:lang w:val="en-US"/>
        </w:rPr>
        <w:t xml:space="preserve">Khi đăng ký </w:t>
      </w:r>
      <w:r w:rsidR="005E649C">
        <w:rPr>
          <w:rFonts w:ascii="Arial" w:hAnsi="Arial" w:cs="Arial"/>
          <w:lang w:val="en-US"/>
        </w:rPr>
        <w:t>và hoàn tất tiền cọc,</w:t>
      </w:r>
      <w:r w:rsidRPr="00642D86">
        <w:rPr>
          <w:rFonts w:ascii="Arial" w:hAnsi="Arial" w:cs="Arial"/>
          <w:lang w:val="en-US"/>
        </w:rPr>
        <w:t xml:space="preserve"> người muốn trọ sẽ có ngày hẹn để nhận phòng, có thể thương lượng để chuyển đồ vào</w:t>
      </w:r>
      <w:r w:rsidR="001F57FD">
        <w:rPr>
          <w:rFonts w:ascii="Arial" w:hAnsi="Arial" w:cs="Arial"/>
          <w:lang w:val="en-US"/>
        </w:rPr>
        <w:t xml:space="preserve"> chỗ phía trước thang máy đã hư</w:t>
      </w:r>
      <w:r w:rsidRPr="00642D86">
        <w:rPr>
          <w:rFonts w:ascii="Arial" w:hAnsi="Arial" w:cs="Arial"/>
          <w:lang w:val="en-US"/>
        </w:rPr>
        <w:t xml:space="preserve"> trước ngày nhận phòng.</w:t>
      </w:r>
    </w:p>
    <w:p w14:paraId="26E99740" w14:textId="47F67BFE" w:rsidR="00A2176B" w:rsidRPr="00030E94" w:rsidRDefault="00A2176B" w:rsidP="00030E94">
      <w:pPr>
        <w:pStyle w:val="ListParagraph"/>
        <w:numPr>
          <w:ilvl w:val="1"/>
          <w:numId w:val="26"/>
        </w:numPr>
        <w:spacing w:line="360" w:lineRule="auto"/>
        <w:jc w:val="both"/>
        <w:rPr>
          <w:rFonts w:ascii="Arial" w:hAnsi="Arial" w:cs="Arial"/>
          <w:b/>
          <w:lang w:val="en-US"/>
        </w:rPr>
      </w:pPr>
      <w:r w:rsidRPr="00030E94">
        <w:rPr>
          <w:rFonts w:ascii="Arial" w:hAnsi="Arial" w:cs="Arial"/>
          <w:b/>
          <w:lang w:val="en-US"/>
        </w:rPr>
        <w:t>Đăng ký tạm trú:</w:t>
      </w:r>
      <w:r w:rsidR="00030E94">
        <w:rPr>
          <w:rFonts w:ascii="Arial" w:hAnsi="Arial" w:cs="Arial"/>
          <w:b/>
          <w:lang w:val="en-US"/>
        </w:rPr>
        <w:tab/>
      </w:r>
    </w:p>
    <w:p w14:paraId="26E99741" w14:textId="5A9861C3" w:rsidR="00A2176B" w:rsidRPr="00642D86" w:rsidRDefault="00A2176B" w:rsidP="00A27E7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lang w:val="en-US"/>
        </w:rPr>
      </w:pPr>
      <w:r w:rsidRPr="00642D86">
        <w:rPr>
          <w:rFonts w:ascii="Arial" w:hAnsi="Arial" w:cs="Arial"/>
          <w:lang w:val="en-US"/>
        </w:rPr>
        <w:t xml:space="preserve">Khi </w:t>
      </w:r>
      <w:r w:rsidR="00D9425B" w:rsidRPr="00642D86">
        <w:rPr>
          <w:rFonts w:ascii="Arial" w:hAnsi="Arial" w:cs="Arial"/>
          <w:lang w:val="en-US"/>
        </w:rPr>
        <w:t xml:space="preserve">trọ được một tháng và xác định ở lâu dài </w:t>
      </w:r>
      <w:r w:rsidR="00AC5156" w:rsidRPr="00642D86">
        <w:rPr>
          <w:rFonts w:ascii="Arial" w:hAnsi="Arial" w:cs="Arial"/>
          <w:lang w:val="en-US"/>
        </w:rPr>
        <w:t>thì người ở trọ phải làm giấy đăng ký tạm trú.</w:t>
      </w:r>
    </w:p>
    <w:p w14:paraId="22EB6842" w14:textId="49F98F05" w:rsidR="00B245E3" w:rsidRPr="00B74B2B" w:rsidRDefault="00B245E3" w:rsidP="00030E94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i/>
          <w:lang w:val="en-US"/>
        </w:rPr>
      </w:pPr>
      <w:r w:rsidRPr="00B74B2B">
        <w:rPr>
          <w:rFonts w:ascii="Arial" w:hAnsi="Arial" w:cs="Arial"/>
          <w:i/>
          <w:lang w:val="en-US"/>
        </w:rPr>
        <w:t>Bảng mô tả hồ sơ:</w:t>
      </w:r>
    </w:p>
    <w:tbl>
      <w:tblPr>
        <w:tblStyle w:val="TableGrid"/>
        <w:tblW w:w="0" w:type="auto"/>
        <w:tblInd w:w="1500" w:type="dxa"/>
        <w:tblLook w:val="04A0" w:firstRow="1" w:lastRow="0" w:firstColumn="1" w:lastColumn="0" w:noHBand="0" w:noVBand="1"/>
      </w:tblPr>
      <w:tblGrid>
        <w:gridCol w:w="670"/>
        <w:gridCol w:w="691"/>
        <w:gridCol w:w="6513"/>
        <w:gridCol w:w="1097"/>
      </w:tblGrid>
      <w:tr w:rsidR="00642D86" w:rsidRPr="00642D86" w14:paraId="52C0A7F1" w14:textId="77777777" w:rsidTr="00152673">
        <w:tc>
          <w:tcPr>
            <w:tcW w:w="0" w:type="auto"/>
          </w:tcPr>
          <w:p w14:paraId="0EC71584" w14:textId="33CC8206" w:rsidR="00530C32" w:rsidRPr="00423954" w:rsidRDefault="00530C32" w:rsidP="002958F9">
            <w:pPr>
              <w:spacing w:line="360" w:lineRule="auto"/>
              <w:jc w:val="both"/>
              <w:rPr>
                <w:rFonts w:ascii="Arial" w:hAnsi="Arial" w:cs="Arial"/>
                <w:b/>
                <w:lang w:val="en-US"/>
              </w:rPr>
            </w:pPr>
            <w:r w:rsidRPr="00423954">
              <w:rPr>
                <w:rFonts w:ascii="Arial" w:hAnsi="Arial" w:cs="Arial"/>
                <w:b/>
                <w:lang w:val="en-US"/>
              </w:rPr>
              <w:t>STT</w:t>
            </w:r>
          </w:p>
        </w:tc>
        <w:tc>
          <w:tcPr>
            <w:tcW w:w="0" w:type="auto"/>
          </w:tcPr>
          <w:p w14:paraId="069121AD" w14:textId="0738A469" w:rsidR="00530C32" w:rsidRPr="00423954" w:rsidRDefault="00530C32" w:rsidP="002958F9">
            <w:pPr>
              <w:spacing w:line="360" w:lineRule="auto"/>
              <w:jc w:val="both"/>
              <w:rPr>
                <w:rFonts w:ascii="Arial" w:hAnsi="Arial" w:cs="Arial"/>
                <w:b/>
                <w:lang w:val="en-US"/>
              </w:rPr>
            </w:pPr>
            <w:r w:rsidRPr="00423954">
              <w:rPr>
                <w:rFonts w:ascii="Arial" w:hAnsi="Arial" w:cs="Arial"/>
                <w:b/>
                <w:lang w:val="en-US"/>
              </w:rPr>
              <w:t>HỒ SƠ</w:t>
            </w:r>
          </w:p>
        </w:tc>
        <w:tc>
          <w:tcPr>
            <w:tcW w:w="0" w:type="auto"/>
          </w:tcPr>
          <w:p w14:paraId="08C5B095" w14:textId="7C31896B" w:rsidR="00530C32" w:rsidRPr="00423954" w:rsidRDefault="00530C32" w:rsidP="002958F9">
            <w:pPr>
              <w:spacing w:line="360" w:lineRule="auto"/>
              <w:jc w:val="both"/>
              <w:rPr>
                <w:rFonts w:ascii="Arial" w:hAnsi="Arial" w:cs="Arial"/>
                <w:b/>
                <w:lang w:val="en-US"/>
              </w:rPr>
            </w:pPr>
            <w:r w:rsidRPr="00423954">
              <w:rPr>
                <w:rFonts w:ascii="Arial" w:hAnsi="Arial" w:cs="Arial"/>
                <w:b/>
                <w:lang w:val="en-US"/>
              </w:rPr>
              <w:t>VAI TRÒ</w:t>
            </w:r>
          </w:p>
        </w:tc>
        <w:tc>
          <w:tcPr>
            <w:tcW w:w="0" w:type="auto"/>
          </w:tcPr>
          <w:p w14:paraId="23140997" w14:textId="74E98E39" w:rsidR="00530C32" w:rsidRPr="00423954" w:rsidRDefault="00530C32" w:rsidP="002958F9">
            <w:pPr>
              <w:spacing w:line="360" w:lineRule="auto"/>
              <w:jc w:val="both"/>
              <w:rPr>
                <w:rFonts w:ascii="Arial" w:hAnsi="Arial" w:cs="Arial"/>
                <w:b/>
                <w:lang w:val="en-US"/>
              </w:rPr>
            </w:pPr>
            <w:r w:rsidRPr="00423954">
              <w:rPr>
                <w:rFonts w:ascii="Arial" w:hAnsi="Arial" w:cs="Arial"/>
                <w:b/>
                <w:lang w:val="en-US"/>
              </w:rPr>
              <w:t>CÔNG VIỆC</w:t>
            </w:r>
          </w:p>
        </w:tc>
      </w:tr>
      <w:tr w:rsidR="00642D86" w:rsidRPr="00642D86" w14:paraId="5CEF4B73" w14:textId="77777777" w:rsidTr="00152673">
        <w:tc>
          <w:tcPr>
            <w:tcW w:w="0" w:type="auto"/>
          </w:tcPr>
          <w:p w14:paraId="43F7AA55" w14:textId="3F021D9D" w:rsidR="00530C32" w:rsidRPr="00642D86" w:rsidRDefault="00530C32" w:rsidP="002958F9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0" w:type="auto"/>
          </w:tcPr>
          <w:p w14:paraId="0F4E5A4B" w14:textId="2B6BFF60" w:rsidR="00530C32" w:rsidRPr="00642D86" w:rsidRDefault="0016502A" w:rsidP="002958F9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t>D1</w:t>
            </w:r>
          </w:p>
        </w:tc>
        <w:tc>
          <w:tcPr>
            <w:tcW w:w="0" w:type="auto"/>
          </w:tcPr>
          <w:p w14:paraId="4B2B9E7D" w14:textId="77777777" w:rsidR="00530C32" w:rsidRPr="00642D86" w:rsidRDefault="00627AE8" w:rsidP="002958F9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t xml:space="preserve">Thông tin cơ bản: </w:t>
            </w:r>
            <w:r w:rsidR="00186403" w:rsidRPr="00642D86">
              <w:rPr>
                <w:rFonts w:ascii="Arial" w:hAnsi="Arial" w:cs="Arial"/>
                <w:lang w:val="en-US"/>
              </w:rPr>
              <w:t xml:space="preserve">Ghi lại thông tin cơ bản </w:t>
            </w:r>
            <w:r w:rsidR="002A42AF" w:rsidRPr="00642D86">
              <w:rPr>
                <w:rFonts w:ascii="Arial" w:hAnsi="Arial" w:cs="Arial"/>
                <w:lang w:val="en-US"/>
              </w:rPr>
              <w:t>của khách trọ mới</w:t>
            </w:r>
            <w:r w:rsidR="00152673" w:rsidRPr="00642D86">
              <w:rPr>
                <w:rFonts w:ascii="Arial" w:hAnsi="Arial" w:cs="Arial"/>
                <w:lang w:val="en-US"/>
              </w:rPr>
              <w:t xml:space="preserve"> gồm</w:t>
            </w:r>
          </w:p>
          <w:p w14:paraId="6B37537C" w14:textId="77777777" w:rsidR="005421AB" w:rsidRPr="00642D86" w:rsidRDefault="005421AB" w:rsidP="00A27E7E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t>Họ tên</w:t>
            </w:r>
          </w:p>
          <w:p w14:paraId="2C4F26DD" w14:textId="77777777" w:rsidR="005421AB" w:rsidRPr="00642D86" w:rsidRDefault="005421AB" w:rsidP="00A27E7E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t>Số chứng minh</w:t>
            </w:r>
          </w:p>
          <w:p w14:paraId="4908CD08" w14:textId="77777777" w:rsidR="005421AB" w:rsidRPr="00642D86" w:rsidRDefault="005421AB" w:rsidP="00A27E7E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t>Số điện thoại</w:t>
            </w:r>
          </w:p>
          <w:p w14:paraId="7C9483C9" w14:textId="77777777" w:rsidR="006E61E5" w:rsidRPr="00642D86" w:rsidRDefault="006E61E5" w:rsidP="00A27E7E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t>Số phòng</w:t>
            </w:r>
          </w:p>
          <w:p w14:paraId="60033B1F" w14:textId="77777777" w:rsidR="006E61E5" w:rsidRPr="00642D86" w:rsidRDefault="006E61E5" w:rsidP="00A27E7E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t>Số tiền cọc</w:t>
            </w:r>
          </w:p>
          <w:p w14:paraId="4BEAB9CD" w14:textId="255BC4CF" w:rsidR="00A90EB0" w:rsidRPr="00642D86" w:rsidRDefault="00A90EB0" w:rsidP="00A27E7E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t>Số xe máy</w:t>
            </w:r>
          </w:p>
        </w:tc>
        <w:tc>
          <w:tcPr>
            <w:tcW w:w="0" w:type="auto"/>
          </w:tcPr>
          <w:p w14:paraId="06E6BD0D" w14:textId="77777777" w:rsidR="00530C32" w:rsidRPr="00642D86" w:rsidRDefault="00530C32" w:rsidP="002958F9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642D86" w:rsidRPr="00642D86" w14:paraId="48C2A9E6" w14:textId="77777777" w:rsidTr="00152673">
        <w:tc>
          <w:tcPr>
            <w:tcW w:w="0" w:type="auto"/>
          </w:tcPr>
          <w:p w14:paraId="632E6FAA" w14:textId="2EA5984D" w:rsidR="00530C32" w:rsidRPr="00642D86" w:rsidRDefault="00210D2D" w:rsidP="002958F9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0" w:type="auto"/>
          </w:tcPr>
          <w:p w14:paraId="077EB463" w14:textId="584A2B03" w:rsidR="00530C32" w:rsidRPr="00642D86" w:rsidRDefault="00210D2D" w:rsidP="002958F9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t>D2</w:t>
            </w:r>
          </w:p>
        </w:tc>
        <w:tc>
          <w:tcPr>
            <w:tcW w:w="0" w:type="auto"/>
          </w:tcPr>
          <w:p w14:paraId="22DAF576" w14:textId="648BCB6A" w:rsidR="00530C32" w:rsidRPr="00642D86" w:rsidRDefault="00210D2D" w:rsidP="002958F9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t>Thông tin tạm trú: Ghi lại thông tin của khách trọ đã ở hơn một tháng, gồm những thông tin như hình Bản khai nhân khẩu bên dưới</w:t>
            </w:r>
          </w:p>
        </w:tc>
        <w:tc>
          <w:tcPr>
            <w:tcW w:w="0" w:type="auto"/>
          </w:tcPr>
          <w:p w14:paraId="45076BE3" w14:textId="77777777" w:rsidR="00530C32" w:rsidRPr="00642D86" w:rsidRDefault="00530C32" w:rsidP="002958F9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642D86" w:rsidRPr="00642D86" w14:paraId="52C88119" w14:textId="77777777" w:rsidTr="00152673">
        <w:tc>
          <w:tcPr>
            <w:tcW w:w="0" w:type="auto"/>
          </w:tcPr>
          <w:p w14:paraId="6EFCAC80" w14:textId="680FD820" w:rsidR="00530C32" w:rsidRPr="00642D86" w:rsidRDefault="00A04271" w:rsidP="002958F9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0" w:type="auto"/>
          </w:tcPr>
          <w:p w14:paraId="6E72A36F" w14:textId="473B5871" w:rsidR="00530C32" w:rsidRPr="00642D86" w:rsidRDefault="00A04271" w:rsidP="002958F9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t>D3</w:t>
            </w:r>
          </w:p>
        </w:tc>
        <w:tc>
          <w:tcPr>
            <w:tcW w:w="0" w:type="auto"/>
          </w:tcPr>
          <w:p w14:paraId="3EF4B9C2" w14:textId="50198E45" w:rsidR="00530C32" w:rsidRPr="00642D86" w:rsidRDefault="00A04271" w:rsidP="002958F9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t xml:space="preserve">Phiếu tiền cọc: </w:t>
            </w:r>
            <w:r w:rsidR="00556BAF" w:rsidRPr="00642D86">
              <w:rPr>
                <w:rFonts w:ascii="Arial" w:hAnsi="Arial" w:cs="Arial"/>
                <w:lang w:val="en-US"/>
              </w:rPr>
              <w:t>Ghi lại hóa đơn tiền cọc, chủ nhà và khách trọ</w:t>
            </w:r>
            <w:r w:rsidR="006053F9" w:rsidRPr="00642D86">
              <w:rPr>
                <w:rFonts w:ascii="Arial" w:hAnsi="Arial" w:cs="Arial"/>
                <w:lang w:val="en-US"/>
              </w:rPr>
              <w:t xml:space="preserve"> mỗi người giữ một bản</w:t>
            </w:r>
          </w:p>
        </w:tc>
        <w:tc>
          <w:tcPr>
            <w:tcW w:w="0" w:type="auto"/>
          </w:tcPr>
          <w:p w14:paraId="4D8718A0" w14:textId="77777777" w:rsidR="00530C32" w:rsidRPr="00642D86" w:rsidRDefault="00530C32" w:rsidP="002958F9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642D86" w:rsidRPr="00642D86" w14:paraId="014D5A68" w14:textId="77777777" w:rsidTr="00152673">
        <w:tc>
          <w:tcPr>
            <w:tcW w:w="0" w:type="auto"/>
          </w:tcPr>
          <w:p w14:paraId="0E9BBF39" w14:textId="0F920527" w:rsidR="006053F9" w:rsidRPr="00642D86" w:rsidRDefault="006053F9" w:rsidP="002958F9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0" w:type="auto"/>
          </w:tcPr>
          <w:p w14:paraId="0803B92A" w14:textId="727F32C3" w:rsidR="006053F9" w:rsidRPr="00642D86" w:rsidRDefault="006053F9" w:rsidP="002958F9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t>D4</w:t>
            </w:r>
          </w:p>
        </w:tc>
        <w:tc>
          <w:tcPr>
            <w:tcW w:w="0" w:type="auto"/>
          </w:tcPr>
          <w:p w14:paraId="11E3305D" w14:textId="6737F353" w:rsidR="006053F9" w:rsidRPr="00642D86" w:rsidRDefault="006053F9" w:rsidP="002958F9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t>Sổ thông tin: Ghi tất cả thông tin của khách trọ</w:t>
            </w:r>
          </w:p>
        </w:tc>
        <w:tc>
          <w:tcPr>
            <w:tcW w:w="0" w:type="auto"/>
          </w:tcPr>
          <w:p w14:paraId="53C32ACA" w14:textId="77777777" w:rsidR="006053F9" w:rsidRPr="00642D86" w:rsidRDefault="006053F9" w:rsidP="002958F9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BE732F" w:rsidRPr="00642D86" w14:paraId="3D0906AB" w14:textId="77777777" w:rsidTr="00152673">
        <w:tc>
          <w:tcPr>
            <w:tcW w:w="0" w:type="auto"/>
          </w:tcPr>
          <w:p w14:paraId="0532517F" w14:textId="1E519156" w:rsidR="000D51CE" w:rsidRPr="00642D86" w:rsidRDefault="000D51CE" w:rsidP="002958F9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0" w:type="auto"/>
          </w:tcPr>
          <w:p w14:paraId="766D19EC" w14:textId="746B200A" w:rsidR="000D51CE" w:rsidRPr="00642D86" w:rsidRDefault="000D51CE" w:rsidP="002958F9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t>D5</w:t>
            </w:r>
          </w:p>
        </w:tc>
        <w:tc>
          <w:tcPr>
            <w:tcW w:w="0" w:type="auto"/>
          </w:tcPr>
          <w:p w14:paraId="52887A0E" w14:textId="09984D08" w:rsidR="000D51CE" w:rsidRPr="00642D86" w:rsidRDefault="000D51CE" w:rsidP="002958F9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t xml:space="preserve">Danh </w:t>
            </w:r>
            <w:r w:rsidR="00332C03" w:rsidRPr="00642D86">
              <w:rPr>
                <w:rFonts w:ascii="Arial" w:hAnsi="Arial" w:cs="Arial"/>
                <w:lang w:val="en-US"/>
              </w:rPr>
              <w:t>sách phòng: Ghi t</w:t>
            </w:r>
            <w:r w:rsidR="0029238C" w:rsidRPr="00642D86">
              <w:rPr>
                <w:rFonts w:ascii="Arial" w:hAnsi="Arial" w:cs="Arial"/>
                <w:lang w:val="en-US"/>
              </w:rPr>
              <w:t>hông tin tất cả phòng và tình trạng</w:t>
            </w:r>
          </w:p>
        </w:tc>
        <w:tc>
          <w:tcPr>
            <w:tcW w:w="0" w:type="auto"/>
          </w:tcPr>
          <w:p w14:paraId="58BF46B9" w14:textId="622B516F" w:rsidR="000D51CE" w:rsidRPr="00642D86" w:rsidRDefault="00D433F8" w:rsidP="002958F9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t>T1</w:t>
            </w:r>
          </w:p>
        </w:tc>
      </w:tr>
      <w:tr w:rsidR="00BE732F" w:rsidRPr="00642D86" w14:paraId="14175689" w14:textId="77777777" w:rsidTr="00152673">
        <w:tc>
          <w:tcPr>
            <w:tcW w:w="0" w:type="auto"/>
          </w:tcPr>
          <w:p w14:paraId="7E538FBD" w14:textId="5E5F726D" w:rsidR="002D1D20" w:rsidRPr="00642D86" w:rsidRDefault="002D1D20" w:rsidP="002958F9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0" w:type="auto"/>
          </w:tcPr>
          <w:p w14:paraId="66BE3E5E" w14:textId="69479E49" w:rsidR="002D1D20" w:rsidRPr="00642D86" w:rsidRDefault="002D1D20" w:rsidP="002958F9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t>D6</w:t>
            </w:r>
          </w:p>
        </w:tc>
        <w:tc>
          <w:tcPr>
            <w:tcW w:w="0" w:type="auto"/>
          </w:tcPr>
          <w:p w14:paraId="2B6B8DF7" w14:textId="3493E01E" w:rsidR="002D1D20" w:rsidRPr="00642D86" w:rsidRDefault="002D1D20" w:rsidP="002958F9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t xml:space="preserve">Phiếu hẹn: Phiếu hẹn ngày chuyển đồ và ngày chuyển </w:t>
            </w:r>
            <w:r w:rsidRPr="00642D86">
              <w:rPr>
                <w:rFonts w:ascii="Arial" w:hAnsi="Arial" w:cs="Arial"/>
                <w:lang w:val="en-US"/>
              </w:rPr>
              <w:lastRenderedPageBreak/>
              <w:t>phòng</w:t>
            </w:r>
          </w:p>
        </w:tc>
        <w:tc>
          <w:tcPr>
            <w:tcW w:w="0" w:type="auto"/>
          </w:tcPr>
          <w:p w14:paraId="58321332" w14:textId="1440E788" w:rsidR="002D1D20" w:rsidRPr="00642D86" w:rsidRDefault="002D1D20" w:rsidP="002958F9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lastRenderedPageBreak/>
              <w:t>T2</w:t>
            </w:r>
          </w:p>
        </w:tc>
      </w:tr>
    </w:tbl>
    <w:p w14:paraId="35CBFAC2" w14:textId="77777777" w:rsidR="002958F9" w:rsidRPr="00642D86" w:rsidRDefault="002958F9" w:rsidP="002958F9">
      <w:pPr>
        <w:spacing w:line="360" w:lineRule="auto"/>
        <w:ind w:left="1500"/>
        <w:jc w:val="both"/>
        <w:rPr>
          <w:rFonts w:ascii="Arial" w:hAnsi="Arial" w:cs="Arial"/>
          <w:lang w:val="en-US"/>
        </w:rPr>
      </w:pPr>
    </w:p>
    <w:p w14:paraId="26E99742" w14:textId="41F824F6" w:rsidR="00AC5156" w:rsidRPr="00642D86" w:rsidRDefault="0075677A" w:rsidP="00BE732F">
      <w:pPr>
        <w:spacing w:line="360" w:lineRule="auto"/>
        <w:ind w:left="720"/>
        <w:jc w:val="center"/>
        <w:rPr>
          <w:rFonts w:ascii="Arial" w:hAnsi="Arial" w:cs="Arial"/>
          <w:lang w:val="en-US"/>
        </w:rPr>
      </w:pPr>
      <w:r w:rsidRPr="00642D86">
        <w:rPr>
          <w:rFonts w:ascii="Arial" w:hAnsi="Arial" w:cs="Arial"/>
          <w:noProof/>
          <w:lang w:val="en-US"/>
        </w:rPr>
        <w:drawing>
          <wp:inline distT="0" distB="0" distL="0" distR="0" wp14:anchorId="26E99776" wp14:editId="488F727A">
            <wp:extent cx="6289330" cy="5013702"/>
            <wp:effectExtent l="0" t="0" r="0" b="0"/>
            <wp:docPr id="1" name="Picture 1" descr="ban-khai-dang-ki-tam-tru-k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n-khai-dang-ki-tam-tru-kt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783" cy="5018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31A4B" w14:textId="1A24754F" w:rsidR="00B245E3" w:rsidRPr="00642D86" w:rsidRDefault="00B245E3" w:rsidP="00AC5156">
      <w:pPr>
        <w:spacing w:line="360" w:lineRule="auto"/>
        <w:ind w:left="720"/>
        <w:jc w:val="both"/>
        <w:rPr>
          <w:rFonts w:ascii="Arial" w:hAnsi="Arial" w:cs="Arial"/>
          <w:lang w:val="en-US"/>
        </w:rPr>
      </w:pPr>
    </w:p>
    <w:p w14:paraId="03B504CF" w14:textId="52863A03" w:rsidR="00B245E3" w:rsidRPr="00642D86" w:rsidRDefault="00B245E3" w:rsidP="00AC5156">
      <w:pPr>
        <w:spacing w:line="360" w:lineRule="auto"/>
        <w:ind w:left="720"/>
        <w:jc w:val="both"/>
        <w:rPr>
          <w:rFonts w:ascii="Arial" w:hAnsi="Arial" w:cs="Arial"/>
          <w:lang w:val="en-US"/>
        </w:rPr>
      </w:pPr>
    </w:p>
    <w:p w14:paraId="026C6381" w14:textId="37D74648" w:rsidR="00B245E3" w:rsidRDefault="00B245E3" w:rsidP="00AC5156">
      <w:pPr>
        <w:spacing w:line="360" w:lineRule="auto"/>
        <w:ind w:left="720"/>
        <w:jc w:val="both"/>
        <w:rPr>
          <w:rFonts w:ascii="Arial" w:hAnsi="Arial" w:cs="Arial"/>
          <w:lang w:val="en-US"/>
        </w:rPr>
      </w:pPr>
    </w:p>
    <w:p w14:paraId="58B006D4" w14:textId="7402E893" w:rsidR="00BE732F" w:rsidRDefault="00BE732F" w:rsidP="00AC5156">
      <w:pPr>
        <w:spacing w:line="360" w:lineRule="auto"/>
        <w:ind w:left="720"/>
        <w:jc w:val="both"/>
        <w:rPr>
          <w:rFonts w:ascii="Arial" w:hAnsi="Arial" w:cs="Arial"/>
          <w:lang w:val="en-US"/>
        </w:rPr>
      </w:pPr>
    </w:p>
    <w:p w14:paraId="2EA14F62" w14:textId="7D6F1F5D" w:rsidR="00BE732F" w:rsidRDefault="00BE732F" w:rsidP="00AC5156">
      <w:pPr>
        <w:spacing w:line="360" w:lineRule="auto"/>
        <w:ind w:left="720"/>
        <w:jc w:val="both"/>
        <w:rPr>
          <w:rFonts w:ascii="Arial" w:hAnsi="Arial" w:cs="Arial"/>
          <w:lang w:val="en-US"/>
        </w:rPr>
      </w:pPr>
    </w:p>
    <w:p w14:paraId="2B133EE7" w14:textId="1C60F12C" w:rsidR="00BE732F" w:rsidRDefault="00BE732F" w:rsidP="00AC5156">
      <w:pPr>
        <w:spacing w:line="360" w:lineRule="auto"/>
        <w:ind w:left="720"/>
        <w:jc w:val="both"/>
        <w:rPr>
          <w:rFonts w:ascii="Arial" w:hAnsi="Arial" w:cs="Arial"/>
          <w:lang w:val="en-US"/>
        </w:rPr>
      </w:pPr>
    </w:p>
    <w:p w14:paraId="4E10E2E0" w14:textId="78DC868F" w:rsidR="00BE732F" w:rsidRDefault="00BE732F" w:rsidP="00AC5156">
      <w:pPr>
        <w:spacing w:line="360" w:lineRule="auto"/>
        <w:ind w:left="720"/>
        <w:jc w:val="both"/>
        <w:rPr>
          <w:rFonts w:ascii="Arial" w:hAnsi="Arial" w:cs="Arial"/>
          <w:lang w:val="en-US"/>
        </w:rPr>
      </w:pPr>
    </w:p>
    <w:p w14:paraId="3F231E53" w14:textId="414F3217" w:rsidR="00BE732F" w:rsidRDefault="00BE732F" w:rsidP="00AC5156">
      <w:pPr>
        <w:spacing w:line="360" w:lineRule="auto"/>
        <w:ind w:left="720"/>
        <w:jc w:val="both"/>
        <w:rPr>
          <w:rFonts w:ascii="Arial" w:hAnsi="Arial" w:cs="Arial"/>
          <w:lang w:val="en-US"/>
        </w:rPr>
      </w:pPr>
    </w:p>
    <w:p w14:paraId="16417154" w14:textId="77777777" w:rsidR="00BE732F" w:rsidRPr="00423954" w:rsidRDefault="00BE732F" w:rsidP="00AC5156">
      <w:pPr>
        <w:spacing w:line="360" w:lineRule="auto"/>
        <w:ind w:left="720"/>
        <w:jc w:val="both"/>
        <w:rPr>
          <w:rFonts w:ascii="Arial" w:hAnsi="Arial" w:cs="Arial"/>
          <w:b/>
          <w:i/>
          <w:lang w:val="en-US"/>
        </w:rPr>
      </w:pPr>
    </w:p>
    <w:p w14:paraId="3C508AEE" w14:textId="6925798D" w:rsidR="00D10D82" w:rsidRPr="00423954" w:rsidRDefault="00D10D82" w:rsidP="00A27E7E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b/>
          <w:i/>
          <w:lang w:val="en-US"/>
        </w:rPr>
      </w:pPr>
      <w:r w:rsidRPr="00423954">
        <w:rPr>
          <w:rFonts w:ascii="Arial" w:hAnsi="Arial" w:cs="Arial"/>
          <w:b/>
          <w:i/>
          <w:lang w:val="en-US"/>
        </w:rPr>
        <w:t>Sơ đồ công việc</w:t>
      </w:r>
    </w:p>
    <w:tbl>
      <w:tblPr>
        <w:tblStyle w:val="TableGrid"/>
        <w:tblW w:w="10710" w:type="dxa"/>
        <w:tblInd w:w="-545" w:type="dxa"/>
        <w:tblLook w:val="04A0" w:firstRow="1" w:lastRow="0" w:firstColumn="1" w:lastColumn="0" w:noHBand="0" w:noVBand="1"/>
      </w:tblPr>
      <w:tblGrid>
        <w:gridCol w:w="1890"/>
        <w:gridCol w:w="6660"/>
        <w:gridCol w:w="2160"/>
      </w:tblGrid>
      <w:tr w:rsidR="00642D86" w:rsidRPr="00423954" w14:paraId="20365A88" w14:textId="77777777" w:rsidTr="00D10D82">
        <w:trPr>
          <w:trHeight w:val="350"/>
        </w:trPr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EDA38" w14:textId="77777777" w:rsidR="00D10D82" w:rsidRPr="00423954" w:rsidRDefault="00D10D82">
            <w:pPr>
              <w:spacing w:line="240" w:lineRule="auto"/>
              <w:jc w:val="center"/>
              <w:rPr>
                <w:rFonts w:ascii="Arial" w:hAnsi="Arial" w:cs="Arial"/>
                <w:b/>
                <w:szCs w:val="24"/>
                <w:lang w:val="en-US"/>
              </w:rPr>
            </w:pPr>
            <w:r w:rsidRPr="00423954">
              <w:rPr>
                <w:rFonts w:ascii="Arial" w:hAnsi="Arial" w:cs="Arial"/>
                <w:b/>
                <w:szCs w:val="24"/>
              </w:rPr>
              <w:t>QUẢN LÝ KHÁCH TRỌ</w:t>
            </w:r>
          </w:p>
        </w:tc>
      </w:tr>
      <w:tr w:rsidR="00642D86" w:rsidRPr="00423954" w14:paraId="71F8E160" w14:textId="77777777" w:rsidTr="00D10D82">
        <w:trPr>
          <w:trHeight w:val="350"/>
        </w:trPr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BD21F" w14:textId="77777777" w:rsidR="00D10D82" w:rsidRPr="00423954" w:rsidRDefault="00D10D82">
            <w:pPr>
              <w:spacing w:line="240" w:lineRule="auto"/>
              <w:jc w:val="center"/>
              <w:rPr>
                <w:rFonts w:ascii="Arial" w:hAnsi="Arial" w:cs="Arial"/>
                <w:szCs w:val="24"/>
              </w:rPr>
            </w:pPr>
            <w:r w:rsidRPr="00423954">
              <w:rPr>
                <w:rFonts w:ascii="Arial" w:hAnsi="Arial" w:cs="Arial"/>
                <w:szCs w:val="24"/>
              </w:rPr>
              <w:lastRenderedPageBreak/>
              <w:t>Tên nhiệm vụ thực hiện: Đăng kí trọ và tạm trú</w:t>
            </w:r>
          </w:p>
        </w:tc>
      </w:tr>
      <w:tr w:rsidR="00642D86" w:rsidRPr="00423954" w14:paraId="25BA3A22" w14:textId="77777777" w:rsidTr="00D10D82">
        <w:trPr>
          <w:trHeight w:val="440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B1236" w14:textId="77777777" w:rsidR="00D10D82" w:rsidRPr="00423954" w:rsidRDefault="00D10D82">
            <w:pPr>
              <w:spacing w:line="240" w:lineRule="auto"/>
              <w:jc w:val="center"/>
              <w:rPr>
                <w:rFonts w:ascii="Arial" w:hAnsi="Arial" w:cs="Arial"/>
                <w:b/>
                <w:szCs w:val="24"/>
              </w:rPr>
            </w:pPr>
            <w:r w:rsidRPr="00423954">
              <w:rPr>
                <w:rFonts w:ascii="Arial" w:hAnsi="Arial" w:cs="Arial"/>
                <w:b/>
                <w:szCs w:val="24"/>
              </w:rPr>
              <w:t>Vị trí liên quan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6A904" w14:textId="77777777" w:rsidR="00D10D82" w:rsidRPr="00423954" w:rsidRDefault="00D10D82">
            <w:pPr>
              <w:spacing w:line="240" w:lineRule="auto"/>
              <w:jc w:val="center"/>
              <w:rPr>
                <w:rFonts w:ascii="Arial" w:hAnsi="Arial" w:cs="Arial"/>
                <w:b/>
                <w:szCs w:val="24"/>
              </w:rPr>
            </w:pPr>
            <w:r w:rsidRPr="00423954">
              <w:rPr>
                <w:rFonts w:ascii="Arial" w:hAnsi="Arial" w:cs="Arial"/>
                <w:b/>
                <w:szCs w:val="24"/>
              </w:rPr>
              <w:t>Thành viên quản lý khách trọ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EBAA0" w14:textId="77777777" w:rsidR="00D10D82" w:rsidRPr="00423954" w:rsidRDefault="00D10D82">
            <w:pPr>
              <w:spacing w:line="240" w:lineRule="auto"/>
              <w:jc w:val="center"/>
              <w:rPr>
                <w:rFonts w:ascii="Arial" w:hAnsi="Arial" w:cs="Arial"/>
                <w:b/>
                <w:szCs w:val="24"/>
              </w:rPr>
            </w:pPr>
            <w:r w:rsidRPr="00423954">
              <w:rPr>
                <w:rFonts w:ascii="Arial" w:hAnsi="Arial" w:cs="Arial"/>
                <w:b/>
                <w:szCs w:val="24"/>
              </w:rPr>
              <w:t>Vị trí ngoại</w:t>
            </w:r>
          </w:p>
        </w:tc>
      </w:tr>
      <w:tr w:rsidR="00642D86" w:rsidRPr="00423954" w14:paraId="295BC790" w14:textId="77777777" w:rsidTr="00182BB3">
        <w:trPr>
          <w:trHeight w:val="8990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4F20E" w14:textId="4D30E576" w:rsidR="00D10D82" w:rsidRPr="00423954" w:rsidRDefault="00D10D82">
            <w:pPr>
              <w:spacing w:line="240" w:lineRule="auto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6FCC4" w14:textId="4527AA06" w:rsidR="00D10D82" w:rsidRPr="00423954" w:rsidRDefault="00A4619D">
            <w:pPr>
              <w:spacing w:line="240" w:lineRule="auto"/>
              <w:jc w:val="center"/>
              <w:rPr>
                <w:rFonts w:ascii="Arial" w:hAnsi="Arial" w:cs="Arial"/>
                <w:szCs w:val="24"/>
              </w:rPr>
            </w:pPr>
            <w:r w:rsidRPr="00423954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1DB2761C" wp14:editId="4849E843">
                      <wp:simplePos x="0" y="0"/>
                      <wp:positionH relativeFrom="column">
                        <wp:posOffset>3070225</wp:posOffset>
                      </wp:positionH>
                      <wp:positionV relativeFrom="paragraph">
                        <wp:posOffset>2120265</wp:posOffset>
                      </wp:positionV>
                      <wp:extent cx="175260" cy="2540"/>
                      <wp:effectExtent l="0" t="76200" r="15240" b="92710"/>
                      <wp:wrapNone/>
                      <wp:docPr id="122" name="Straight Arrow Connector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260" cy="254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36C8C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22" o:spid="_x0000_s1026" type="#_x0000_t32" style="position:absolute;margin-left:241.75pt;margin-top:166.95pt;width:13.8pt;height:.2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423954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9EF0F2C" wp14:editId="23B8467A">
                      <wp:simplePos x="0" y="0"/>
                      <wp:positionH relativeFrom="column">
                        <wp:posOffset>3236595</wp:posOffset>
                      </wp:positionH>
                      <wp:positionV relativeFrom="paragraph">
                        <wp:posOffset>1878330</wp:posOffset>
                      </wp:positionV>
                      <wp:extent cx="821055" cy="518795"/>
                      <wp:effectExtent l="0" t="0" r="17145" b="14605"/>
                      <wp:wrapNone/>
                      <wp:docPr id="114" name="Rectangle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1055" cy="5187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BF2A153" w14:textId="40CB9E1F" w:rsidR="00AE4B44" w:rsidRPr="00AE4B44" w:rsidRDefault="00AE4B44" w:rsidP="00AE4B44">
                                  <w:pPr>
                                    <w:jc w:val="center"/>
                                    <w:rPr>
                                      <w:szCs w:val="24"/>
                                      <w:lang w:val="en-US"/>
                                    </w:rPr>
                                  </w:pPr>
                                  <w:r w:rsidRPr="00E049F9">
                                    <w:rPr>
                                      <w:szCs w:val="24"/>
                                    </w:rPr>
                                    <w:t xml:space="preserve">Phiếu </w:t>
                                  </w:r>
                                  <w:r>
                                    <w:rPr>
                                      <w:szCs w:val="24"/>
                                      <w:lang w:val="en-US"/>
                                    </w:rPr>
                                    <w:t>hẹn (D6)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EF0F2C" id="Rectangle 114" o:spid="_x0000_s1026" style="position:absolute;left:0;text-align:left;margin-left:254.85pt;margin-top:147.9pt;width:64.65pt;height:40.8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" fillcolor="#d5dce4 [671]" strokecolor="black [3213]" strokeweight="1.5pt">
                      <v:textbox>
                        <w:txbxContent>
                          <w:p w14:paraId="3BF2A153" w14:textId="40CB9E1F" w:rsidR="00AE4B44" w:rsidRPr="00AE4B44" w:rsidRDefault="00AE4B44" w:rsidP="00AE4B44">
                            <w:pPr>
                              <w:jc w:val="center"/>
                              <w:rPr>
                                <w:szCs w:val="24"/>
                                <w:lang w:val="en-US"/>
                              </w:rPr>
                            </w:pPr>
                            <w:r w:rsidRPr="00E049F9">
                              <w:rPr>
                                <w:szCs w:val="24"/>
                              </w:rPr>
                              <w:t xml:space="preserve">Phiếu </w:t>
                            </w:r>
                            <w:r>
                              <w:rPr>
                                <w:szCs w:val="24"/>
                                <w:lang w:val="en-US"/>
                              </w:rPr>
                              <w:t>hẹn (D6)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E732F" w:rsidRPr="00423954">
              <w:rPr>
                <w:rFonts w:ascii="Arial" w:hAnsi="Arial" w:cs="Arial"/>
                <w:noProof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1" allowOverlap="1" wp14:anchorId="24C7398A" wp14:editId="6433A0C2">
                      <wp:simplePos x="0" y="0"/>
                      <wp:positionH relativeFrom="column">
                        <wp:posOffset>-1083310</wp:posOffset>
                      </wp:positionH>
                      <wp:positionV relativeFrom="paragraph">
                        <wp:posOffset>-217805</wp:posOffset>
                      </wp:positionV>
                      <wp:extent cx="6510655" cy="5261610"/>
                      <wp:effectExtent l="0" t="0" r="23495" b="15240"/>
                      <wp:wrapNone/>
                      <wp:docPr id="78" name="Group 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10655" cy="5261610"/>
                                <a:chOff x="0" y="0"/>
                                <a:chExt cx="6746283" cy="5261741"/>
                              </a:xfrm>
                            </wpg:grpSpPr>
                            <wps:wsp>
                              <wps:cNvPr id="79" name="Rectangle 79"/>
                              <wps:cNvSpPr/>
                              <wps:spPr>
                                <a:xfrm>
                                  <a:off x="1075966" y="3468413"/>
                                  <a:ext cx="1711556" cy="304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>
                                    <a:lumMod val="20000"/>
                                    <a:lumOff val="80000"/>
                                  </a:schemeClr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E9E09A2" w14:textId="37ECAEC7" w:rsidR="00182BB3" w:rsidRPr="00AE4B44" w:rsidRDefault="00182BB3" w:rsidP="00182BB3">
                                    <w:pPr>
                                      <w:jc w:val="center"/>
                                      <w:rPr>
                                        <w:szCs w:val="24"/>
                                        <w:lang w:val="en-US"/>
                                      </w:rPr>
                                    </w:pPr>
                                    <w:r w:rsidRPr="00E049F9">
                                      <w:rPr>
                                        <w:szCs w:val="24"/>
                                      </w:rPr>
                                      <w:t>Thông tin cơ bản</w:t>
                                    </w:r>
                                    <w:r w:rsidR="00AE4B44">
                                      <w:rPr>
                                        <w:szCs w:val="24"/>
                                        <w:lang w:val="en-US"/>
                                      </w:rPr>
                                      <w:t xml:space="preserve"> (D1)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" name="Rectangle 80"/>
                              <wps:cNvSpPr/>
                              <wps:spPr>
                                <a:xfrm>
                                  <a:off x="1083997" y="4745420"/>
                                  <a:ext cx="1574463" cy="476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FE47559" w14:textId="533C082D" w:rsidR="00182BB3" w:rsidRPr="00A620CB" w:rsidRDefault="00182BB3" w:rsidP="00182BB3">
                                    <w:pPr>
                                      <w:jc w:val="center"/>
                                      <w:rPr>
                                        <w:szCs w:val="24"/>
                                        <w:lang w:val="en-US"/>
                                      </w:rPr>
                                    </w:pPr>
                                    <w:r w:rsidRPr="00E049F9">
                                      <w:rPr>
                                        <w:szCs w:val="24"/>
                                      </w:rPr>
                                      <w:t>Kiểm tra khách ở được một tháng</w:t>
                                    </w:r>
                                    <w:r w:rsidR="00A620CB">
                                      <w:rPr>
                                        <w:szCs w:val="24"/>
                                        <w:lang w:val="en-US"/>
                                      </w:rPr>
                                      <w:t xml:space="preserve"> (T4)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Rectangle 81"/>
                              <wps:cNvSpPr/>
                              <wps:spPr>
                                <a:xfrm>
                                  <a:off x="3484179" y="4657299"/>
                                  <a:ext cx="1428750" cy="60444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>
                                    <a:lumMod val="20000"/>
                                    <a:lumOff val="80000"/>
                                  </a:schemeClr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A76D969" w14:textId="1B897BB2" w:rsidR="00182BB3" w:rsidRPr="00A620CB" w:rsidRDefault="00182BB3" w:rsidP="00182BB3">
                                    <w:pPr>
                                      <w:jc w:val="center"/>
                                      <w:rPr>
                                        <w:szCs w:val="24"/>
                                        <w:lang w:val="en-US"/>
                                      </w:rPr>
                                    </w:pPr>
                                    <w:r w:rsidRPr="00E049F9">
                                      <w:rPr>
                                        <w:szCs w:val="24"/>
                                      </w:rPr>
                                      <w:t>Phiếu đăng kí tạm trú</w:t>
                                    </w:r>
                                    <w:r w:rsidR="00A620CB">
                                      <w:rPr>
                                        <w:szCs w:val="24"/>
                                        <w:lang w:val="en-US"/>
                                      </w:rPr>
                                      <w:t xml:space="preserve"> (D2)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" name="Straight Arrow Connector 82"/>
                              <wps:cNvCnPr/>
                              <wps:spPr>
                                <a:xfrm>
                                  <a:off x="993227" y="1081908"/>
                                  <a:ext cx="1794294" cy="1006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" name="Rectangle 83"/>
                              <wps:cNvSpPr/>
                              <wps:spPr>
                                <a:xfrm>
                                  <a:off x="1119351" y="31531"/>
                                  <a:ext cx="1352550" cy="71239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>
                                    <a:lumMod val="20000"/>
                                    <a:lumOff val="80000"/>
                                  </a:schemeClr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C7F5136" w14:textId="6105CD17" w:rsidR="00182BB3" w:rsidRPr="00CB0A6A" w:rsidRDefault="00182BB3" w:rsidP="00182BB3">
                                    <w:pPr>
                                      <w:jc w:val="center"/>
                                      <w:rPr>
                                        <w:szCs w:val="24"/>
                                        <w:lang w:val="en-US"/>
                                      </w:rPr>
                                    </w:pPr>
                                    <w:r w:rsidRPr="00E049F9">
                                      <w:rPr>
                                        <w:szCs w:val="24"/>
                                      </w:rPr>
                                      <w:t>Danh sách phòng</w:t>
                                    </w:r>
                                    <w:r w:rsidR="00CB0A6A">
                                      <w:rPr>
                                        <w:szCs w:val="24"/>
                                        <w:lang w:val="en-US"/>
                                      </w:rPr>
                                      <w:t xml:space="preserve"> (D5)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" name="Rectangle 84"/>
                              <wps:cNvSpPr/>
                              <wps:spPr>
                                <a:xfrm>
                                  <a:off x="2790496" y="47296"/>
                                  <a:ext cx="1428750" cy="304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>
                                    <a:lumMod val="20000"/>
                                    <a:lumOff val="80000"/>
                                  </a:schemeClr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B5B43B5" w14:textId="77777777" w:rsidR="00182BB3" w:rsidRPr="00E049F9" w:rsidRDefault="00182BB3" w:rsidP="00182BB3">
                                    <w:pPr>
                                      <w:jc w:val="center"/>
                                      <w:rPr>
                                        <w:szCs w:val="24"/>
                                      </w:rPr>
                                    </w:pPr>
                                    <w:r w:rsidRPr="00E049F9">
                                      <w:rPr>
                                        <w:szCs w:val="24"/>
                                      </w:rPr>
                                      <w:t>Tra cứu phòng trống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Rectangle 85"/>
                              <wps:cNvSpPr/>
                              <wps:spPr>
                                <a:xfrm>
                                  <a:off x="2790496" y="851338"/>
                                  <a:ext cx="1428750" cy="4476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7414E58" w14:textId="7CC9A20D" w:rsidR="00182BB3" w:rsidRPr="00241E2E" w:rsidRDefault="00182BB3" w:rsidP="00182BB3">
                                    <w:pPr>
                                      <w:jc w:val="center"/>
                                      <w:rPr>
                                        <w:szCs w:val="24"/>
                                        <w:lang w:val="en-US"/>
                                      </w:rPr>
                                    </w:pPr>
                                    <w:r w:rsidRPr="00E049F9">
                                      <w:rPr>
                                        <w:szCs w:val="24"/>
                                      </w:rPr>
                                      <w:t>Nhận khách và xem phòng</w:t>
                                    </w:r>
                                    <w:r w:rsidR="00241E2E">
                                      <w:rPr>
                                        <w:szCs w:val="24"/>
                                        <w:lang w:val="en-US"/>
                                      </w:rPr>
                                      <w:t xml:space="preserve"> (T1)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" name="Rectangle 86"/>
                              <wps:cNvSpPr/>
                              <wps:spPr>
                                <a:xfrm>
                                  <a:off x="2806262" y="1608082"/>
                                  <a:ext cx="1428750" cy="304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>
                                    <a:lumMod val="20000"/>
                                    <a:lumOff val="80000"/>
                                  </a:schemeClr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F676CC5" w14:textId="77777777" w:rsidR="00182BB3" w:rsidRPr="00E049F9" w:rsidRDefault="00182BB3" w:rsidP="00182BB3">
                                    <w:pPr>
                                      <w:jc w:val="center"/>
                                      <w:rPr>
                                        <w:szCs w:val="24"/>
                                      </w:rPr>
                                    </w:pPr>
                                    <w:r w:rsidRPr="00E049F9">
                                      <w:rPr>
                                        <w:szCs w:val="24"/>
                                      </w:rPr>
                                      <w:t>Yêu cầu được trọ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Rectangle 87"/>
                              <wps:cNvSpPr/>
                              <wps:spPr>
                                <a:xfrm>
                                  <a:off x="2822027" y="2869324"/>
                                  <a:ext cx="1428750" cy="59908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DC4A37F" w14:textId="7AE94D0F" w:rsidR="00182BB3" w:rsidRPr="002409EE" w:rsidRDefault="00182BB3" w:rsidP="00182BB3">
                                    <w:pPr>
                                      <w:jc w:val="center"/>
                                      <w:rPr>
                                        <w:szCs w:val="24"/>
                                        <w:lang w:val="en-US"/>
                                      </w:rPr>
                                    </w:pPr>
                                    <w:r w:rsidRPr="00E049F9">
                                      <w:rPr>
                                        <w:szCs w:val="24"/>
                                      </w:rPr>
                                      <w:t>Lập hồ sơ thông tin</w:t>
                                    </w:r>
                                    <w:r w:rsidR="002409EE">
                                      <w:rPr>
                                        <w:szCs w:val="24"/>
                                        <w:lang w:val="en-US"/>
                                      </w:rPr>
                                      <w:t xml:space="preserve"> (T3)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" name="Rectangle 88"/>
                              <wps:cNvSpPr/>
                              <wps:spPr>
                                <a:xfrm>
                                  <a:off x="1229710" y="4114800"/>
                                  <a:ext cx="1428750" cy="304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>
                                    <a:lumMod val="20000"/>
                                    <a:lumOff val="80000"/>
                                  </a:schemeClr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BC1287D" w14:textId="45B81F6F" w:rsidR="00182BB3" w:rsidRPr="00A620CB" w:rsidRDefault="00182BB3" w:rsidP="00182BB3">
                                    <w:pPr>
                                      <w:jc w:val="center"/>
                                      <w:rPr>
                                        <w:szCs w:val="24"/>
                                        <w:lang w:val="en-US"/>
                                      </w:rPr>
                                    </w:pPr>
                                    <w:r w:rsidRPr="00E049F9">
                                      <w:rPr>
                                        <w:szCs w:val="24"/>
                                      </w:rPr>
                                      <w:t>Sổ thông tin</w:t>
                                    </w:r>
                                    <w:r w:rsidR="00A620CB">
                                      <w:rPr>
                                        <w:szCs w:val="24"/>
                                        <w:lang w:val="en-US"/>
                                      </w:rPr>
                                      <w:t xml:space="preserve"> (D4)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Rectangle 89"/>
                              <wps:cNvSpPr/>
                              <wps:spPr>
                                <a:xfrm>
                                  <a:off x="2963916" y="2222938"/>
                                  <a:ext cx="1350732" cy="304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C3B05BA" w14:textId="3A5C4C8C" w:rsidR="00182BB3" w:rsidRPr="009F2292" w:rsidRDefault="00182BB3" w:rsidP="00182BB3">
                                    <w:pPr>
                                      <w:jc w:val="center"/>
                                      <w:rPr>
                                        <w:szCs w:val="24"/>
                                        <w:lang w:val="en-US"/>
                                      </w:rPr>
                                    </w:pPr>
                                    <w:r w:rsidRPr="00E049F9">
                                      <w:rPr>
                                        <w:szCs w:val="24"/>
                                      </w:rPr>
                                      <w:t>Phỏng vấn</w:t>
                                    </w:r>
                                    <w:r w:rsidR="009F2292">
                                      <w:rPr>
                                        <w:szCs w:val="24"/>
                                        <w:lang w:val="en-US"/>
                                      </w:rPr>
                                      <w:t xml:space="preserve"> (T2)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" name="Straight Arrow Connector 90"/>
                              <wps:cNvCnPr/>
                              <wps:spPr>
                                <a:xfrm flipV="1">
                                  <a:off x="2459420" y="170793"/>
                                  <a:ext cx="352531" cy="270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Straight Arrow Connector 91"/>
                              <wps:cNvCnPr/>
                              <wps:spPr>
                                <a:xfrm>
                                  <a:off x="3481551" y="331076"/>
                                  <a:ext cx="4334" cy="51087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99943" y="425669"/>
                                  <a:ext cx="1084959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F575A88" w14:textId="77777777" w:rsidR="00182BB3" w:rsidRPr="00BE732F" w:rsidRDefault="00182BB3" w:rsidP="00182BB3">
                                    <w:pPr>
                                      <w:rPr>
                                        <w:sz w:val="22"/>
                                        <w:szCs w:val="24"/>
                                      </w:rPr>
                                    </w:pPr>
                                    <w:r w:rsidRPr="00BE732F">
                                      <w:rPr>
                                        <w:sz w:val="22"/>
                                        <w:szCs w:val="24"/>
                                      </w:rPr>
                                      <w:t>Còn phòng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3" name="Straight Arrow Connector 93"/>
                              <wps:cNvCnPr/>
                              <wps:spPr>
                                <a:xfrm>
                                  <a:off x="3513082" y="1292772"/>
                                  <a:ext cx="4334" cy="3185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Straight Arrow Connector 94"/>
                              <wps:cNvCnPr/>
                              <wps:spPr>
                                <a:xfrm>
                                  <a:off x="3513082" y="1907627"/>
                                  <a:ext cx="3810" cy="31813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Straight Arrow Connector 95"/>
                              <wps:cNvCnPr/>
                              <wps:spPr>
                                <a:xfrm>
                                  <a:off x="3528848" y="2522482"/>
                                  <a:ext cx="0" cy="33835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96" name="Group 96"/>
                              <wpg:cNvGrpSpPr/>
                              <wpg:grpSpPr>
                                <a:xfrm>
                                  <a:off x="1952296" y="3026979"/>
                                  <a:ext cx="862054" cy="445770"/>
                                  <a:chOff x="0" y="0"/>
                                  <a:chExt cx="1102552" cy="338359"/>
                                </a:xfrm>
                              </wpg:grpSpPr>
                              <wps:wsp>
                                <wps:cNvPr id="97" name="Straight Connector 97"/>
                                <wps:cNvCnPr/>
                                <wps:spPr>
                                  <a:xfrm>
                                    <a:off x="1806" y="0"/>
                                    <a:ext cx="1100746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8" name="Straight Arrow Connector 98"/>
                                <wps:cNvCnPr/>
                                <wps:spPr>
                                  <a:xfrm>
                                    <a:off x="0" y="0"/>
                                    <a:ext cx="0" cy="338359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99" name="Group 99"/>
                              <wpg:cNvGrpSpPr/>
                              <wpg:grpSpPr>
                                <a:xfrm flipH="1">
                                  <a:off x="4250777" y="3204945"/>
                                  <a:ext cx="595370" cy="412693"/>
                                  <a:chOff x="12737" y="108094"/>
                                  <a:chExt cx="1100742" cy="230265"/>
                                </a:xfrm>
                              </wpg:grpSpPr>
                              <wps:wsp>
                                <wps:cNvPr id="100" name="Straight Connector 100"/>
                                <wps:cNvCnPr/>
                                <wps:spPr>
                                  <a:xfrm>
                                    <a:off x="12737" y="108094"/>
                                    <a:ext cx="1100742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1" name="Straight Arrow Connector 101"/>
                                <wps:cNvCnPr/>
                                <wps:spPr>
                                  <a:xfrm flipH="1">
                                    <a:off x="30462" y="108094"/>
                                    <a:ext cx="0" cy="23026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02" name="Straight Arrow Connector 102"/>
                              <wps:cNvCnPr/>
                              <wps:spPr>
                                <a:xfrm flipH="1">
                                  <a:off x="1952296" y="3767958"/>
                                  <a:ext cx="0" cy="35369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Straight Arrow Connector 103"/>
                              <wps:cNvCnPr/>
                              <wps:spPr>
                                <a:xfrm>
                                  <a:off x="1952296" y="4414345"/>
                                  <a:ext cx="0" cy="3378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4" name="Straight Arrow Connector 104"/>
                              <wps:cNvCnPr/>
                              <wps:spPr>
                                <a:xfrm>
                                  <a:off x="2648607" y="4979276"/>
                                  <a:ext cx="83375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07627" y="3799489"/>
                                  <a:ext cx="1398905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38E274" w14:textId="77777777" w:rsidR="00182BB3" w:rsidRPr="00E049F9" w:rsidRDefault="00182BB3" w:rsidP="00182BB3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 w:rsidRPr="00E049F9">
                                      <w:rPr>
                                        <w:sz w:val="20"/>
                                      </w:rPr>
                                      <w:t>Lưu thông tin khách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06" name="Rectangle 106"/>
                              <wps:cNvSpPr/>
                              <wps:spPr>
                                <a:xfrm>
                                  <a:off x="4182331" y="3626068"/>
                                  <a:ext cx="1171575" cy="59727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>
                                    <a:lumMod val="20000"/>
                                    <a:lumOff val="80000"/>
                                  </a:schemeClr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2546E2E" w14:textId="014224CA" w:rsidR="00182BB3" w:rsidRDefault="00182BB3" w:rsidP="00182BB3">
                                    <w:pPr>
                                      <w:jc w:val="center"/>
                                      <w:rPr>
                                        <w:szCs w:val="24"/>
                                      </w:rPr>
                                    </w:pPr>
                                    <w:r w:rsidRPr="00E049F9">
                                      <w:rPr>
                                        <w:szCs w:val="24"/>
                                      </w:rPr>
                                      <w:t>Phiếu tiền cọc</w:t>
                                    </w:r>
                                  </w:p>
                                  <w:p w14:paraId="618A1912" w14:textId="6FBFA376" w:rsidR="00AE4B44" w:rsidRPr="00AE4B44" w:rsidRDefault="00AE4B44" w:rsidP="00182BB3">
                                    <w:pPr>
                                      <w:jc w:val="center"/>
                                      <w:rPr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Cs w:val="24"/>
                                        <w:lang w:val="en-US"/>
                                      </w:rPr>
                                      <w:t>(D3)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Rectangle: Rounded Corners 107"/>
                              <wps:cNvSpPr/>
                              <wps:spPr>
                                <a:xfrm>
                                  <a:off x="0" y="914400"/>
                                  <a:ext cx="992037" cy="344542"/>
                                </a:xfrm>
                                <a:prstGeom prst="roundRect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C13C616" w14:textId="77777777" w:rsidR="00182BB3" w:rsidRPr="00563495" w:rsidRDefault="00182BB3" w:rsidP="00182BB3">
                                    <w:pPr>
                                      <w:jc w:val="center"/>
                                    </w:pPr>
                                    <w:r w:rsidRPr="00563495">
                                      <w:t>Tổ thủ tục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Rectangle: Rounded Corners 108"/>
                              <wps:cNvSpPr/>
                              <wps:spPr>
                                <a:xfrm>
                                  <a:off x="5754413" y="0"/>
                                  <a:ext cx="991870" cy="344170"/>
                                </a:xfrm>
                                <a:prstGeom prst="roundRect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DA2F8A1" w14:textId="77777777" w:rsidR="00182BB3" w:rsidRPr="00563495" w:rsidRDefault="00182BB3" w:rsidP="00182BB3">
                                    <w:pPr>
                                      <w:jc w:val="center"/>
                                    </w:pPr>
                                    <w:r>
                                      <w:t>Khách trọ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" name="Rectangle: Rounded Corners 109"/>
                              <wps:cNvSpPr/>
                              <wps:spPr>
                                <a:xfrm>
                                  <a:off x="5738648" y="3610303"/>
                                  <a:ext cx="991870" cy="344170"/>
                                </a:xfrm>
                                <a:prstGeom prst="roundRect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0293300" w14:textId="77777777" w:rsidR="00182BB3" w:rsidRPr="00563495" w:rsidRDefault="00182BB3" w:rsidP="00182BB3">
                                    <w:pPr>
                                      <w:jc w:val="center"/>
                                    </w:pPr>
                                    <w:r>
                                      <w:t>Khách trọ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" name="Rectangle: Rounded Corners 110"/>
                              <wps:cNvSpPr/>
                              <wps:spPr>
                                <a:xfrm>
                                  <a:off x="5754413" y="4808482"/>
                                  <a:ext cx="991870" cy="344170"/>
                                </a:xfrm>
                                <a:prstGeom prst="roundRect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79639E0" w14:textId="77777777" w:rsidR="00182BB3" w:rsidRPr="00563495" w:rsidRDefault="00182BB3" w:rsidP="00182BB3">
                                    <w:pPr>
                                      <w:jc w:val="center"/>
                                    </w:pPr>
                                    <w:r>
                                      <w:t>Khách trọ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" name="Straight Arrow Connector 111"/>
                              <wps:cNvCnPr/>
                              <wps:spPr>
                                <a:xfrm flipH="1">
                                  <a:off x="4909644" y="4979276"/>
                                  <a:ext cx="8509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Straight Arrow Connector 112"/>
                              <wps:cNvCnPr/>
                              <wps:spPr>
                                <a:xfrm flipV="1">
                                  <a:off x="5338740" y="3782388"/>
                                  <a:ext cx="399909" cy="75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" name="Straight Arrow Connector 113"/>
                              <wps:cNvCnPr/>
                              <wps:spPr>
                                <a:xfrm flipH="1" flipV="1">
                                  <a:off x="4231727" y="170793"/>
                                  <a:ext cx="15303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4C7398A" id="Group 78" o:spid="_x0000_s1027" style="position:absolute;left:0;text-align:left;margin-left:-85.3pt;margin-top:-17.15pt;width:512.65pt;height:414.3pt;z-index:251657728;mso-width-relative:margin;mso-height-relative:margin" coordsize="67462,52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">
                      <v:rect id="Rectangle 79" o:spid="_x0000_s1028" style="position:absolute;left:10759;top:34684;width:17116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" fillcolor="#d5dce4 [671]" strokecolor="black [3213]" strokeweight="1.5pt">
                        <v:textbox>
                          <w:txbxContent>
                            <w:p w14:paraId="5E9E09A2" w14:textId="37ECAEC7" w:rsidR="00182BB3" w:rsidRPr="00AE4B44" w:rsidRDefault="00182BB3" w:rsidP="00182BB3">
                              <w:pPr>
                                <w:jc w:val="center"/>
                                <w:rPr>
                                  <w:szCs w:val="24"/>
                                  <w:lang w:val="en-US"/>
                                </w:rPr>
                              </w:pPr>
                              <w:r w:rsidRPr="00E049F9">
                                <w:rPr>
                                  <w:szCs w:val="24"/>
                                </w:rPr>
                                <w:t>Thông tin cơ bản</w:t>
                              </w:r>
                              <w:r w:rsidR="00AE4B44">
                                <w:rPr>
                                  <w:szCs w:val="24"/>
                                  <w:lang w:val="en-US"/>
                                </w:rPr>
                                <w:t xml:space="preserve"> (D1)</w:t>
                              </w:r>
                            </w:p>
                          </w:txbxContent>
                        </v:textbox>
                      </v:rect>
                      <v:rect id="Rectangle 80" o:spid="_x0000_s1029" style="position:absolute;left:10839;top:47454;width:15745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" fillcolor="white [3212]" strokecolor="black [3213]" strokeweight="1.5pt">
                        <v:textbox>
                          <w:txbxContent>
                            <w:p w14:paraId="6FE47559" w14:textId="533C082D" w:rsidR="00182BB3" w:rsidRPr="00A620CB" w:rsidRDefault="00182BB3" w:rsidP="00182BB3">
                              <w:pPr>
                                <w:jc w:val="center"/>
                                <w:rPr>
                                  <w:szCs w:val="24"/>
                                  <w:lang w:val="en-US"/>
                                </w:rPr>
                              </w:pPr>
                              <w:r w:rsidRPr="00E049F9">
                                <w:rPr>
                                  <w:szCs w:val="24"/>
                                </w:rPr>
                                <w:t>Kiểm tra khách ở được một tháng</w:t>
                              </w:r>
                              <w:r w:rsidR="00A620CB">
                                <w:rPr>
                                  <w:szCs w:val="24"/>
                                  <w:lang w:val="en-US"/>
                                </w:rPr>
                                <w:t xml:space="preserve"> (T4)</w:t>
                              </w:r>
                            </w:p>
                          </w:txbxContent>
                        </v:textbox>
                      </v:rect>
                      <v:rect id="Rectangle 81" o:spid="_x0000_s1030" style="position:absolute;left:34841;top:46572;width:14288;height:6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" fillcolor="#d5dce4 [671]" strokecolor="black [3213]" strokeweight="1.5pt">
                        <v:textbox>
                          <w:txbxContent>
                            <w:p w14:paraId="2A76D969" w14:textId="1B897BB2" w:rsidR="00182BB3" w:rsidRPr="00A620CB" w:rsidRDefault="00182BB3" w:rsidP="00182BB3">
                              <w:pPr>
                                <w:jc w:val="center"/>
                                <w:rPr>
                                  <w:szCs w:val="24"/>
                                  <w:lang w:val="en-US"/>
                                </w:rPr>
                              </w:pPr>
                              <w:r w:rsidRPr="00E049F9">
                                <w:rPr>
                                  <w:szCs w:val="24"/>
                                </w:rPr>
                                <w:t>Phiếu đăng kí tạm trú</w:t>
                              </w:r>
                              <w:r w:rsidR="00A620CB">
                                <w:rPr>
                                  <w:szCs w:val="24"/>
                                  <w:lang w:val="en-US"/>
                                </w:rPr>
                                <w:t xml:space="preserve"> (D2)</w:t>
                              </w:r>
                            </w:p>
                          </w:txbxContent>
                        </v:textbox>
                      </v:rect>
                      <v:shape id="Straight Arrow Connector 82" o:spid="_x0000_s1031" type="#_x0000_t32" style="position:absolute;left:9932;top:10819;width:17943;height:1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" strokecolor="black [3213]" strokeweight=".5pt">
                        <v:stroke endarrow="block" joinstyle="miter"/>
                      </v:shape>
                      <v:rect id="Rectangle 83" o:spid="_x0000_s1032" style="position:absolute;left:11193;top:315;width:13526;height:7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" fillcolor="#d5dce4 [671]" strokecolor="black [3213]" strokeweight="1.5pt">
                        <v:textbox>
                          <w:txbxContent>
                            <w:p w14:paraId="2C7F5136" w14:textId="6105CD17" w:rsidR="00182BB3" w:rsidRPr="00CB0A6A" w:rsidRDefault="00182BB3" w:rsidP="00182BB3">
                              <w:pPr>
                                <w:jc w:val="center"/>
                                <w:rPr>
                                  <w:szCs w:val="24"/>
                                  <w:lang w:val="en-US"/>
                                </w:rPr>
                              </w:pPr>
                              <w:r w:rsidRPr="00E049F9">
                                <w:rPr>
                                  <w:szCs w:val="24"/>
                                </w:rPr>
                                <w:t>Danh sách phòng</w:t>
                              </w:r>
                              <w:r w:rsidR="00CB0A6A">
                                <w:rPr>
                                  <w:szCs w:val="24"/>
                                  <w:lang w:val="en-US"/>
                                </w:rPr>
                                <w:t xml:space="preserve"> (D5)</w:t>
                              </w:r>
                            </w:p>
                          </w:txbxContent>
                        </v:textbox>
                      </v:rect>
                      <v:rect id="Rectangle 84" o:spid="_x0000_s1033" style="position:absolute;left:27904;top:472;width:1428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" fillcolor="#d5dce4 [671]" strokecolor="black [3213]" strokeweight="1.5pt">
                        <v:textbox>
                          <w:txbxContent>
                            <w:p w14:paraId="2B5B43B5" w14:textId="77777777" w:rsidR="00182BB3" w:rsidRPr="00E049F9" w:rsidRDefault="00182BB3" w:rsidP="00182BB3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 w:rsidRPr="00E049F9">
                                <w:rPr>
                                  <w:szCs w:val="24"/>
                                </w:rPr>
                                <w:t>Tra cứu phòng trống</w:t>
                              </w:r>
                            </w:p>
                          </w:txbxContent>
                        </v:textbox>
                      </v:rect>
                      <v:rect id="Rectangle 85" o:spid="_x0000_s1034" style="position:absolute;left:27904;top:8513;width:14288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" fillcolor="white [3212]" strokecolor="black [3213]" strokeweight="1.5pt">
                        <v:textbox>
                          <w:txbxContent>
                            <w:p w14:paraId="67414E58" w14:textId="7CC9A20D" w:rsidR="00182BB3" w:rsidRPr="00241E2E" w:rsidRDefault="00182BB3" w:rsidP="00182BB3">
                              <w:pPr>
                                <w:jc w:val="center"/>
                                <w:rPr>
                                  <w:szCs w:val="24"/>
                                  <w:lang w:val="en-US"/>
                                </w:rPr>
                              </w:pPr>
                              <w:r w:rsidRPr="00E049F9">
                                <w:rPr>
                                  <w:szCs w:val="24"/>
                                </w:rPr>
                                <w:t>Nhận khách và xem phòng</w:t>
                              </w:r>
                              <w:r w:rsidR="00241E2E">
                                <w:rPr>
                                  <w:szCs w:val="24"/>
                                  <w:lang w:val="en-US"/>
                                </w:rPr>
                                <w:t xml:space="preserve"> (T1)</w:t>
                              </w:r>
                            </w:p>
                          </w:txbxContent>
                        </v:textbox>
                      </v:rect>
                      <v:rect id="Rectangle 86" o:spid="_x0000_s1035" style="position:absolute;left:28062;top:16080;width:1428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" fillcolor="#d5dce4 [671]" strokecolor="black [3213]" strokeweight="1.5pt">
                        <v:textbox>
                          <w:txbxContent>
                            <w:p w14:paraId="4F676CC5" w14:textId="77777777" w:rsidR="00182BB3" w:rsidRPr="00E049F9" w:rsidRDefault="00182BB3" w:rsidP="00182BB3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 w:rsidRPr="00E049F9">
                                <w:rPr>
                                  <w:szCs w:val="24"/>
                                </w:rPr>
                                <w:t>Yêu cầu được trọ</w:t>
                              </w:r>
                            </w:p>
                          </w:txbxContent>
                        </v:textbox>
                      </v:rect>
                      <v:rect id="Rectangle 87" o:spid="_x0000_s1036" style="position:absolute;left:28220;top:28693;width:14287;height:59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" fillcolor="white [3212]" strokecolor="black [3213]" strokeweight="1.5pt">
                        <v:textbox>
                          <w:txbxContent>
                            <w:p w14:paraId="4DC4A37F" w14:textId="7AE94D0F" w:rsidR="00182BB3" w:rsidRPr="002409EE" w:rsidRDefault="00182BB3" w:rsidP="00182BB3">
                              <w:pPr>
                                <w:jc w:val="center"/>
                                <w:rPr>
                                  <w:szCs w:val="24"/>
                                  <w:lang w:val="en-US"/>
                                </w:rPr>
                              </w:pPr>
                              <w:r w:rsidRPr="00E049F9">
                                <w:rPr>
                                  <w:szCs w:val="24"/>
                                </w:rPr>
                                <w:t>Lập hồ sơ thông tin</w:t>
                              </w:r>
                              <w:r w:rsidR="002409EE">
                                <w:rPr>
                                  <w:szCs w:val="24"/>
                                  <w:lang w:val="en-US"/>
                                </w:rPr>
                                <w:t xml:space="preserve"> (T3)</w:t>
                              </w:r>
                            </w:p>
                          </w:txbxContent>
                        </v:textbox>
                      </v:rect>
                      <v:rect id="Rectangle 88" o:spid="_x0000_s1037" style="position:absolute;left:12297;top:41148;width:14287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" fillcolor="#d5dce4 [671]" strokecolor="black [3213]" strokeweight="1.5pt">
                        <v:textbox>
                          <w:txbxContent>
                            <w:p w14:paraId="0BC1287D" w14:textId="45B81F6F" w:rsidR="00182BB3" w:rsidRPr="00A620CB" w:rsidRDefault="00182BB3" w:rsidP="00182BB3">
                              <w:pPr>
                                <w:jc w:val="center"/>
                                <w:rPr>
                                  <w:szCs w:val="24"/>
                                  <w:lang w:val="en-US"/>
                                </w:rPr>
                              </w:pPr>
                              <w:r w:rsidRPr="00E049F9">
                                <w:rPr>
                                  <w:szCs w:val="24"/>
                                </w:rPr>
                                <w:t>Sổ thông tin</w:t>
                              </w:r>
                              <w:r w:rsidR="00A620CB">
                                <w:rPr>
                                  <w:szCs w:val="24"/>
                                  <w:lang w:val="en-US"/>
                                </w:rPr>
                                <w:t xml:space="preserve"> (D4)</w:t>
                              </w:r>
                            </w:p>
                          </w:txbxContent>
                        </v:textbox>
                      </v:rect>
                      <v:rect id="Rectangle 89" o:spid="_x0000_s1038" style="position:absolute;left:29639;top:22229;width:13507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" fillcolor="white [3212]" strokecolor="black [3213]" strokeweight="1.5pt">
                        <v:textbox>
                          <w:txbxContent>
                            <w:p w14:paraId="0C3B05BA" w14:textId="3A5C4C8C" w:rsidR="00182BB3" w:rsidRPr="009F2292" w:rsidRDefault="00182BB3" w:rsidP="00182BB3">
                              <w:pPr>
                                <w:jc w:val="center"/>
                                <w:rPr>
                                  <w:szCs w:val="24"/>
                                  <w:lang w:val="en-US"/>
                                </w:rPr>
                              </w:pPr>
                              <w:r w:rsidRPr="00E049F9">
                                <w:rPr>
                                  <w:szCs w:val="24"/>
                                </w:rPr>
                                <w:t>Phỏng vấn</w:t>
                              </w:r>
                              <w:r w:rsidR="009F2292">
                                <w:rPr>
                                  <w:szCs w:val="24"/>
                                  <w:lang w:val="en-US"/>
                                </w:rPr>
                                <w:t xml:space="preserve"> (T2)</w:t>
                              </w:r>
                            </w:p>
                          </w:txbxContent>
                        </v:textbox>
                      </v:rect>
                      <v:shape id="Straight Arrow Connector 90" o:spid="_x0000_s1039" type="#_x0000_t32" style="position:absolute;left:24594;top:1707;width:3525;height: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" strokecolor="black [3213]" strokeweight=".5pt">
                        <v:stroke endarrow="block" joinstyle="miter"/>
                      </v:shape>
                      <v:shape id="Straight Arrow Connector 91" o:spid="_x0000_s1040" type="#_x0000_t32" style="position:absolute;left:34815;top:3310;width:43;height:51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" strokecolor="black [3213]" strokeweight=".5pt">
                        <v:stroke endarrow="block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41" type="#_x0000_t202" style="position:absolute;left:34999;top:4256;width:1085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e1P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ZDOoe/L/EHyPwXAAD//wMAUEsBAi0AFAAGAAgAAAAhANvh9svuAAAAhQEAABMAAAAAAAAAAAAA&#10;AAAAAAAAAFtDb250ZW50X1R5cGVzXS54bWxQSwECLQAUAAYACAAAACEAWvQsW78AAAAVAQAACwAA&#10;AAAAAAAAAAAAAAAfAQAAX3JlbHMvLnJlbHNQSwECLQAUAAYACAAAACEArs3tT8MAAADbAAAADwAA&#10;AAAAAAAAAAAAAAAHAgAAZHJzL2Rvd25yZXYueG1sUEsFBgAAAAADAAMAtwAAAPcCAAAAAA==&#10;" filled="f" stroked="f">
                        <v:textbox>
                          <w:txbxContent>
                            <w:p w14:paraId="4F575A88" w14:textId="77777777" w:rsidR="00182BB3" w:rsidRPr="00BE732F" w:rsidRDefault="00182BB3" w:rsidP="00182BB3">
                              <w:pPr>
                                <w:rPr>
                                  <w:sz w:val="22"/>
                                  <w:szCs w:val="24"/>
                                </w:rPr>
                              </w:pPr>
                              <w:r w:rsidRPr="00BE732F">
                                <w:rPr>
                                  <w:sz w:val="22"/>
                                  <w:szCs w:val="24"/>
                                </w:rPr>
                                <w:t>Còn phòng</w:t>
                              </w:r>
                            </w:p>
                          </w:txbxContent>
                        </v:textbox>
                      </v:shape>
                      <v:shape id="Straight Arrow Connector 93" o:spid="_x0000_s1042" type="#_x0000_t32" style="position:absolute;left:35130;top:12927;width:44;height:31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" strokecolor="black [3213]" strokeweight=".5pt">
                        <v:stroke endarrow="block" joinstyle="miter"/>
                      </v:shape>
                      <v:shape id="Straight Arrow Connector 94" o:spid="_x0000_s1043" type="#_x0000_t32" style="position:absolute;left:35130;top:19076;width:38;height:3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" strokecolor="black [3213]" strokeweight=".5pt">
                        <v:stroke endarrow="block" joinstyle="miter"/>
                      </v:shape>
                      <v:shape id="Straight Arrow Connector 95" o:spid="_x0000_s1044" type="#_x0000_t32" style="position:absolute;left:35288;top:25224;width:0;height:33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" strokecolor="black [3213]" strokeweight=".5pt">
                        <v:stroke endarrow="block" joinstyle="miter"/>
                      </v:shape>
                      <v:group id="Group 96" o:spid="_x0000_s1045" style="position:absolute;left:19522;top:30269;width:8621;height:4458" coordsize="11025,3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      <v:line id="Straight Connector 97" o:spid="_x0000_s1046" style="position:absolute;visibility:visible;mso-wrap-style:square" from="18,0" to="1102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" strokecolor="black [3213]" strokeweight=".5pt">
                          <v:stroke joinstyle="miter"/>
                        </v:line>
                        <v:shape id="Straight Arrow Connector 98" o:spid="_x0000_s1047" type="#_x0000_t32" style="position:absolute;width:0;height:33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" strokecolor="black [3213]" strokeweight=".5pt">
                          <v:stroke endarrow="block" joinstyle="miter"/>
                        </v:shape>
                      </v:group>
                      <v:group id="Group 99" o:spid="_x0000_s1048" style="position:absolute;left:42507;top:32049;width:5954;height:4127;flip:x" coordorigin="127,1080" coordsize="11007,2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">
                        <v:line id="Straight Connector 100" o:spid="_x0000_s1049" style="position:absolute;visibility:visible;mso-wrap-style:square" from="127,1080" to="11134,1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" strokecolor="black [3213]" strokeweight=".5pt">
                          <v:stroke joinstyle="miter"/>
                        </v:line>
                        <v:shape id="Straight Arrow Connector 101" o:spid="_x0000_s1050" type="#_x0000_t32" style="position:absolute;left:304;top:1080;width:0;height:230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" strokecolor="black [3213]" strokeweight=".5pt">
                          <v:stroke endarrow="block" joinstyle="miter"/>
                        </v:shape>
                      </v:group>
                      <v:shape id="Straight Arrow Connector 102" o:spid="_x0000_s1051" type="#_x0000_t32" style="position:absolute;left:19522;top:37679;width:0;height:35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" strokecolor="black [3213]" strokeweight=".5pt">
                        <v:stroke endarrow="block" joinstyle="miter"/>
                      </v:shape>
                      <v:shape id="Straight Arrow Connector 103" o:spid="_x0000_s1052" type="#_x0000_t32" style="position:absolute;left:19522;top:44143;width:0;height:33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" strokecolor="black [3213]" strokeweight=".5pt">
                        <v:stroke endarrow="block" joinstyle="miter"/>
                      </v:shape>
                      <v:shape id="Straight Arrow Connector 104" o:spid="_x0000_s1053" type="#_x0000_t32" style="position:absolute;left:26486;top:49792;width:83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" strokecolor="black [3213]" strokeweight=".5pt">
                        <v:stroke endarrow="block" joinstyle="miter"/>
                      </v:shape>
                      <v:shape id="Text Box 2" o:spid="_x0000_s1054" type="#_x0000_t202" style="position:absolute;left:19076;top:37994;width:13989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" filled="f" stroked="f">
                        <v:textbox>
                          <w:txbxContent>
                            <w:p w14:paraId="6538E274" w14:textId="77777777" w:rsidR="00182BB3" w:rsidRPr="00E049F9" w:rsidRDefault="00182BB3" w:rsidP="00182BB3">
                              <w:pPr>
                                <w:rPr>
                                  <w:sz w:val="20"/>
                                </w:rPr>
                              </w:pPr>
                              <w:r w:rsidRPr="00E049F9">
                                <w:rPr>
                                  <w:sz w:val="20"/>
                                </w:rPr>
                                <w:t>Lưu thông tin khách</w:t>
                              </w:r>
                            </w:p>
                          </w:txbxContent>
                        </v:textbox>
                      </v:shape>
                      <v:rect id="Rectangle 106" o:spid="_x0000_s1055" style="position:absolute;left:41823;top:36260;width:11716;height:5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" fillcolor="#d5dce4 [671]" strokecolor="black [3213]" strokeweight="1.5pt">
                        <v:textbox>
                          <w:txbxContent>
                            <w:p w14:paraId="52546E2E" w14:textId="014224CA" w:rsidR="00182BB3" w:rsidRDefault="00182BB3" w:rsidP="00182BB3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 w:rsidRPr="00E049F9">
                                <w:rPr>
                                  <w:szCs w:val="24"/>
                                </w:rPr>
                                <w:t>Phiếu tiền cọc</w:t>
                              </w:r>
                            </w:p>
                            <w:p w14:paraId="618A1912" w14:textId="6FBFA376" w:rsidR="00AE4B44" w:rsidRPr="00AE4B44" w:rsidRDefault="00AE4B44" w:rsidP="00182BB3">
                              <w:pPr>
                                <w:jc w:val="center"/>
                                <w:rPr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Cs w:val="24"/>
                                  <w:lang w:val="en-US"/>
                                </w:rPr>
                                <w:t>(D3)</w:t>
                              </w:r>
                            </w:p>
                          </w:txbxContent>
                        </v:textbox>
                      </v:rect>
                      <v:roundrect id="Rectangle: Rounded Corners 107" o:spid="_x0000_s1056" style="position:absolute;top:9144;width:9920;height:34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" fillcolor="white [3201]" strokecolor="black [3213]" strokeweight="1.5pt">
                        <v:stroke joinstyle="miter"/>
                        <v:textbox>
                          <w:txbxContent>
                            <w:p w14:paraId="0C13C616" w14:textId="77777777" w:rsidR="00182BB3" w:rsidRPr="00563495" w:rsidRDefault="00182BB3" w:rsidP="00182BB3">
                              <w:pPr>
                                <w:jc w:val="center"/>
                              </w:pPr>
                              <w:r w:rsidRPr="00563495">
                                <w:t>Tổ thủ tục</w:t>
                              </w:r>
                            </w:p>
                          </w:txbxContent>
                        </v:textbox>
                      </v:roundrect>
                      <v:roundrect id="Rectangle: Rounded Corners 108" o:spid="_x0000_s1057" style="position:absolute;left:57544;width:9918;height:344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" fillcolor="white [3201]" strokecolor="black [3213]" strokeweight="1.5pt">
                        <v:stroke joinstyle="miter"/>
                        <v:textbox>
                          <w:txbxContent>
                            <w:p w14:paraId="6DA2F8A1" w14:textId="77777777" w:rsidR="00182BB3" w:rsidRPr="00563495" w:rsidRDefault="00182BB3" w:rsidP="00182BB3">
                              <w:pPr>
                                <w:jc w:val="center"/>
                              </w:pPr>
                              <w:r>
                                <w:t>Khách trọ</w:t>
                              </w:r>
                            </w:p>
                          </w:txbxContent>
                        </v:textbox>
                      </v:roundrect>
                      <v:roundrect id="Rectangle: Rounded Corners 109" o:spid="_x0000_s1058" style="position:absolute;left:57386;top:36103;width:9919;height:344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" fillcolor="white [3201]" strokecolor="black [3213]" strokeweight="1.5pt">
                        <v:stroke joinstyle="miter"/>
                        <v:textbox>
                          <w:txbxContent>
                            <w:p w14:paraId="20293300" w14:textId="77777777" w:rsidR="00182BB3" w:rsidRPr="00563495" w:rsidRDefault="00182BB3" w:rsidP="00182BB3">
                              <w:pPr>
                                <w:jc w:val="center"/>
                              </w:pPr>
                              <w:r>
                                <w:t>Khách trọ</w:t>
                              </w:r>
                            </w:p>
                          </w:txbxContent>
                        </v:textbox>
                      </v:roundrect>
                      <v:roundrect id="Rectangle: Rounded Corners 110" o:spid="_x0000_s1059" style="position:absolute;left:57544;top:48084;width:9918;height:34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" fillcolor="white [3201]" strokecolor="black [3213]" strokeweight="1.5pt">
                        <v:stroke joinstyle="miter"/>
                        <v:textbox>
                          <w:txbxContent>
                            <w:p w14:paraId="679639E0" w14:textId="77777777" w:rsidR="00182BB3" w:rsidRPr="00563495" w:rsidRDefault="00182BB3" w:rsidP="00182BB3">
                              <w:pPr>
                                <w:jc w:val="center"/>
                              </w:pPr>
                              <w:r>
                                <w:t>Khách trọ</w:t>
                              </w:r>
                            </w:p>
                          </w:txbxContent>
                        </v:textbox>
                      </v:roundrect>
                      <v:shape id="Straight Arrow Connector 111" o:spid="_x0000_s1060" type="#_x0000_t32" style="position:absolute;left:49096;top:49792;width:850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" strokecolor="black [3213]" strokeweight=".5pt">
                        <v:stroke endarrow="block" joinstyle="miter"/>
                      </v:shape>
                      <v:shape id="Straight Arrow Connector 112" o:spid="_x0000_s1061" type="#_x0000_t32" style="position:absolute;left:53387;top:37823;width:3999;height: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" strokecolor="black [3213]" strokeweight=".5pt">
                        <v:stroke endarrow="block" joinstyle="miter"/>
                      </v:shape>
                      <v:shape id="Straight Arrow Connector 113" o:spid="_x0000_s1062" type="#_x0000_t32" style="position:absolute;left:42317;top:1707;width:15303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" strokecolor="black [3213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BEACE" w14:textId="77777777" w:rsidR="00D10D82" w:rsidRPr="00423954" w:rsidRDefault="00D10D82">
            <w:pPr>
              <w:spacing w:line="240" w:lineRule="auto"/>
              <w:jc w:val="center"/>
              <w:rPr>
                <w:rFonts w:ascii="Arial" w:hAnsi="Arial" w:cs="Arial"/>
                <w:szCs w:val="24"/>
              </w:rPr>
            </w:pPr>
          </w:p>
        </w:tc>
      </w:tr>
    </w:tbl>
    <w:p w14:paraId="5DB4FA07" w14:textId="77777777" w:rsidR="00D10D82" w:rsidRPr="00642D86" w:rsidRDefault="00D10D82" w:rsidP="00D10D82">
      <w:pPr>
        <w:pStyle w:val="ListParagraph"/>
        <w:spacing w:line="360" w:lineRule="auto"/>
        <w:ind w:left="1440"/>
        <w:jc w:val="both"/>
        <w:rPr>
          <w:rFonts w:ascii="Arial" w:hAnsi="Arial" w:cs="Arial"/>
          <w:lang w:val="en-US"/>
        </w:rPr>
      </w:pPr>
    </w:p>
    <w:p w14:paraId="75D9305E" w14:textId="19A1A84A" w:rsidR="00D10D82" w:rsidRDefault="00D10D82" w:rsidP="00AC5156">
      <w:pPr>
        <w:spacing w:line="360" w:lineRule="auto"/>
        <w:ind w:left="720"/>
        <w:jc w:val="both"/>
        <w:rPr>
          <w:rFonts w:ascii="Arial" w:hAnsi="Arial" w:cs="Arial"/>
          <w:lang w:val="en-US"/>
        </w:rPr>
      </w:pPr>
    </w:p>
    <w:p w14:paraId="69C1E47D" w14:textId="23460878" w:rsidR="00423954" w:rsidRDefault="00423954" w:rsidP="00AC5156">
      <w:pPr>
        <w:spacing w:line="360" w:lineRule="auto"/>
        <w:ind w:left="720"/>
        <w:jc w:val="both"/>
        <w:rPr>
          <w:rFonts w:ascii="Arial" w:hAnsi="Arial" w:cs="Arial"/>
          <w:lang w:val="en-US"/>
        </w:rPr>
      </w:pPr>
    </w:p>
    <w:p w14:paraId="50BFA741" w14:textId="63804346" w:rsidR="00423954" w:rsidRDefault="00423954" w:rsidP="00AC5156">
      <w:pPr>
        <w:spacing w:line="360" w:lineRule="auto"/>
        <w:ind w:left="720"/>
        <w:jc w:val="both"/>
        <w:rPr>
          <w:rFonts w:ascii="Arial" w:hAnsi="Arial" w:cs="Arial"/>
          <w:lang w:val="en-US"/>
        </w:rPr>
      </w:pPr>
    </w:p>
    <w:p w14:paraId="4AA1CC64" w14:textId="3C2AEAC0" w:rsidR="00423954" w:rsidRDefault="00423954" w:rsidP="00AC5156">
      <w:pPr>
        <w:spacing w:line="360" w:lineRule="auto"/>
        <w:ind w:left="720"/>
        <w:jc w:val="both"/>
        <w:rPr>
          <w:rFonts w:ascii="Arial" w:hAnsi="Arial" w:cs="Arial"/>
          <w:lang w:val="en-US"/>
        </w:rPr>
      </w:pPr>
    </w:p>
    <w:p w14:paraId="557C9A18" w14:textId="77777777" w:rsidR="00423954" w:rsidRPr="00642D86" w:rsidRDefault="00423954" w:rsidP="00AC5156">
      <w:pPr>
        <w:spacing w:line="360" w:lineRule="auto"/>
        <w:ind w:left="720"/>
        <w:jc w:val="both"/>
        <w:rPr>
          <w:rFonts w:ascii="Arial" w:hAnsi="Arial" w:cs="Arial"/>
          <w:lang w:val="en-US"/>
        </w:rPr>
      </w:pPr>
    </w:p>
    <w:p w14:paraId="7648921C" w14:textId="36AA403B" w:rsidR="00B245E3" w:rsidRPr="00423954" w:rsidRDefault="00B245E3" w:rsidP="00A27E7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b/>
          <w:i/>
          <w:lang w:val="en-US"/>
        </w:rPr>
      </w:pPr>
      <w:r w:rsidRPr="00423954">
        <w:rPr>
          <w:rFonts w:ascii="Arial" w:hAnsi="Arial" w:cs="Arial"/>
          <w:b/>
          <w:i/>
          <w:lang w:val="en-US"/>
        </w:rPr>
        <w:t>Bảng mô tả công việc: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1"/>
        <w:gridCol w:w="965"/>
        <w:gridCol w:w="1910"/>
        <w:gridCol w:w="1277"/>
        <w:gridCol w:w="970"/>
        <w:gridCol w:w="986"/>
        <w:gridCol w:w="1152"/>
        <w:gridCol w:w="923"/>
        <w:gridCol w:w="897"/>
      </w:tblGrid>
      <w:tr w:rsidR="00642D86" w:rsidRPr="00642D86" w14:paraId="47F9254D" w14:textId="77777777" w:rsidTr="00F46CA3">
        <w:tc>
          <w:tcPr>
            <w:tcW w:w="0" w:type="auto"/>
          </w:tcPr>
          <w:p w14:paraId="235FC0FE" w14:textId="081E4A5B" w:rsidR="00C82254" w:rsidRPr="00642D86" w:rsidRDefault="00C82254" w:rsidP="00AC5156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t>STT</w:t>
            </w:r>
          </w:p>
        </w:tc>
        <w:tc>
          <w:tcPr>
            <w:tcW w:w="0" w:type="auto"/>
          </w:tcPr>
          <w:p w14:paraId="2B7B864C" w14:textId="714189C1" w:rsidR="00C82254" w:rsidRPr="00642D86" w:rsidRDefault="00C82254" w:rsidP="00AC5156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t xml:space="preserve">CÔNG </w:t>
            </w:r>
            <w:r w:rsidRPr="00642D86">
              <w:rPr>
                <w:rFonts w:ascii="Arial" w:hAnsi="Arial" w:cs="Arial"/>
                <w:lang w:val="en-US"/>
              </w:rPr>
              <w:lastRenderedPageBreak/>
              <w:t>VIỆC</w:t>
            </w:r>
          </w:p>
        </w:tc>
        <w:tc>
          <w:tcPr>
            <w:tcW w:w="0" w:type="auto"/>
          </w:tcPr>
          <w:p w14:paraId="3CDBEA06" w14:textId="02176E5B" w:rsidR="00C82254" w:rsidRPr="00642D86" w:rsidRDefault="00C82254" w:rsidP="00AC5156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lastRenderedPageBreak/>
              <w:t xml:space="preserve">MÔ TẢ CÔNG </w:t>
            </w:r>
            <w:r w:rsidRPr="00642D86">
              <w:rPr>
                <w:rFonts w:ascii="Arial" w:hAnsi="Arial" w:cs="Arial"/>
                <w:lang w:val="en-US"/>
              </w:rPr>
              <w:lastRenderedPageBreak/>
              <w:t>VIỆC</w:t>
            </w:r>
          </w:p>
        </w:tc>
        <w:tc>
          <w:tcPr>
            <w:tcW w:w="0" w:type="auto"/>
          </w:tcPr>
          <w:p w14:paraId="5BADCEE8" w14:textId="754274FA" w:rsidR="00C82254" w:rsidRPr="00642D86" w:rsidRDefault="00C82254" w:rsidP="00AC5156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lastRenderedPageBreak/>
              <w:t xml:space="preserve">ĐIỀU </w:t>
            </w:r>
            <w:r w:rsidRPr="00642D86">
              <w:rPr>
                <w:rFonts w:ascii="Arial" w:hAnsi="Arial" w:cs="Arial"/>
                <w:lang w:val="en-US"/>
              </w:rPr>
              <w:lastRenderedPageBreak/>
              <w:t>KIỆN KHỞI ĐỘNG</w:t>
            </w:r>
          </w:p>
        </w:tc>
        <w:tc>
          <w:tcPr>
            <w:tcW w:w="0" w:type="auto"/>
          </w:tcPr>
          <w:p w14:paraId="35E7753F" w14:textId="31D15070" w:rsidR="00C82254" w:rsidRPr="00642D86" w:rsidRDefault="00C82254" w:rsidP="00AC5156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lastRenderedPageBreak/>
              <w:t xml:space="preserve">VÍ TRÍ </w:t>
            </w:r>
            <w:r w:rsidRPr="00642D86">
              <w:rPr>
                <w:rFonts w:ascii="Arial" w:hAnsi="Arial" w:cs="Arial"/>
                <w:lang w:val="en-US"/>
              </w:rPr>
              <w:lastRenderedPageBreak/>
              <w:t>LÀM VIỆC</w:t>
            </w:r>
          </w:p>
        </w:tc>
        <w:tc>
          <w:tcPr>
            <w:tcW w:w="0" w:type="auto"/>
          </w:tcPr>
          <w:p w14:paraId="0B89B8FF" w14:textId="0117A4E0" w:rsidR="00C82254" w:rsidRPr="00642D86" w:rsidRDefault="00BE4EDF" w:rsidP="00AC5156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lastRenderedPageBreak/>
              <w:t xml:space="preserve">TẦN </w:t>
            </w:r>
            <w:r w:rsidRPr="00642D86">
              <w:rPr>
                <w:rFonts w:ascii="Arial" w:hAnsi="Arial" w:cs="Arial"/>
                <w:lang w:val="en-US"/>
              </w:rPr>
              <w:lastRenderedPageBreak/>
              <w:t>SUẤT</w:t>
            </w:r>
          </w:p>
        </w:tc>
        <w:tc>
          <w:tcPr>
            <w:tcW w:w="0" w:type="auto"/>
          </w:tcPr>
          <w:p w14:paraId="3D8AD093" w14:textId="403E1A9B" w:rsidR="00C82254" w:rsidRPr="00642D86" w:rsidRDefault="00BE4EDF" w:rsidP="00AC5156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lastRenderedPageBreak/>
              <w:t xml:space="preserve">THỜI </w:t>
            </w:r>
            <w:r w:rsidRPr="00642D86">
              <w:rPr>
                <w:rFonts w:ascii="Arial" w:hAnsi="Arial" w:cs="Arial"/>
                <w:lang w:val="en-US"/>
              </w:rPr>
              <w:lastRenderedPageBreak/>
              <w:t>LƯỢNG</w:t>
            </w:r>
          </w:p>
        </w:tc>
        <w:tc>
          <w:tcPr>
            <w:tcW w:w="0" w:type="auto"/>
          </w:tcPr>
          <w:p w14:paraId="11706B40" w14:textId="0C96143D" w:rsidR="00C82254" w:rsidRPr="00642D86" w:rsidRDefault="00BE4EDF" w:rsidP="00AC5156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lastRenderedPageBreak/>
              <w:t xml:space="preserve">HỒ </w:t>
            </w:r>
            <w:r w:rsidRPr="00642D86">
              <w:rPr>
                <w:rFonts w:ascii="Arial" w:hAnsi="Arial" w:cs="Arial"/>
                <w:lang w:val="en-US"/>
              </w:rPr>
              <w:lastRenderedPageBreak/>
              <w:t>SƠ NHẬP</w:t>
            </w:r>
          </w:p>
        </w:tc>
        <w:tc>
          <w:tcPr>
            <w:tcW w:w="0" w:type="auto"/>
          </w:tcPr>
          <w:p w14:paraId="20CF338B" w14:textId="05F35941" w:rsidR="00C82254" w:rsidRPr="00642D86" w:rsidRDefault="00BE4EDF" w:rsidP="00AC5156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lastRenderedPageBreak/>
              <w:t xml:space="preserve">HỒ </w:t>
            </w:r>
            <w:r w:rsidRPr="00642D86">
              <w:rPr>
                <w:rFonts w:ascii="Arial" w:hAnsi="Arial" w:cs="Arial"/>
                <w:lang w:val="en-US"/>
              </w:rPr>
              <w:lastRenderedPageBreak/>
              <w:t>SƠ XUẤT</w:t>
            </w:r>
          </w:p>
        </w:tc>
      </w:tr>
      <w:tr w:rsidR="00642D86" w:rsidRPr="00642D86" w14:paraId="4422940C" w14:textId="77777777" w:rsidTr="00F46CA3">
        <w:tc>
          <w:tcPr>
            <w:tcW w:w="0" w:type="auto"/>
          </w:tcPr>
          <w:p w14:paraId="3C18D197" w14:textId="02CF7AC6" w:rsidR="00C82254" w:rsidRPr="00642D86" w:rsidRDefault="009C5524" w:rsidP="00AC5156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lastRenderedPageBreak/>
              <w:t>1</w:t>
            </w:r>
          </w:p>
        </w:tc>
        <w:tc>
          <w:tcPr>
            <w:tcW w:w="0" w:type="auto"/>
          </w:tcPr>
          <w:p w14:paraId="1F2D66CC" w14:textId="6C9DDDC7" w:rsidR="00C82254" w:rsidRPr="00642D86" w:rsidRDefault="00F46CA3" w:rsidP="00AC5156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t>T1</w:t>
            </w:r>
          </w:p>
        </w:tc>
        <w:tc>
          <w:tcPr>
            <w:tcW w:w="0" w:type="auto"/>
          </w:tcPr>
          <w:p w14:paraId="2BCD6AE4" w14:textId="05976504" w:rsidR="00C82254" w:rsidRPr="00642D86" w:rsidRDefault="00F46CA3" w:rsidP="00AC5156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b/>
                <w:lang w:val="en-US"/>
              </w:rPr>
              <w:t>Nhận khách và xem phòng</w:t>
            </w:r>
            <w:r w:rsidRPr="00642D86">
              <w:rPr>
                <w:rFonts w:ascii="Arial" w:hAnsi="Arial" w:cs="Arial"/>
                <w:lang w:val="en-US"/>
              </w:rPr>
              <w:t>: Dẫn khách đi xem phòng muốn trọ và mô tả các qui định cũng như cách sinh hoạt ở đây</w:t>
            </w:r>
          </w:p>
        </w:tc>
        <w:tc>
          <w:tcPr>
            <w:tcW w:w="0" w:type="auto"/>
          </w:tcPr>
          <w:p w14:paraId="028A6AF3" w14:textId="24865F6E" w:rsidR="00C82254" w:rsidRPr="00642D86" w:rsidRDefault="00EE0FAA" w:rsidP="00AC5156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t>Còn phòng trống và khách lại muốn xem phòng</w:t>
            </w:r>
          </w:p>
        </w:tc>
        <w:tc>
          <w:tcPr>
            <w:tcW w:w="0" w:type="auto"/>
          </w:tcPr>
          <w:p w14:paraId="13358FA6" w14:textId="3A063755" w:rsidR="00C82254" w:rsidRPr="00642D86" w:rsidRDefault="00EE0FAA" w:rsidP="00AC5156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t xml:space="preserve">Thành viên tổ thủ </w:t>
            </w:r>
            <w:r w:rsidR="00E13B21" w:rsidRPr="00642D86">
              <w:rPr>
                <w:rFonts w:ascii="Arial" w:hAnsi="Arial" w:cs="Arial"/>
                <w:lang w:val="en-US"/>
              </w:rPr>
              <w:t>tục</w:t>
            </w:r>
          </w:p>
        </w:tc>
        <w:tc>
          <w:tcPr>
            <w:tcW w:w="0" w:type="auto"/>
          </w:tcPr>
          <w:p w14:paraId="08D47C99" w14:textId="264B96A3" w:rsidR="00C82254" w:rsidRPr="00642D86" w:rsidRDefault="008A3FF2" w:rsidP="00AC5156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t>0</w:t>
            </w:r>
            <w:r w:rsidR="00E13B21" w:rsidRPr="00642D86">
              <w:rPr>
                <w:rFonts w:ascii="Arial" w:hAnsi="Arial" w:cs="Arial"/>
                <w:lang w:val="en-US"/>
              </w:rPr>
              <w:t xml:space="preserve"> </w:t>
            </w:r>
            <w:r w:rsidR="00AE739B" w:rsidRPr="00642D86">
              <w:rPr>
                <w:rFonts w:ascii="Arial" w:hAnsi="Arial" w:cs="Arial"/>
                <w:lang w:val="en-US"/>
              </w:rPr>
              <w:t>–</w:t>
            </w:r>
            <w:r w:rsidR="00E13B21" w:rsidRPr="00642D86">
              <w:rPr>
                <w:rFonts w:ascii="Arial" w:hAnsi="Arial" w:cs="Arial"/>
                <w:lang w:val="en-US"/>
              </w:rPr>
              <w:t xml:space="preserve"> </w:t>
            </w:r>
            <w:r w:rsidR="00B8254A" w:rsidRPr="00642D86">
              <w:rPr>
                <w:rFonts w:ascii="Arial" w:hAnsi="Arial" w:cs="Arial"/>
                <w:lang w:val="en-US"/>
              </w:rPr>
              <w:t>4</w:t>
            </w:r>
            <w:r w:rsidR="00AE739B" w:rsidRPr="00642D86">
              <w:rPr>
                <w:rFonts w:ascii="Arial" w:hAnsi="Arial" w:cs="Arial"/>
                <w:lang w:val="en-US"/>
              </w:rPr>
              <w:t xml:space="preserve"> khách/ t</w:t>
            </w:r>
            <w:r w:rsidR="004819D2" w:rsidRPr="00642D86">
              <w:rPr>
                <w:rFonts w:ascii="Arial" w:hAnsi="Arial" w:cs="Arial"/>
                <w:lang w:val="en-US"/>
              </w:rPr>
              <w:t>uần</w:t>
            </w:r>
          </w:p>
        </w:tc>
        <w:tc>
          <w:tcPr>
            <w:tcW w:w="0" w:type="auto"/>
          </w:tcPr>
          <w:p w14:paraId="5ABCA0EB" w14:textId="5634C431" w:rsidR="00C82254" w:rsidRPr="00642D86" w:rsidRDefault="00AE739B" w:rsidP="00AC5156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t>15 phút/ khách</w:t>
            </w:r>
          </w:p>
        </w:tc>
        <w:tc>
          <w:tcPr>
            <w:tcW w:w="0" w:type="auto"/>
          </w:tcPr>
          <w:p w14:paraId="11763F13" w14:textId="5BADA3EA" w:rsidR="00C82254" w:rsidRPr="00642D86" w:rsidRDefault="00D433F8" w:rsidP="00AC5156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t>D5</w:t>
            </w:r>
          </w:p>
        </w:tc>
        <w:tc>
          <w:tcPr>
            <w:tcW w:w="0" w:type="auto"/>
          </w:tcPr>
          <w:p w14:paraId="005E7E5E" w14:textId="77777777" w:rsidR="00C82254" w:rsidRPr="00642D86" w:rsidRDefault="00C82254" w:rsidP="00AC5156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642D86" w:rsidRPr="00642D86" w14:paraId="12A6F003" w14:textId="77777777" w:rsidTr="00F46CA3">
        <w:tc>
          <w:tcPr>
            <w:tcW w:w="0" w:type="auto"/>
          </w:tcPr>
          <w:p w14:paraId="7D96572A" w14:textId="32DFF381" w:rsidR="00C82254" w:rsidRPr="00642D86" w:rsidRDefault="00D433F8" w:rsidP="00AC5156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0" w:type="auto"/>
          </w:tcPr>
          <w:p w14:paraId="0B9AE770" w14:textId="5111B5C3" w:rsidR="00C82254" w:rsidRPr="00642D86" w:rsidRDefault="00D433F8" w:rsidP="00AC5156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t>T2</w:t>
            </w:r>
          </w:p>
        </w:tc>
        <w:tc>
          <w:tcPr>
            <w:tcW w:w="0" w:type="auto"/>
          </w:tcPr>
          <w:p w14:paraId="50AD6CDB" w14:textId="0DF9D673" w:rsidR="00C82254" w:rsidRPr="00642D86" w:rsidRDefault="008B6220" w:rsidP="00AC5156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b/>
                <w:lang w:val="en-US"/>
              </w:rPr>
              <w:t>Phỏng vấn:</w:t>
            </w:r>
            <w:r w:rsidR="00126D7F" w:rsidRPr="00642D86">
              <w:rPr>
                <w:rFonts w:ascii="Arial" w:hAnsi="Arial" w:cs="Arial"/>
                <w:b/>
                <w:lang w:val="en-US"/>
              </w:rPr>
              <w:t xml:space="preserve"> </w:t>
            </w:r>
            <w:r w:rsidR="00126D7F" w:rsidRPr="00642D86">
              <w:rPr>
                <w:rFonts w:ascii="Arial" w:hAnsi="Arial" w:cs="Arial"/>
                <w:lang w:val="en-US"/>
              </w:rPr>
              <w:t>C</w:t>
            </w:r>
            <w:r w:rsidR="00752617" w:rsidRPr="00642D86">
              <w:rPr>
                <w:rFonts w:ascii="Arial" w:hAnsi="Arial" w:cs="Arial"/>
                <w:lang w:val="en-US"/>
              </w:rPr>
              <w:t>hủ nhà sẽ phỏng vấn nh</w:t>
            </w:r>
            <w:r w:rsidR="00216B92" w:rsidRPr="00642D86">
              <w:rPr>
                <w:rFonts w:ascii="Arial" w:hAnsi="Arial" w:cs="Arial"/>
                <w:lang w:val="en-US"/>
              </w:rPr>
              <w:t>ững câu hỏi ở trên cũng như nói chuyển để hiểu thêm về tình hình của khách</w:t>
            </w:r>
            <w:r w:rsidR="0082037F" w:rsidRPr="00642D86">
              <w:rPr>
                <w:rFonts w:ascii="Arial" w:hAnsi="Arial" w:cs="Arial"/>
                <w:lang w:val="en-US"/>
              </w:rPr>
              <w:t>. Nếu hai bên đồng ý, thương lư</w:t>
            </w:r>
            <w:r w:rsidR="00126D7F" w:rsidRPr="00642D86">
              <w:rPr>
                <w:rFonts w:ascii="Arial" w:hAnsi="Arial" w:cs="Arial"/>
                <w:lang w:val="en-US"/>
              </w:rPr>
              <w:t>ợng ngày chuyển đồ, ngày nhận phòng</w:t>
            </w:r>
          </w:p>
        </w:tc>
        <w:tc>
          <w:tcPr>
            <w:tcW w:w="0" w:type="auto"/>
          </w:tcPr>
          <w:p w14:paraId="2835FE1A" w14:textId="558E8AFF" w:rsidR="00C82254" w:rsidRPr="00642D86" w:rsidRDefault="00126D7F" w:rsidP="00AC5156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t>Sau khi xem phòng, khách muốn đăng ký trọ.</w:t>
            </w:r>
          </w:p>
        </w:tc>
        <w:tc>
          <w:tcPr>
            <w:tcW w:w="0" w:type="auto"/>
          </w:tcPr>
          <w:p w14:paraId="3A61FE8B" w14:textId="31A1FA8A" w:rsidR="00C82254" w:rsidRPr="00642D86" w:rsidRDefault="00126D7F" w:rsidP="00AC5156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t>Thành viên tổ thủ tục</w:t>
            </w:r>
          </w:p>
        </w:tc>
        <w:tc>
          <w:tcPr>
            <w:tcW w:w="0" w:type="auto"/>
          </w:tcPr>
          <w:p w14:paraId="5C6EDED4" w14:textId="44A2D0A7" w:rsidR="00C82254" w:rsidRPr="00642D86" w:rsidRDefault="008B3285" w:rsidP="00AC5156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t>0</w:t>
            </w:r>
            <w:r w:rsidR="00126D7F" w:rsidRPr="00642D86">
              <w:rPr>
                <w:rFonts w:ascii="Arial" w:hAnsi="Arial" w:cs="Arial"/>
                <w:lang w:val="en-US"/>
              </w:rPr>
              <w:t xml:space="preserve"> – </w:t>
            </w:r>
            <w:r w:rsidR="00B8254A" w:rsidRPr="00642D86">
              <w:rPr>
                <w:rFonts w:ascii="Arial" w:hAnsi="Arial" w:cs="Arial"/>
                <w:lang w:val="en-US"/>
              </w:rPr>
              <w:t>3</w:t>
            </w:r>
            <w:r w:rsidR="00126D7F" w:rsidRPr="00642D86">
              <w:rPr>
                <w:rFonts w:ascii="Arial" w:hAnsi="Arial" w:cs="Arial"/>
                <w:lang w:val="en-US"/>
              </w:rPr>
              <w:t xml:space="preserve"> khách/ tuần</w:t>
            </w:r>
          </w:p>
        </w:tc>
        <w:tc>
          <w:tcPr>
            <w:tcW w:w="0" w:type="auto"/>
          </w:tcPr>
          <w:p w14:paraId="24675E08" w14:textId="706FB938" w:rsidR="00C82254" w:rsidRPr="00642D86" w:rsidRDefault="00126D7F" w:rsidP="00AC5156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t>15</w:t>
            </w:r>
            <w:r w:rsidR="00A6684F" w:rsidRPr="00642D86">
              <w:rPr>
                <w:rFonts w:ascii="Arial" w:hAnsi="Arial" w:cs="Arial"/>
                <w:lang w:val="en-US"/>
              </w:rPr>
              <w:t xml:space="preserve"> phút/ khách</w:t>
            </w:r>
          </w:p>
        </w:tc>
        <w:tc>
          <w:tcPr>
            <w:tcW w:w="0" w:type="auto"/>
          </w:tcPr>
          <w:p w14:paraId="2C8F2BC7" w14:textId="77777777" w:rsidR="00C82254" w:rsidRPr="00642D86" w:rsidRDefault="00C82254" w:rsidP="00AC5156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0" w:type="auto"/>
          </w:tcPr>
          <w:p w14:paraId="0B8F4717" w14:textId="08E7DB92" w:rsidR="00C82254" w:rsidRPr="00642D86" w:rsidRDefault="002D1D20" w:rsidP="00AC5156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t>D6</w:t>
            </w:r>
          </w:p>
        </w:tc>
      </w:tr>
      <w:tr w:rsidR="00642D86" w:rsidRPr="00642D86" w14:paraId="0BF96E36" w14:textId="77777777" w:rsidTr="00F46CA3">
        <w:tc>
          <w:tcPr>
            <w:tcW w:w="0" w:type="auto"/>
          </w:tcPr>
          <w:p w14:paraId="29524E7A" w14:textId="7ADA9ADB" w:rsidR="00C82254" w:rsidRPr="00642D86" w:rsidRDefault="008B6220" w:rsidP="00AC5156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0" w:type="auto"/>
          </w:tcPr>
          <w:p w14:paraId="55995850" w14:textId="78CC0DDD" w:rsidR="00C82254" w:rsidRPr="00642D86" w:rsidRDefault="008B6220" w:rsidP="00AC5156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t>T3</w:t>
            </w:r>
          </w:p>
        </w:tc>
        <w:tc>
          <w:tcPr>
            <w:tcW w:w="0" w:type="auto"/>
          </w:tcPr>
          <w:p w14:paraId="76DDE587" w14:textId="5FCC4146" w:rsidR="00C82254" w:rsidRPr="00642D86" w:rsidRDefault="00192E52" w:rsidP="00AC5156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b/>
                <w:lang w:val="en-US"/>
              </w:rPr>
              <w:t xml:space="preserve">Lập hồ sơ thông tin: </w:t>
            </w:r>
            <w:r w:rsidR="003E753D" w:rsidRPr="00642D86">
              <w:rPr>
                <w:rFonts w:ascii="Arial" w:hAnsi="Arial" w:cs="Arial"/>
                <w:lang w:val="en-US"/>
              </w:rPr>
              <w:t xml:space="preserve">Ghi lại thông tin cơ bản </w:t>
            </w:r>
            <w:r w:rsidR="002D1D20" w:rsidRPr="00642D86">
              <w:rPr>
                <w:rFonts w:ascii="Arial" w:hAnsi="Arial" w:cs="Arial"/>
                <w:lang w:val="en-US"/>
              </w:rPr>
              <w:t>của khách trọ mới và thu tiền cọc phòng</w:t>
            </w:r>
          </w:p>
        </w:tc>
        <w:tc>
          <w:tcPr>
            <w:tcW w:w="0" w:type="auto"/>
          </w:tcPr>
          <w:p w14:paraId="39BB5E89" w14:textId="112231F7" w:rsidR="00C82254" w:rsidRPr="00642D86" w:rsidRDefault="007B412D" w:rsidP="00AC5156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t>Thương lượng đăng ký trọ hoàn tất</w:t>
            </w:r>
          </w:p>
        </w:tc>
        <w:tc>
          <w:tcPr>
            <w:tcW w:w="0" w:type="auto"/>
          </w:tcPr>
          <w:p w14:paraId="64267639" w14:textId="2C81B136" w:rsidR="00C82254" w:rsidRPr="00642D86" w:rsidRDefault="002D1D20" w:rsidP="00AC5156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t>Thành viên tổ thủ tục</w:t>
            </w:r>
          </w:p>
        </w:tc>
        <w:tc>
          <w:tcPr>
            <w:tcW w:w="0" w:type="auto"/>
          </w:tcPr>
          <w:p w14:paraId="32925B59" w14:textId="20F793BD" w:rsidR="00C82254" w:rsidRPr="00642D86" w:rsidRDefault="002D1D20" w:rsidP="00AC5156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t>0 – 5 khách</w:t>
            </w:r>
            <w:r w:rsidR="00CF37C7" w:rsidRPr="00642D86">
              <w:rPr>
                <w:rFonts w:ascii="Arial" w:hAnsi="Arial" w:cs="Arial"/>
                <w:lang w:val="en-US"/>
              </w:rPr>
              <w:t>/ tháng</w:t>
            </w:r>
          </w:p>
        </w:tc>
        <w:tc>
          <w:tcPr>
            <w:tcW w:w="0" w:type="auto"/>
          </w:tcPr>
          <w:p w14:paraId="33C73BBA" w14:textId="53C15C2D" w:rsidR="00C82254" w:rsidRPr="00642D86" w:rsidRDefault="00CF37C7" w:rsidP="00AC5156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t>10 phút/ khách</w:t>
            </w:r>
          </w:p>
        </w:tc>
        <w:tc>
          <w:tcPr>
            <w:tcW w:w="0" w:type="auto"/>
          </w:tcPr>
          <w:p w14:paraId="7D4B129A" w14:textId="77777777" w:rsidR="00C82254" w:rsidRPr="00642D86" w:rsidRDefault="00C82254" w:rsidP="00AC5156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0" w:type="auto"/>
          </w:tcPr>
          <w:p w14:paraId="44159B73" w14:textId="4BAC08AB" w:rsidR="00C82254" w:rsidRPr="00642D86" w:rsidRDefault="001D3549" w:rsidP="00AC5156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t>D1, D3, D4</w:t>
            </w:r>
          </w:p>
        </w:tc>
      </w:tr>
      <w:tr w:rsidR="00642D86" w:rsidRPr="00642D86" w14:paraId="5B57C8CD" w14:textId="77777777" w:rsidTr="00F46CA3">
        <w:tc>
          <w:tcPr>
            <w:tcW w:w="0" w:type="auto"/>
          </w:tcPr>
          <w:p w14:paraId="3F12B633" w14:textId="51BF3717" w:rsidR="00865F6B" w:rsidRPr="00642D86" w:rsidRDefault="00865F6B" w:rsidP="00AC5156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0" w:type="auto"/>
          </w:tcPr>
          <w:p w14:paraId="4BE4A642" w14:textId="3EE29C63" w:rsidR="00865F6B" w:rsidRPr="00642D86" w:rsidRDefault="00865F6B" w:rsidP="00AC5156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t>T4</w:t>
            </w:r>
          </w:p>
        </w:tc>
        <w:tc>
          <w:tcPr>
            <w:tcW w:w="0" w:type="auto"/>
          </w:tcPr>
          <w:p w14:paraId="1DCB02C0" w14:textId="0F657CBD" w:rsidR="00865F6B" w:rsidRPr="00642D86" w:rsidRDefault="00865F6B" w:rsidP="00AC5156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b/>
                <w:lang w:val="en-US"/>
              </w:rPr>
              <w:t xml:space="preserve">Kiểm tra </w:t>
            </w:r>
            <w:r w:rsidRPr="00642D86">
              <w:rPr>
                <w:rFonts w:ascii="Arial" w:hAnsi="Arial" w:cs="Arial"/>
                <w:b/>
                <w:lang w:val="en-US"/>
              </w:rPr>
              <w:lastRenderedPageBreak/>
              <w:t>khách ở được một tháng</w:t>
            </w:r>
            <w:r w:rsidR="00794602" w:rsidRPr="00642D86">
              <w:rPr>
                <w:rFonts w:ascii="Arial" w:hAnsi="Arial" w:cs="Arial"/>
                <w:lang w:val="en-US"/>
              </w:rPr>
              <w:t>: Sau khi khách ở được hơn một tháng và xác định ở lâu dài, lập hồ</w:t>
            </w:r>
            <w:r w:rsidR="001F232E" w:rsidRPr="00642D86">
              <w:rPr>
                <w:rFonts w:ascii="Arial" w:hAnsi="Arial" w:cs="Arial"/>
                <w:lang w:val="en-US"/>
              </w:rPr>
              <w:t xml:space="preserve"> sơ tạm trú cho khách</w:t>
            </w:r>
          </w:p>
        </w:tc>
        <w:tc>
          <w:tcPr>
            <w:tcW w:w="0" w:type="auto"/>
          </w:tcPr>
          <w:p w14:paraId="10355240" w14:textId="197C7A76" w:rsidR="00865F6B" w:rsidRPr="00642D86" w:rsidRDefault="00871794" w:rsidP="00AC5156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lastRenderedPageBreak/>
              <w:t>Trọ</w:t>
            </w:r>
            <w:r w:rsidR="001F232E" w:rsidRPr="00642D86">
              <w:rPr>
                <w:rFonts w:ascii="Arial" w:hAnsi="Arial" w:cs="Arial"/>
                <w:lang w:val="en-US"/>
              </w:rPr>
              <w:t xml:space="preserve"> được </w:t>
            </w:r>
            <w:r w:rsidR="001F232E" w:rsidRPr="00642D86">
              <w:rPr>
                <w:rFonts w:ascii="Arial" w:hAnsi="Arial" w:cs="Arial"/>
                <w:lang w:val="en-US"/>
              </w:rPr>
              <w:lastRenderedPageBreak/>
              <w:t xml:space="preserve">hơn một tháng </w:t>
            </w:r>
            <w:r w:rsidRPr="00642D86">
              <w:rPr>
                <w:rFonts w:ascii="Arial" w:hAnsi="Arial" w:cs="Arial"/>
                <w:lang w:val="en-US"/>
              </w:rPr>
              <w:t>và muốn tiếp tục trọ</w:t>
            </w:r>
          </w:p>
        </w:tc>
        <w:tc>
          <w:tcPr>
            <w:tcW w:w="0" w:type="auto"/>
          </w:tcPr>
          <w:p w14:paraId="68A11433" w14:textId="65A632E1" w:rsidR="00865F6B" w:rsidRPr="00642D86" w:rsidRDefault="00871794" w:rsidP="00AC5156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lastRenderedPageBreak/>
              <w:t xml:space="preserve">Thành </w:t>
            </w:r>
            <w:r w:rsidRPr="00642D86">
              <w:rPr>
                <w:rFonts w:ascii="Arial" w:hAnsi="Arial" w:cs="Arial"/>
                <w:lang w:val="en-US"/>
              </w:rPr>
              <w:lastRenderedPageBreak/>
              <w:t>viên tổ thủ tục</w:t>
            </w:r>
          </w:p>
        </w:tc>
        <w:tc>
          <w:tcPr>
            <w:tcW w:w="0" w:type="auto"/>
          </w:tcPr>
          <w:p w14:paraId="0690D627" w14:textId="19C7AEC9" w:rsidR="00865F6B" w:rsidRPr="00642D86" w:rsidRDefault="00871794" w:rsidP="00AC5156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lastRenderedPageBreak/>
              <w:t xml:space="preserve">0 – 4 </w:t>
            </w:r>
            <w:r w:rsidRPr="00642D86">
              <w:rPr>
                <w:rFonts w:ascii="Arial" w:hAnsi="Arial" w:cs="Arial"/>
                <w:lang w:val="en-US"/>
              </w:rPr>
              <w:lastRenderedPageBreak/>
              <w:t>khách</w:t>
            </w:r>
            <w:r w:rsidR="00C165A9" w:rsidRPr="00642D86">
              <w:rPr>
                <w:rFonts w:ascii="Arial" w:hAnsi="Arial" w:cs="Arial"/>
                <w:lang w:val="en-US"/>
              </w:rPr>
              <w:t>/  tháng</w:t>
            </w:r>
          </w:p>
        </w:tc>
        <w:tc>
          <w:tcPr>
            <w:tcW w:w="0" w:type="auto"/>
          </w:tcPr>
          <w:p w14:paraId="7D743FAD" w14:textId="248B82F7" w:rsidR="00865F6B" w:rsidRPr="00642D86" w:rsidRDefault="0007648A" w:rsidP="00AC5156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lastRenderedPageBreak/>
              <w:t xml:space="preserve">15 phút/ </w:t>
            </w:r>
            <w:r w:rsidRPr="00642D86">
              <w:rPr>
                <w:rFonts w:ascii="Arial" w:hAnsi="Arial" w:cs="Arial"/>
                <w:lang w:val="en-US"/>
              </w:rPr>
              <w:lastRenderedPageBreak/>
              <w:t>khách</w:t>
            </w:r>
          </w:p>
        </w:tc>
        <w:tc>
          <w:tcPr>
            <w:tcW w:w="0" w:type="auto"/>
          </w:tcPr>
          <w:p w14:paraId="6FBBC1D0" w14:textId="76A46106" w:rsidR="00865F6B" w:rsidRPr="00642D86" w:rsidRDefault="0007648A" w:rsidP="00AC5156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lastRenderedPageBreak/>
              <w:t>D4</w:t>
            </w:r>
          </w:p>
        </w:tc>
        <w:tc>
          <w:tcPr>
            <w:tcW w:w="0" w:type="auto"/>
          </w:tcPr>
          <w:p w14:paraId="11072D0B" w14:textId="14208333" w:rsidR="00865F6B" w:rsidRPr="00642D86" w:rsidRDefault="0007648A" w:rsidP="00AC5156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t xml:space="preserve">D2, </w:t>
            </w:r>
            <w:r w:rsidRPr="00642D86">
              <w:rPr>
                <w:rFonts w:ascii="Arial" w:hAnsi="Arial" w:cs="Arial"/>
                <w:lang w:val="en-US"/>
              </w:rPr>
              <w:lastRenderedPageBreak/>
              <w:t>D4</w:t>
            </w:r>
          </w:p>
        </w:tc>
      </w:tr>
    </w:tbl>
    <w:p w14:paraId="1A918713" w14:textId="77777777" w:rsidR="00841EF2" w:rsidRPr="00642D86" w:rsidRDefault="00841EF2" w:rsidP="00AC5156">
      <w:pPr>
        <w:spacing w:line="360" w:lineRule="auto"/>
        <w:ind w:left="720"/>
        <w:jc w:val="both"/>
        <w:rPr>
          <w:rFonts w:ascii="Arial" w:hAnsi="Arial" w:cs="Arial"/>
          <w:lang w:val="en-US"/>
        </w:rPr>
      </w:pPr>
    </w:p>
    <w:p w14:paraId="26E99743" w14:textId="77777777" w:rsidR="00A87998" w:rsidRPr="006C6EA5" w:rsidRDefault="00A87998" w:rsidP="00AC5156">
      <w:pPr>
        <w:spacing w:line="360" w:lineRule="auto"/>
        <w:ind w:left="720"/>
        <w:jc w:val="both"/>
        <w:rPr>
          <w:rFonts w:ascii="Arial" w:hAnsi="Arial" w:cs="Arial"/>
          <w:b/>
          <w:i/>
          <w:lang w:val="en-US"/>
        </w:rPr>
      </w:pPr>
      <w:r w:rsidRPr="006C6EA5">
        <w:rPr>
          <w:rFonts w:ascii="Arial" w:hAnsi="Arial" w:cs="Arial"/>
          <w:b/>
          <w:i/>
          <w:lang w:val="en-US"/>
        </w:rPr>
        <w:t>Thu phí phòng trọ và phụ phí liên quan</w:t>
      </w:r>
      <w:r w:rsidR="00464444" w:rsidRPr="006C6EA5">
        <w:rPr>
          <w:rFonts w:ascii="Arial" w:hAnsi="Arial" w:cs="Arial"/>
          <w:b/>
          <w:i/>
          <w:lang w:val="en-US"/>
        </w:rPr>
        <w:t>:</w:t>
      </w:r>
    </w:p>
    <w:p w14:paraId="26E99744" w14:textId="7FE934EB" w:rsidR="00464444" w:rsidRPr="00642D86" w:rsidRDefault="00464444" w:rsidP="00A27E7E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lang w:val="en-US"/>
        </w:rPr>
      </w:pPr>
      <w:r w:rsidRPr="00642D86">
        <w:rPr>
          <w:rFonts w:ascii="Arial" w:hAnsi="Arial" w:cs="Arial"/>
          <w:lang w:val="en-US"/>
        </w:rPr>
        <w:t>Phí phòng trọ 1 tháng</w:t>
      </w:r>
      <w:r w:rsidR="00356DE6" w:rsidRPr="00642D86">
        <w:rPr>
          <w:rFonts w:ascii="Arial" w:hAnsi="Arial" w:cs="Arial"/>
          <w:lang w:val="en-US"/>
        </w:rPr>
        <w:t xml:space="preserve"> là cho phòng ở tầng thấp nhất (tầng </w:t>
      </w:r>
      <w:r w:rsidR="001569C4">
        <w:rPr>
          <w:rFonts w:ascii="Arial" w:hAnsi="Arial" w:cs="Arial"/>
          <w:lang w:val="en-US"/>
        </w:rPr>
        <w:t>2</w:t>
      </w:r>
      <w:r w:rsidR="00356DE6" w:rsidRPr="00642D86">
        <w:rPr>
          <w:rFonts w:ascii="Arial" w:hAnsi="Arial" w:cs="Arial"/>
          <w:lang w:val="en-US"/>
        </w:rPr>
        <w:t xml:space="preserve">), với phòng nhỏ là 1tr4, phòng lớn là 1tr6, cứ lên 1 tầng sẽ giảm tiền phòng đi 100k (Ví dụ phòng nhỏ, số phòng 304, ở tầng </w:t>
      </w:r>
      <w:r w:rsidR="001569C4">
        <w:rPr>
          <w:rFonts w:ascii="Arial" w:hAnsi="Arial" w:cs="Arial"/>
          <w:lang w:val="en-US"/>
        </w:rPr>
        <w:t>4</w:t>
      </w:r>
      <w:r w:rsidR="00356DE6" w:rsidRPr="00642D86">
        <w:rPr>
          <w:rFonts w:ascii="Arial" w:hAnsi="Arial" w:cs="Arial"/>
          <w:lang w:val="en-US"/>
        </w:rPr>
        <w:t xml:space="preserve"> là 1tr2).</w:t>
      </w:r>
    </w:p>
    <w:p w14:paraId="26E99745" w14:textId="77777777" w:rsidR="00356DE6" w:rsidRPr="00642D86" w:rsidRDefault="00356DE6" w:rsidP="00A27E7E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lang w:val="en-US"/>
        </w:rPr>
      </w:pPr>
      <w:r w:rsidRPr="00642D86">
        <w:rPr>
          <w:rFonts w:ascii="Arial" w:hAnsi="Arial" w:cs="Arial"/>
          <w:lang w:val="en-US"/>
        </w:rPr>
        <w:t>Điện: 12k/ 1kWh</w:t>
      </w:r>
    </w:p>
    <w:p w14:paraId="26E99746" w14:textId="77777777" w:rsidR="00356DE6" w:rsidRPr="00642D86" w:rsidRDefault="00356DE6" w:rsidP="00A27E7E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lang w:val="en-US"/>
        </w:rPr>
      </w:pPr>
      <w:r w:rsidRPr="00642D86">
        <w:rPr>
          <w:rFonts w:ascii="Arial" w:hAnsi="Arial" w:cs="Arial"/>
          <w:lang w:val="en-US"/>
        </w:rPr>
        <w:t>Nước: 40k/ 1 người</w:t>
      </w:r>
    </w:p>
    <w:p w14:paraId="26E99747" w14:textId="77777777" w:rsidR="00356DE6" w:rsidRPr="00642D86" w:rsidRDefault="00356DE6" w:rsidP="00A27E7E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lang w:val="en-US"/>
        </w:rPr>
      </w:pPr>
      <w:r w:rsidRPr="00642D86">
        <w:rPr>
          <w:rFonts w:ascii="Arial" w:hAnsi="Arial" w:cs="Arial"/>
          <w:lang w:val="en-US"/>
        </w:rPr>
        <w:t>Xe: 50k/ 1 chiếc</w:t>
      </w:r>
    </w:p>
    <w:p w14:paraId="26E99748" w14:textId="77777777" w:rsidR="00356DE6" w:rsidRPr="00642D86" w:rsidRDefault="00356DE6" w:rsidP="00A27E7E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lang w:val="en-US"/>
        </w:rPr>
      </w:pPr>
      <w:r w:rsidRPr="00642D86">
        <w:rPr>
          <w:rFonts w:ascii="Arial" w:hAnsi="Arial" w:cs="Arial"/>
          <w:lang w:val="en-US"/>
        </w:rPr>
        <w:t>Internet: 60k</w:t>
      </w:r>
    </w:p>
    <w:p w14:paraId="26E99749" w14:textId="775FC52B" w:rsidR="00356DE6" w:rsidRPr="00642D86" w:rsidRDefault="00356DE6" w:rsidP="00A27E7E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lang w:val="en-US"/>
        </w:rPr>
      </w:pPr>
      <w:r w:rsidRPr="00642D86">
        <w:rPr>
          <w:rFonts w:ascii="Arial" w:hAnsi="Arial" w:cs="Arial"/>
          <w:lang w:val="en-US"/>
        </w:rPr>
        <w:t>Rác: 15k</w:t>
      </w:r>
    </w:p>
    <w:tbl>
      <w:tblPr>
        <w:tblStyle w:val="TableGrid"/>
        <w:tblW w:w="0" w:type="auto"/>
        <w:tblInd w:w="15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232"/>
        <w:gridCol w:w="2224"/>
        <w:gridCol w:w="2258"/>
        <w:gridCol w:w="2257"/>
      </w:tblGrid>
      <w:tr w:rsidR="00642D86" w:rsidRPr="00642D86" w14:paraId="0E5B810D" w14:textId="77777777" w:rsidTr="006C6EA5">
        <w:tc>
          <w:tcPr>
            <w:tcW w:w="2394" w:type="dxa"/>
          </w:tcPr>
          <w:p w14:paraId="6255BEC4" w14:textId="48B368DB" w:rsidR="00C04F9D" w:rsidRPr="00642D86" w:rsidRDefault="00C04F9D" w:rsidP="00C04F9D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t>STT</w:t>
            </w:r>
          </w:p>
        </w:tc>
        <w:tc>
          <w:tcPr>
            <w:tcW w:w="2394" w:type="dxa"/>
          </w:tcPr>
          <w:p w14:paraId="0E843FDF" w14:textId="12EF0E5D" w:rsidR="00C04F9D" w:rsidRPr="00642D86" w:rsidRDefault="00C04F9D" w:rsidP="00C04F9D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t>HỒ SƠ</w:t>
            </w:r>
          </w:p>
        </w:tc>
        <w:tc>
          <w:tcPr>
            <w:tcW w:w="2394" w:type="dxa"/>
          </w:tcPr>
          <w:p w14:paraId="0292F940" w14:textId="134AE1B1" w:rsidR="00C04F9D" w:rsidRPr="00642D86" w:rsidRDefault="00C04F9D" w:rsidP="00C04F9D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t>VAI TRÒ</w:t>
            </w:r>
          </w:p>
        </w:tc>
        <w:tc>
          <w:tcPr>
            <w:tcW w:w="2394" w:type="dxa"/>
          </w:tcPr>
          <w:p w14:paraId="5B70B84E" w14:textId="45256E7F" w:rsidR="00C04F9D" w:rsidRPr="00642D86" w:rsidRDefault="00C04F9D" w:rsidP="00C04F9D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t>CÔNG VIỆC</w:t>
            </w:r>
          </w:p>
        </w:tc>
      </w:tr>
      <w:tr w:rsidR="00642D86" w:rsidRPr="00642D86" w14:paraId="631AD866" w14:textId="77777777" w:rsidTr="006C6EA5">
        <w:tc>
          <w:tcPr>
            <w:tcW w:w="2394" w:type="dxa"/>
          </w:tcPr>
          <w:p w14:paraId="67728BBD" w14:textId="480CE550" w:rsidR="00C04F9D" w:rsidRPr="00642D86" w:rsidRDefault="00C04F9D" w:rsidP="00C04F9D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394" w:type="dxa"/>
          </w:tcPr>
          <w:p w14:paraId="3067BE75" w14:textId="2FE79D4B" w:rsidR="00C04F9D" w:rsidRPr="00642D86" w:rsidRDefault="00C04F9D" w:rsidP="00C04F9D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t>E1</w:t>
            </w:r>
          </w:p>
        </w:tc>
        <w:tc>
          <w:tcPr>
            <w:tcW w:w="2394" w:type="dxa"/>
          </w:tcPr>
          <w:p w14:paraId="17025E75" w14:textId="3F92A4AB" w:rsidR="00C04F9D" w:rsidRPr="00642D86" w:rsidRDefault="00EE447F" w:rsidP="00C04F9D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t xml:space="preserve">Phiếu thu </w:t>
            </w:r>
            <w:r w:rsidR="003C2A39" w:rsidRPr="00642D86">
              <w:rPr>
                <w:rFonts w:ascii="Arial" w:hAnsi="Arial" w:cs="Arial"/>
                <w:lang w:val="en-US"/>
              </w:rPr>
              <w:t xml:space="preserve">phí trọ: </w:t>
            </w:r>
            <w:r w:rsidR="00275E28" w:rsidRPr="00642D86">
              <w:rPr>
                <w:rFonts w:ascii="Arial" w:hAnsi="Arial" w:cs="Arial"/>
                <w:lang w:val="en-US"/>
              </w:rPr>
              <w:t xml:space="preserve">Liệt </w:t>
            </w:r>
            <w:r w:rsidR="00CD36B4" w:rsidRPr="00642D86">
              <w:rPr>
                <w:rFonts w:ascii="Arial" w:hAnsi="Arial" w:cs="Arial"/>
                <w:lang w:val="en-US"/>
              </w:rPr>
              <w:t xml:space="preserve">kệ các khoản thu tháng hiện tại của mỗi phòng và đưa cho khách trọ phòng đó để thu tiền trọ </w:t>
            </w:r>
          </w:p>
        </w:tc>
        <w:tc>
          <w:tcPr>
            <w:tcW w:w="2394" w:type="dxa"/>
          </w:tcPr>
          <w:p w14:paraId="50EE5AB6" w14:textId="77777777" w:rsidR="00C04F9D" w:rsidRPr="00642D86" w:rsidRDefault="00C04F9D" w:rsidP="00C04F9D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BE732F" w:rsidRPr="00642D86" w14:paraId="0B467A85" w14:textId="77777777" w:rsidTr="006C6EA5">
        <w:tc>
          <w:tcPr>
            <w:tcW w:w="2394" w:type="dxa"/>
          </w:tcPr>
          <w:p w14:paraId="17ECAA8E" w14:textId="383033DB" w:rsidR="00C04F9D" w:rsidRPr="00642D86" w:rsidRDefault="00E81B73" w:rsidP="00C04F9D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394" w:type="dxa"/>
          </w:tcPr>
          <w:p w14:paraId="6D57D9D5" w14:textId="20CE036E" w:rsidR="00C04F9D" w:rsidRPr="00642D86" w:rsidRDefault="00E81B73" w:rsidP="00C04F9D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t>E2</w:t>
            </w:r>
          </w:p>
        </w:tc>
        <w:tc>
          <w:tcPr>
            <w:tcW w:w="2394" w:type="dxa"/>
          </w:tcPr>
          <w:p w14:paraId="5E4CAED2" w14:textId="55A7E988" w:rsidR="00C04F9D" w:rsidRPr="00642D86" w:rsidRDefault="00E81B73" w:rsidP="00C04F9D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t>Sổ</w:t>
            </w:r>
            <w:r w:rsidR="00432574" w:rsidRPr="00642D86">
              <w:rPr>
                <w:rFonts w:ascii="Arial" w:hAnsi="Arial" w:cs="Arial"/>
                <w:lang w:val="en-US"/>
              </w:rPr>
              <w:t xml:space="preserve"> thu phí: Ghi lại </w:t>
            </w:r>
            <w:r w:rsidR="00C62E60" w:rsidRPr="00642D86">
              <w:rPr>
                <w:rFonts w:ascii="Arial" w:hAnsi="Arial" w:cs="Arial"/>
                <w:lang w:val="en-US"/>
              </w:rPr>
              <w:t xml:space="preserve">tất cả </w:t>
            </w:r>
            <w:r w:rsidR="00F8500D" w:rsidRPr="00642D86">
              <w:rPr>
                <w:rFonts w:ascii="Arial" w:hAnsi="Arial" w:cs="Arial"/>
                <w:lang w:val="en-US"/>
              </w:rPr>
              <w:t xml:space="preserve">thông tin phiếu thu phí trọ và tình trạng phiếu đã được khách </w:t>
            </w:r>
            <w:r w:rsidR="007A619B" w:rsidRPr="00642D86">
              <w:rPr>
                <w:rFonts w:ascii="Arial" w:hAnsi="Arial" w:cs="Arial"/>
                <w:lang w:val="en-US"/>
              </w:rPr>
              <w:lastRenderedPageBreak/>
              <w:t>thanh toán hay chưa</w:t>
            </w:r>
          </w:p>
        </w:tc>
        <w:tc>
          <w:tcPr>
            <w:tcW w:w="2394" w:type="dxa"/>
          </w:tcPr>
          <w:p w14:paraId="3EDBA49A" w14:textId="77777777" w:rsidR="00C04F9D" w:rsidRPr="00642D86" w:rsidRDefault="00C04F9D" w:rsidP="00C04F9D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7F40FB" w:rsidRPr="00642D86" w14:paraId="3B7C7DC4" w14:textId="77777777" w:rsidTr="006C6EA5">
        <w:tc>
          <w:tcPr>
            <w:tcW w:w="2394" w:type="dxa"/>
          </w:tcPr>
          <w:p w14:paraId="054EBFD8" w14:textId="31F1A57D" w:rsidR="007F40FB" w:rsidRPr="00642D86" w:rsidRDefault="007F40FB" w:rsidP="00C04F9D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2394" w:type="dxa"/>
          </w:tcPr>
          <w:p w14:paraId="3922843B" w14:textId="43421FFD" w:rsidR="007F40FB" w:rsidRPr="00642D86" w:rsidRDefault="007F40FB" w:rsidP="00C04F9D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E3</w:t>
            </w:r>
          </w:p>
        </w:tc>
        <w:tc>
          <w:tcPr>
            <w:tcW w:w="2394" w:type="dxa"/>
          </w:tcPr>
          <w:p w14:paraId="7C379F33" w14:textId="33FA15FA" w:rsidR="007F40FB" w:rsidRPr="00642D86" w:rsidRDefault="007F40FB" w:rsidP="00C04F9D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Đồng hồ điện</w:t>
            </w:r>
            <w:r w:rsidR="005C6153">
              <w:rPr>
                <w:rFonts w:ascii="Arial" w:hAnsi="Arial" w:cs="Arial"/>
                <w:lang w:val="en-US"/>
              </w:rPr>
              <w:t>: Ghi lại tổng số kWh điện năng đã sử dụng</w:t>
            </w:r>
          </w:p>
        </w:tc>
        <w:tc>
          <w:tcPr>
            <w:tcW w:w="2394" w:type="dxa"/>
          </w:tcPr>
          <w:p w14:paraId="7CE36A93" w14:textId="77777777" w:rsidR="007F40FB" w:rsidRPr="00642D86" w:rsidRDefault="007F40FB" w:rsidP="00C04F9D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6F0369" w:rsidRPr="00642D86" w14:paraId="79C5FC9F" w14:textId="77777777" w:rsidTr="006C6EA5">
        <w:tc>
          <w:tcPr>
            <w:tcW w:w="2394" w:type="dxa"/>
          </w:tcPr>
          <w:p w14:paraId="165FF3C3" w14:textId="5F0AED7B" w:rsidR="006F0369" w:rsidRPr="00642D86" w:rsidRDefault="007F40FB" w:rsidP="00C04F9D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2394" w:type="dxa"/>
          </w:tcPr>
          <w:p w14:paraId="7A17309D" w14:textId="0825E268" w:rsidR="006F0369" w:rsidRPr="00642D86" w:rsidRDefault="00B648DA" w:rsidP="00C04F9D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D5</w:t>
            </w:r>
          </w:p>
        </w:tc>
        <w:tc>
          <w:tcPr>
            <w:tcW w:w="2394" w:type="dxa"/>
          </w:tcPr>
          <w:p w14:paraId="66B100C0" w14:textId="68033AC6" w:rsidR="006F0369" w:rsidRPr="00642D86" w:rsidRDefault="006F0369" w:rsidP="00C04F9D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Danh sách phòng: Xem phòng đó có mấy người để t</w:t>
            </w:r>
            <w:r w:rsidR="00854A03">
              <w:rPr>
                <w:rFonts w:ascii="Arial" w:hAnsi="Arial" w:cs="Arial"/>
                <w:lang w:val="en-US"/>
              </w:rPr>
              <w:t>ính tiền nước dựa trên đầu người và số xe của phòng đó để tính tiền giữ xe</w:t>
            </w:r>
          </w:p>
        </w:tc>
        <w:tc>
          <w:tcPr>
            <w:tcW w:w="2394" w:type="dxa"/>
          </w:tcPr>
          <w:p w14:paraId="2F76C08F" w14:textId="77777777" w:rsidR="006F0369" w:rsidRPr="00642D86" w:rsidRDefault="006F0369" w:rsidP="00C04F9D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</w:tc>
      </w:tr>
    </w:tbl>
    <w:p w14:paraId="301BF902" w14:textId="772887CC" w:rsidR="00C04F9D" w:rsidRPr="00642D86" w:rsidRDefault="00C04F9D" w:rsidP="00C04F9D">
      <w:pPr>
        <w:spacing w:line="360" w:lineRule="auto"/>
        <w:ind w:left="1500"/>
        <w:jc w:val="both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0"/>
        <w:gridCol w:w="965"/>
        <w:gridCol w:w="1945"/>
        <w:gridCol w:w="1032"/>
        <w:gridCol w:w="1012"/>
        <w:gridCol w:w="1026"/>
        <w:gridCol w:w="1161"/>
        <w:gridCol w:w="939"/>
        <w:gridCol w:w="1001"/>
      </w:tblGrid>
      <w:tr w:rsidR="00AA154A" w:rsidRPr="00642D86" w14:paraId="27BD1C78" w14:textId="77777777" w:rsidTr="006C6EA5">
        <w:tc>
          <w:tcPr>
            <w:tcW w:w="0" w:type="auto"/>
          </w:tcPr>
          <w:p w14:paraId="635145A3" w14:textId="77777777" w:rsidR="005B4114" w:rsidRPr="006C6EA5" w:rsidRDefault="005B4114" w:rsidP="00BA425A">
            <w:pPr>
              <w:spacing w:line="360" w:lineRule="auto"/>
              <w:jc w:val="both"/>
              <w:rPr>
                <w:rFonts w:ascii="Arial" w:hAnsi="Arial" w:cs="Arial"/>
                <w:b/>
                <w:lang w:val="en-US"/>
              </w:rPr>
            </w:pPr>
            <w:r w:rsidRPr="006C6EA5">
              <w:rPr>
                <w:rFonts w:ascii="Arial" w:hAnsi="Arial" w:cs="Arial"/>
                <w:b/>
                <w:lang w:val="en-US"/>
              </w:rPr>
              <w:t>STT</w:t>
            </w:r>
          </w:p>
        </w:tc>
        <w:tc>
          <w:tcPr>
            <w:tcW w:w="0" w:type="auto"/>
          </w:tcPr>
          <w:p w14:paraId="3FE9683D" w14:textId="77777777" w:rsidR="005B4114" w:rsidRPr="006C6EA5" w:rsidRDefault="005B4114" w:rsidP="00BA425A">
            <w:pPr>
              <w:spacing w:line="360" w:lineRule="auto"/>
              <w:jc w:val="both"/>
              <w:rPr>
                <w:rFonts w:ascii="Arial" w:hAnsi="Arial" w:cs="Arial"/>
                <w:b/>
                <w:lang w:val="en-US"/>
              </w:rPr>
            </w:pPr>
            <w:r w:rsidRPr="006C6EA5">
              <w:rPr>
                <w:rFonts w:ascii="Arial" w:hAnsi="Arial" w:cs="Arial"/>
                <w:b/>
                <w:lang w:val="en-US"/>
              </w:rPr>
              <w:t>CÔNG VIỆC</w:t>
            </w:r>
          </w:p>
        </w:tc>
        <w:tc>
          <w:tcPr>
            <w:tcW w:w="0" w:type="auto"/>
          </w:tcPr>
          <w:p w14:paraId="7850C6D2" w14:textId="77777777" w:rsidR="005B4114" w:rsidRPr="006C6EA5" w:rsidRDefault="005B4114" w:rsidP="00BA425A">
            <w:pPr>
              <w:spacing w:line="360" w:lineRule="auto"/>
              <w:jc w:val="both"/>
              <w:rPr>
                <w:rFonts w:ascii="Arial" w:hAnsi="Arial" w:cs="Arial"/>
                <w:b/>
                <w:lang w:val="en-US"/>
              </w:rPr>
            </w:pPr>
            <w:r w:rsidRPr="006C6EA5">
              <w:rPr>
                <w:rFonts w:ascii="Arial" w:hAnsi="Arial" w:cs="Arial"/>
                <w:b/>
                <w:lang w:val="en-US"/>
              </w:rPr>
              <w:t>MÔ TẢ CÔNG VIỆC</w:t>
            </w:r>
          </w:p>
        </w:tc>
        <w:tc>
          <w:tcPr>
            <w:tcW w:w="0" w:type="auto"/>
          </w:tcPr>
          <w:p w14:paraId="4DE85E40" w14:textId="77777777" w:rsidR="005B4114" w:rsidRPr="006C6EA5" w:rsidRDefault="005B4114" w:rsidP="00BA425A">
            <w:pPr>
              <w:spacing w:line="360" w:lineRule="auto"/>
              <w:jc w:val="both"/>
              <w:rPr>
                <w:rFonts w:ascii="Arial" w:hAnsi="Arial" w:cs="Arial"/>
                <w:b/>
                <w:lang w:val="en-US"/>
              </w:rPr>
            </w:pPr>
            <w:r w:rsidRPr="006C6EA5">
              <w:rPr>
                <w:rFonts w:ascii="Arial" w:hAnsi="Arial" w:cs="Arial"/>
                <w:b/>
                <w:lang w:val="en-US"/>
              </w:rPr>
              <w:t>ĐIỀU KIỆN KHỞI ĐỘNG</w:t>
            </w:r>
          </w:p>
        </w:tc>
        <w:tc>
          <w:tcPr>
            <w:tcW w:w="0" w:type="auto"/>
          </w:tcPr>
          <w:p w14:paraId="66748FBE" w14:textId="77777777" w:rsidR="005B4114" w:rsidRPr="006C6EA5" w:rsidRDefault="005B4114" w:rsidP="00BA425A">
            <w:pPr>
              <w:spacing w:line="360" w:lineRule="auto"/>
              <w:jc w:val="both"/>
              <w:rPr>
                <w:rFonts w:ascii="Arial" w:hAnsi="Arial" w:cs="Arial"/>
                <w:b/>
                <w:lang w:val="en-US"/>
              </w:rPr>
            </w:pPr>
            <w:r w:rsidRPr="006C6EA5">
              <w:rPr>
                <w:rFonts w:ascii="Arial" w:hAnsi="Arial" w:cs="Arial"/>
                <w:b/>
                <w:lang w:val="en-US"/>
              </w:rPr>
              <w:t>VÍ TRÍ LÀM VIỆC</w:t>
            </w:r>
          </w:p>
        </w:tc>
        <w:tc>
          <w:tcPr>
            <w:tcW w:w="0" w:type="auto"/>
          </w:tcPr>
          <w:p w14:paraId="20BB6BB4" w14:textId="77777777" w:rsidR="005B4114" w:rsidRPr="006C6EA5" w:rsidRDefault="005B4114" w:rsidP="00BA425A">
            <w:pPr>
              <w:spacing w:line="360" w:lineRule="auto"/>
              <w:jc w:val="both"/>
              <w:rPr>
                <w:rFonts w:ascii="Arial" w:hAnsi="Arial" w:cs="Arial"/>
                <w:b/>
                <w:lang w:val="en-US"/>
              </w:rPr>
            </w:pPr>
            <w:r w:rsidRPr="006C6EA5">
              <w:rPr>
                <w:rFonts w:ascii="Arial" w:hAnsi="Arial" w:cs="Arial"/>
                <w:b/>
                <w:lang w:val="en-US"/>
              </w:rPr>
              <w:t>TẦN SUẤT</w:t>
            </w:r>
          </w:p>
        </w:tc>
        <w:tc>
          <w:tcPr>
            <w:tcW w:w="0" w:type="auto"/>
          </w:tcPr>
          <w:p w14:paraId="511F9FA6" w14:textId="77777777" w:rsidR="005B4114" w:rsidRPr="006C6EA5" w:rsidRDefault="005B4114" w:rsidP="00BA425A">
            <w:pPr>
              <w:spacing w:line="360" w:lineRule="auto"/>
              <w:jc w:val="both"/>
              <w:rPr>
                <w:rFonts w:ascii="Arial" w:hAnsi="Arial" w:cs="Arial"/>
                <w:b/>
                <w:lang w:val="en-US"/>
              </w:rPr>
            </w:pPr>
            <w:r w:rsidRPr="006C6EA5">
              <w:rPr>
                <w:rFonts w:ascii="Arial" w:hAnsi="Arial" w:cs="Arial"/>
                <w:b/>
                <w:lang w:val="en-US"/>
              </w:rPr>
              <w:t>THỜI LƯỢNG</w:t>
            </w:r>
          </w:p>
        </w:tc>
        <w:tc>
          <w:tcPr>
            <w:tcW w:w="0" w:type="auto"/>
          </w:tcPr>
          <w:p w14:paraId="453C732E" w14:textId="77777777" w:rsidR="005B4114" w:rsidRPr="006C6EA5" w:rsidRDefault="005B4114" w:rsidP="00BA425A">
            <w:pPr>
              <w:spacing w:line="360" w:lineRule="auto"/>
              <w:jc w:val="both"/>
              <w:rPr>
                <w:rFonts w:ascii="Arial" w:hAnsi="Arial" w:cs="Arial"/>
                <w:b/>
                <w:lang w:val="en-US"/>
              </w:rPr>
            </w:pPr>
            <w:r w:rsidRPr="006C6EA5">
              <w:rPr>
                <w:rFonts w:ascii="Arial" w:hAnsi="Arial" w:cs="Arial"/>
                <w:b/>
                <w:lang w:val="en-US"/>
              </w:rPr>
              <w:t>HỒ SƠ NHẬP</w:t>
            </w:r>
          </w:p>
        </w:tc>
        <w:tc>
          <w:tcPr>
            <w:tcW w:w="1001" w:type="dxa"/>
          </w:tcPr>
          <w:p w14:paraId="3B1B7750" w14:textId="77777777" w:rsidR="005B4114" w:rsidRPr="006C6EA5" w:rsidRDefault="005B4114" w:rsidP="00BA425A">
            <w:pPr>
              <w:spacing w:line="360" w:lineRule="auto"/>
              <w:jc w:val="both"/>
              <w:rPr>
                <w:rFonts w:ascii="Arial" w:hAnsi="Arial" w:cs="Arial"/>
                <w:b/>
                <w:lang w:val="en-US"/>
              </w:rPr>
            </w:pPr>
            <w:r w:rsidRPr="006C6EA5">
              <w:rPr>
                <w:rFonts w:ascii="Arial" w:hAnsi="Arial" w:cs="Arial"/>
                <w:b/>
                <w:lang w:val="en-US"/>
              </w:rPr>
              <w:t>HỒ SƠ XUẤT</w:t>
            </w:r>
          </w:p>
        </w:tc>
      </w:tr>
      <w:tr w:rsidR="00AA154A" w:rsidRPr="00642D86" w14:paraId="7A9DED72" w14:textId="77777777" w:rsidTr="006C6EA5">
        <w:tc>
          <w:tcPr>
            <w:tcW w:w="0" w:type="auto"/>
          </w:tcPr>
          <w:p w14:paraId="1CF9EA5B" w14:textId="77777777" w:rsidR="005B4114" w:rsidRPr="00642D86" w:rsidRDefault="005B4114" w:rsidP="00BA425A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0" w:type="auto"/>
          </w:tcPr>
          <w:p w14:paraId="3AA078D4" w14:textId="78277082" w:rsidR="005B4114" w:rsidRPr="00642D86" w:rsidRDefault="001C2323" w:rsidP="00BA425A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T5</w:t>
            </w:r>
          </w:p>
        </w:tc>
        <w:tc>
          <w:tcPr>
            <w:tcW w:w="0" w:type="auto"/>
          </w:tcPr>
          <w:p w14:paraId="394839B4" w14:textId="30DD6871" w:rsidR="005B4114" w:rsidRPr="00642D86" w:rsidRDefault="00537C24" w:rsidP="00BA425A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537C24">
              <w:rPr>
                <w:rFonts w:ascii="Arial" w:hAnsi="Arial" w:cs="Arial"/>
                <w:b/>
                <w:lang w:val="en-US"/>
              </w:rPr>
              <w:t>Ghi điện</w:t>
            </w:r>
            <w:r>
              <w:rPr>
                <w:rFonts w:ascii="Arial" w:hAnsi="Arial" w:cs="Arial"/>
                <w:lang w:val="en-US"/>
              </w:rPr>
              <w:t xml:space="preserve">: </w:t>
            </w:r>
            <w:r w:rsidR="001C2323">
              <w:rPr>
                <w:rFonts w:ascii="Arial" w:hAnsi="Arial" w:cs="Arial"/>
                <w:lang w:val="en-US"/>
              </w:rPr>
              <w:t xml:space="preserve">Ghi số </w:t>
            </w:r>
            <w:r w:rsidR="00605AD5">
              <w:rPr>
                <w:rFonts w:ascii="Arial" w:hAnsi="Arial" w:cs="Arial"/>
                <w:lang w:val="en-US"/>
              </w:rPr>
              <w:t>kWh điện hiện tại</w:t>
            </w:r>
            <w:r w:rsidR="003806A0">
              <w:rPr>
                <w:rFonts w:ascii="Arial" w:hAnsi="Arial" w:cs="Arial"/>
                <w:lang w:val="en-US"/>
              </w:rPr>
              <w:t xml:space="preserve"> từ đồng hồ điện mỗi phòng</w:t>
            </w:r>
          </w:p>
        </w:tc>
        <w:tc>
          <w:tcPr>
            <w:tcW w:w="0" w:type="auto"/>
          </w:tcPr>
          <w:p w14:paraId="22DA7C51" w14:textId="78BFFAF1" w:rsidR="005B4114" w:rsidRPr="00642D86" w:rsidRDefault="008C10FE" w:rsidP="00BA425A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t xml:space="preserve">Phòng </w:t>
            </w:r>
            <w:r w:rsidR="00E64301" w:rsidRPr="00642D86">
              <w:rPr>
                <w:rFonts w:ascii="Arial" w:hAnsi="Arial" w:cs="Arial"/>
                <w:lang w:val="en-US"/>
              </w:rPr>
              <w:t>có khách trọ</w:t>
            </w:r>
          </w:p>
        </w:tc>
        <w:tc>
          <w:tcPr>
            <w:tcW w:w="0" w:type="auto"/>
          </w:tcPr>
          <w:p w14:paraId="32E005AB" w14:textId="66E3D825" w:rsidR="005B4114" w:rsidRPr="00642D86" w:rsidRDefault="005B4114" w:rsidP="00BA425A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t xml:space="preserve">Thành viên tổ </w:t>
            </w:r>
            <w:r w:rsidR="00605AD5">
              <w:rPr>
                <w:rFonts w:ascii="Arial" w:hAnsi="Arial" w:cs="Arial"/>
                <w:lang w:val="en-US"/>
              </w:rPr>
              <w:t>cơ sở vật chất</w:t>
            </w:r>
          </w:p>
        </w:tc>
        <w:tc>
          <w:tcPr>
            <w:tcW w:w="0" w:type="auto"/>
          </w:tcPr>
          <w:p w14:paraId="57464D95" w14:textId="4FDC8B9E" w:rsidR="005B4114" w:rsidRPr="00642D86" w:rsidRDefault="00E64301" w:rsidP="00BA425A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t>2</w:t>
            </w:r>
            <w:r w:rsidR="005B4114" w:rsidRPr="00642D86">
              <w:rPr>
                <w:rFonts w:ascii="Arial" w:hAnsi="Arial" w:cs="Arial"/>
                <w:lang w:val="en-US"/>
              </w:rPr>
              <w:t xml:space="preserve">0 – </w:t>
            </w:r>
            <w:r w:rsidRPr="00642D86">
              <w:rPr>
                <w:rFonts w:ascii="Arial" w:hAnsi="Arial" w:cs="Arial"/>
                <w:lang w:val="en-US"/>
              </w:rPr>
              <w:t>22</w:t>
            </w:r>
            <w:r w:rsidR="005B4114" w:rsidRPr="00642D86">
              <w:rPr>
                <w:rFonts w:ascii="Arial" w:hAnsi="Arial" w:cs="Arial"/>
                <w:lang w:val="en-US"/>
              </w:rPr>
              <w:t xml:space="preserve"> </w:t>
            </w:r>
            <w:r w:rsidRPr="00642D86">
              <w:rPr>
                <w:rFonts w:ascii="Arial" w:hAnsi="Arial" w:cs="Arial"/>
                <w:lang w:val="en-US"/>
              </w:rPr>
              <w:t>phòng</w:t>
            </w:r>
            <w:r w:rsidR="005B4114" w:rsidRPr="00642D86">
              <w:rPr>
                <w:rFonts w:ascii="Arial" w:hAnsi="Arial" w:cs="Arial"/>
                <w:lang w:val="en-US"/>
              </w:rPr>
              <w:t>/ t</w:t>
            </w:r>
            <w:r w:rsidRPr="00642D86">
              <w:rPr>
                <w:rFonts w:ascii="Arial" w:hAnsi="Arial" w:cs="Arial"/>
                <w:lang w:val="en-US"/>
              </w:rPr>
              <w:t>háng</w:t>
            </w:r>
          </w:p>
        </w:tc>
        <w:tc>
          <w:tcPr>
            <w:tcW w:w="0" w:type="auto"/>
          </w:tcPr>
          <w:p w14:paraId="3F1B2C83" w14:textId="26D69049" w:rsidR="005B4114" w:rsidRPr="00642D86" w:rsidRDefault="00987866" w:rsidP="00BA425A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  <w:r w:rsidR="00765823" w:rsidRPr="00642D86">
              <w:rPr>
                <w:rFonts w:ascii="Arial" w:hAnsi="Arial" w:cs="Arial"/>
                <w:lang w:val="en-US"/>
              </w:rPr>
              <w:t xml:space="preserve"> phút/ phòng</w:t>
            </w:r>
          </w:p>
        </w:tc>
        <w:tc>
          <w:tcPr>
            <w:tcW w:w="0" w:type="auto"/>
          </w:tcPr>
          <w:p w14:paraId="10878033" w14:textId="6C7F3D90" w:rsidR="005B4114" w:rsidRPr="00642D86" w:rsidRDefault="005B4114" w:rsidP="00BA425A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1001" w:type="dxa"/>
          </w:tcPr>
          <w:p w14:paraId="394DD981" w14:textId="6869B199" w:rsidR="005B4114" w:rsidRPr="00642D86" w:rsidRDefault="003806A0" w:rsidP="00BA425A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E3</w:t>
            </w:r>
          </w:p>
        </w:tc>
      </w:tr>
      <w:tr w:rsidR="00905A69" w:rsidRPr="00642D86" w14:paraId="3FF69460" w14:textId="77777777" w:rsidTr="006C6EA5">
        <w:tc>
          <w:tcPr>
            <w:tcW w:w="0" w:type="auto"/>
          </w:tcPr>
          <w:p w14:paraId="1F43EA66" w14:textId="71A6F0C0" w:rsidR="00E81A1D" w:rsidRPr="00642D86" w:rsidRDefault="00E81A1D" w:rsidP="00BA425A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0" w:type="auto"/>
          </w:tcPr>
          <w:p w14:paraId="0B840BB9" w14:textId="386E1CEC" w:rsidR="00E81A1D" w:rsidRDefault="00E81A1D" w:rsidP="00BA425A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T6</w:t>
            </w:r>
          </w:p>
        </w:tc>
        <w:tc>
          <w:tcPr>
            <w:tcW w:w="0" w:type="auto"/>
          </w:tcPr>
          <w:p w14:paraId="63C26251" w14:textId="54467966" w:rsidR="00E81A1D" w:rsidRDefault="00962FCF" w:rsidP="00BA425A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Lập phiếu thu phòng trọ</w:t>
            </w:r>
            <w:r w:rsidR="00537C24">
              <w:rPr>
                <w:rFonts w:ascii="Arial" w:hAnsi="Arial" w:cs="Arial"/>
                <w:lang w:val="en-US"/>
              </w:rPr>
              <w:t>:</w:t>
            </w:r>
            <w:r w:rsidR="00B7529D">
              <w:rPr>
                <w:rFonts w:ascii="Arial" w:hAnsi="Arial" w:cs="Arial"/>
                <w:lang w:val="en-US"/>
              </w:rPr>
              <w:t xml:space="preserve"> </w:t>
            </w:r>
            <w:r w:rsidR="00537C24">
              <w:rPr>
                <w:rFonts w:ascii="Arial" w:hAnsi="Arial" w:cs="Arial"/>
                <w:lang w:val="en-US"/>
              </w:rPr>
              <w:t>D</w:t>
            </w:r>
            <w:r w:rsidR="00B7529D">
              <w:rPr>
                <w:rFonts w:ascii="Arial" w:hAnsi="Arial" w:cs="Arial"/>
                <w:lang w:val="en-US"/>
              </w:rPr>
              <w:t xml:space="preserve">ựa trên </w:t>
            </w:r>
            <w:r>
              <w:rPr>
                <w:rFonts w:ascii="Arial" w:hAnsi="Arial" w:cs="Arial"/>
                <w:lang w:val="en-US"/>
              </w:rPr>
              <w:t xml:space="preserve">số </w:t>
            </w:r>
            <w:r w:rsidR="00CB633B">
              <w:rPr>
                <w:rFonts w:ascii="Arial" w:hAnsi="Arial" w:cs="Arial"/>
                <w:lang w:val="en-US"/>
              </w:rPr>
              <w:t>kWh điện</w:t>
            </w:r>
            <w:r w:rsidR="00B7529D">
              <w:rPr>
                <w:rFonts w:ascii="Arial" w:hAnsi="Arial" w:cs="Arial"/>
                <w:lang w:val="en-US"/>
              </w:rPr>
              <w:t xml:space="preserve"> ghi nhận</w:t>
            </w:r>
            <w:r w:rsidR="00537C24">
              <w:rPr>
                <w:rFonts w:ascii="Arial" w:hAnsi="Arial" w:cs="Arial"/>
                <w:lang w:val="en-US"/>
              </w:rPr>
              <w:t xml:space="preserve"> từ </w:t>
            </w:r>
            <w:r w:rsidR="003806A0">
              <w:rPr>
                <w:rFonts w:ascii="Arial" w:hAnsi="Arial" w:cs="Arial"/>
                <w:lang w:val="en-US"/>
              </w:rPr>
              <w:t>E3</w:t>
            </w:r>
            <w:r w:rsidR="00B7529D">
              <w:rPr>
                <w:rFonts w:ascii="Arial" w:hAnsi="Arial" w:cs="Arial"/>
                <w:lang w:val="en-US"/>
              </w:rPr>
              <w:t xml:space="preserve"> và</w:t>
            </w:r>
            <w:r w:rsidR="00CB633B">
              <w:rPr>
                <w:rFonts w:ascii="Arial" w:hAnsi="Arial" w:cs="Arial"/>
                <w:lang w:val="en-US"/>
              </w:rPr>
              <w:t xml:space="preserve"> số người và số xe mỗi phòng</w:t>
            </w:r>
            <w:r w:rsidR="00B7529D">
              <w:rPr>
                <w:rFonts w:ascii="Arial" w:hAnsi="Arial" w:cs="Arial"/>
                <w:lang w:val="en-US"/>
              </w:rPr>
              <w:t xml:space="preserve"> tr</w:t>
            </w:r>
            <w:r w:rsidR="00422AA4">
              <w:rPr>
                <w:rFonts w:ascii="Arial" w:hAnsi="Arial" w:cs="Arial"/>
                <w:lang w:val="en-US"/>
              </w:rPr>
              <w:t>a cứu</w:t>
            </w:r>
            <w:r w:rsidR="00CB633B">
              <w:rPr>
                <w:rFonts w:ascii="Arial" w:hAnsi="Arial" w:cs="Arial"/>
                <w:lang w:val="en-US"/>
              </w:rPr>
              <w:t xml:space="preserve"> </w:t>
            </w:r>
            <w:r w:rsidR="00422AA4">
              <w:rPr>
                <w:rFonts w:ascii="Arial" w:hAnsi="Arial" w:cs="Arial"/>
                <w:lang w:val="en-US"/>
              </w:rPr>
              <w:t xml:space="preserve"> được</w:t>
            </w:r>
            <w:r w:rsidR="00537C24">
              <w:rPr>
                <w:rFonts w:ascii="Arial" w:hAnsi="Arial" w:cs="Arial"/>
                <w:lang w:val="en-US"/>
              </w:rPr>
              <w:t xml:space="preserve"> từ </w:t>
            </w:r>
            <w:r w:rsidR="003806A0">
              <w:rPr>
                <w:rFonts w:ascii="Arial" w:hAnsi="Arial" w:cs="Arial"/>
                <w:lang w:val="en-US"/>
              </w:rPr>
              <w:t>D4</w:t>
            </w:r>
            <w:r>
              <w:rPr>
                <w:rFonts w:ascii="Arial" w:hAnsi="Arial" w:cs="Arial"/>
                <w:lang w:val="en-US"/>
              </w:rPr>
              <w:t>, tính ra</w:t>
            </w:r>
            <w:r w:rsidR="00C03D59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 tiền </w:t>
            </w:r>
            <w:r>
              <w:rPr>
                <w:rFonts w:ascii="Arial" w:hAnsi="Arial" w:cs="Arial"/>
                <w:lang w:val="en-US"/>
              </w:rPr>
              <w:lastRenderedPageBreak/>
              <w:t>điện</w:t>
            </w:r>
            <w:r w:rsidR="00C03D59">
              <w:rPr>
                <w:rFonts w:ascii="Arial" w:hAnsi="Arial" w:cs="Arial"/>
                <w:lang w:val="en-US"/>
              </w:rPr>
              <w:t>,</w:t>
            </w:r>
            <w:r>
              <w:rPr>
                <w:rFonts w:ascii="Arial" w:hAnsi="Arial" w:cs="Arial"/>
                <w:lang w:val="en-US"/>
              </w:rPr>
              <w:t xml:space="preserve"> nước</w:t>
            </w:r>
            <w:r w:rsidR="00AA154A">
              <w:rPr>
                <w:rFonts w:ascii="Arial" w:hAnsi="Arial" w:cs="Arial"/>
                <w:lang w:val="en-US"/>
              </w:rPr>
              <w:t xml:space="preserve">; cộng thêm các loại tiền mặc định để lập thành phiếu </w:t>
            </w:r>
            <w:r w:rsidR="00905A69">
              <w:rPr>
                <w:rFonts w:ascii="Arial" w:hAnsi="Arial" w:cs="Arial"/>
                <w:lang w:val="en-US"/>
              </w:rPr>
              <w:t>thu</w:t>
            </w:r>
          </w:p>
        </w:tc>
        <w:tc>
          <w:tcPr>
            <w:tcW w:w="0" w:type="auto"/>
          </w:tcPr>
          <w:p w14:paraId="33429A6A" w14:textId="21D454BA" w:rsidR="00E81A1D" w:rsidRPr="00642D86" w:rsidRDefault="00422AA4" w:rsidP="00BA425A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T5 hoàn thành</w:t>
            </w:r>
          </w:p>
        </w:tc>
        <w:tc>
          <w:tcPr>
            <w:tcW w:w="0" w:type="auto"/>
          </w:tcPr>
          <w:p w14:paraId="1D2A97F2" w14:textId="1A3BC480" w:rsidR="00E81A1D" w:rsidRPr="00642D86" w:rsidRDefault="00422AA4" w:rsidP="00BA425A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Thành viên tổ tài chính</w:t>
            </w:r>
          </w:p>
        </w:tc>
        <w:tc>
          <w:tcPr>
            <w:tcW w:w="0" w:type="auto"/>
          </w:tcPr>
          <w:p w14:paraId="0613E4AD" w14:textId="3D45E8CD" w:rsidR="00E81A1D" w:rsidRPr="00642D86" w:rsidRDefault="00422AA4" w:rsidP="00BA425A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t>20 – 22 phòng/ tháng</w:t>
            </w:r>
          </w:p>
        </w:tc>
        <w:tc>
          <w:tcPr>
            <w:tcW w:w="0" w:type="auto"/>
          </w:tcPr>
          <w:p w14:paraId="44387872" w14:textId="148A50DA" w:rsidR="00E81A1D" w:rsidRDefault="00987866" w:rsidP="00BA425A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  <w:r w:rsidR="00F21CBE">
              <w:rPr>
                <w:rFonts w:ascii="Arial" w:hAnsi="Arial" w:cs="Arial"/>
                <w:lang w:val="en-US"/>
              </w:rPr>
              <w:t xml:space="preserve"> phút/ phòng</w:t>
            </w:r>
          </w:p>
        </w:tc>
        <w:tc>
          <w:tcPr>
            <w:tcW w:w="0" w:type="auto"/>
          </w:tcPr>
          <w:p w14:paraId="45717EB6" w14:textId="42BB706C" w:rsidR="00E81A1D" w:rsidRDefault="00F21CBE" w:rsidP="00BA425A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D5</w:t>
            </w:r>
            <w:r w:rsidR="00B40DF0">
              <w:rPr>
                <w:rFonts w:ascii="Arial" w:hAnsi="Arial" w:cs="Arial"/>
                <w:lang w:val="en-US"/>
              </w:rPr>
              <w:t>, E3</w:t>
            </w:r>
          </w:p>
        </w:tc>
        <w:tc>
          <w:tcPr>
            <w:tcW w:w="1001" w:type="dxa"/>
          </w:tcPr>
          <w:p w14:paraId="2E16E908" w14:textId="5136772C" w:rsidR="00E81A1D" w:rsidRPr="00642D86" w:rsidRDefault="00E35185" w:rsidP="00BA425A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E1, E2</w:t>
            </w:r>
          </w:p>
        </w:tc>
      </w:tr>
    </w:tbl>
    <w:p w14:paraId="56C5B23E" w14:textId="5A719ACC" w:rsidR="002E31F8" w:rsidRPr="00642D86" w:rsidRDefault="002E31F8" w:rsidP="002E31F8">
      <w:pPr>
        <w:spacing w:line="360" w:lineRule="auto"/>
        <w:jc w:val="both"/>
        <w:rPr>
          <w:rFonts w:ascii="Arial" w:hAnsi="Arial" w:cs="Arial"/>
          <w:lang w:val="en-US"/>
        </w:rPr>
      </w:pPr>
    </w:p>
    <w:p w14:paraId="4D7A9DD8" w14:textId="6FE93A55" w:rsidR="00423954" w:rsidRDefault="00423954" w:rsidP="000560D4">
      <w:pPr>
        <w:spacing w:line="360" w:lineRule="auto"/>
        <w:ind w:left="1500"/>
        <w:jc w:val="both"/>
        <w:rPr>
          <w:rFonts w:ascii="Arial" w:hAnsi="Arial" w:cs="Arial"/>
          <w:lang w:val="en-US"/>
        </w:rPr>
      </w:pPr>
      <w:r w:rsidRPr="00642D86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4896" behindDoc="0" locked="0" layoutInCell="1" allowOverlap="1" wp14:anchorId="26E99778" wp14:editId="41080D77">
            <wp:simplePos x="0" y="0"/>
            <wp:positionH relativeFrom="column">
              <wp:posOffset>322199</wp:posOffset>
            </wp:positionH>
            <wp:positionV relativeFrom="paragraph">
              <wp:posOffset>163576</wp:posOffset>
            </wp:positionV>
            <wp:extent cx="3757295" cy="4453128"/>
            <wp:effectExtent l="0" t="0" r="0" b="5080"/>
            <wp:wrapNone/>
            <wp:docPr id="2" name="Picture 2" descr="71696007_1149195305271648_6343540647491796992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71696007_1149195305271648_6343540647491796992_n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t="8300" r="2" b="15432"/>
                    <a:stretch/>
                  </pic:blipFill>
                  <pic:spPr bwMode="auto">
                    <a:xfrm>
                      <a:off x="0" y="0"/>
                      <a:ext cx="3757295" cy="4453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5D35DA" w14:textId="1D3AB2C7" w:rsidR="00423954" w:rsidRDefault="00423954" w:rsidP="000560D4">
      <w:pPr>
        <w:spacing w:line="360" w:lineRule="auto"/>
        <w:ind w:left="1500"/>
        <w:jc w:val="both"/>
        <w:rPr>
          <w:rFonts w:ascii="Arial" w:hAnsi="Arial" w:cs="Arial"/>
          <w:lang w:val="en-US"/>
        </w:rPr>
      </w:pPr>
    </w:p>
    <w:p w14:paraId="44A1996D" w14:textId="77777777" w:rsidR="00423954" w:rsidRDefault="00423954" w:rsidP="000560D4">
      <w:pPr>
        <w:spacing w:line="360" w:lineRule="auto"/>
        <w:ind w:left="1500"/>
        <w:jc w:val="both"/>
        <w:rPr>
          <w:rFonts w:ascii="Arial" w:hAnsi="Arial" w:cs="Arial"/>
          <w:lang w:val="en-US"/>
        </w:rPr>
      </w:pPr>
    </w:p>
    <w:p w14:paraId="238A5736" w14:textId="77777777" w:rsidR="00423954" w:rsidRDefault="00423954" w:rsidP="000560D4">
      <w:pPr>
        <w:spacing w:line="360" w:lineRule="auto"/>
        <w:ind w:left="1500"/>
        <w:jc w:val="both"/>
        <w:rPr>
          <w:rFonts w:ascii="Arial" w:hAnsi="Arial" w:cs="Arial"/>
          <w:lang w:val="en-US"/>
        </w:rPr>
      </w:pPr>
    </w:p>
    <w:p w14:paraId="7EF7A614" w14:textId="77777777" w:rsidR="00423954" w:rsidRDefault="00423954" w:rsidP="000560D4">
      <w:pPr>
        <w:spacing w:line="360" w:lineRule="auto"/>
        <w:ind w:left="1500"/>
        <w:jc w:val="both"/>
        <w:rPr>
          <w:rFonts w:ascii="Arial" w:hAnsi="Arial" w:cs="Arial"/>
          <w:lang w:val="en-US"/>
        </w:rPr>
      </w:pPr>
    </w:p>
    <w:p w14:paraId="30EFD919" w14:textId="77777777" w:rsidR="00423954" w:rsidRDefault="00423954" w:rsidP="000560D4">
      <w:pPr>
        <w:spacing w:line="360" w:lineRule="auto"/>
        <w:ind w:left="1500"/>
        <w:jc w:val="both"/>
        <w:rPr>
          <w:rFonts w:ascii="Arial" w:hAnsi="Arial" w:cs="Arial"/>
          <w:lang w:val="en-US"/>
        </w:rPr>
      </w:pPr>
    </w:p>
    <w:p w14:paraId="4937777B" w14:textId="77777777" w:rsidR="00423954" w:rsidRDefault="00423954" w:rsidP="000560D4">
      <w:pPr>
        <w:spacing w:line="360" w:lineRule="auto"/>
        <w:ind w:left="1500"/>
        <w:jc w:val="both"/>
        <w:rPr>
          <w:rFonts w:ascii="Arial" w:hAnsi="Arial" w:cs="Arial"/>
          <w:lang w:val="en-US"/>
        </w:rPr>
      </w:pPr>
    </w:p>
    <w:p w14:paraId="531F7725" w14:textId="77777777" w:rsidR="00423954" w:rsidRDefault="00423954" w:rsidP="000560D4">
      <w:pPr>
        <w:spacing w:line="360" w:lineRule="auto"/>
        <w:ind w:left="1500"/>
        <w:jc w:val="both"/>
        <w:rPr>
          <w:rFonts w:ascii="Arial" w:hAnsi="Arial" w:cs="Arial"/>
          <w:lang w:val="en-US"/>
        </w:rPr>
      </w:pPr>
    </w:p>
    <w:p w14:paraId="726246B0" w14:textId="77777777" w:rsidR="00423954" w:rsidRDefault="00423954" w:rsidP="000560D4">
      <w:pPr>
        <w:spacing w:line="360" w:lineRule="auto"/>
        <w:ind w:left="1500"/>
        <w:jc w:val="both"/>
        <w:rPr>
          <w:rFonts w:ascii="Arial" w:hAnsi="Arial" w:cs="Arial"/>
          <w:lang w:val="en-US"/>
        </w:rPr>
      </w:pPr>
    </w:p>
    <w:p w14:paraId="678E0BCA" w14:textId="77777777" w:rsidR="00423954" w:rsidRDefault="00423954" w:rsidP="000560D4">
      <w:pPr>
        <w:spacing w:line="360" w:lineRule="auto"/>
        <w:ind w:left="1500"/>
        <w:jc w:val="both"/>
        <w:rPr>
          <w:rFonts w:ascii="Arial" w:hAnsi="Arial" w:cs="Arial"/>
          <w:lang w:val="en-US"/>
        </w:rPr>
      </w:pPr>
    </w:p>
    <w:p w14:paraId="43C84DD1" w14:textId="77777777" w:rsidR="00423954" w:rsidRDefault="00423954" w:rsidP="000560D4">
      <w:pPr>
        <w:spacing w:line="360" w:lineRule="auto"/>
        <w:ind w:left="1500"/>
        <w:jc w:val="both"/>
        <w:rPr>
          <w:rFonts w:ascii="Arial" w:hAnsi="Arial" w:cs="Arial"/>
          <w:lang w:val="en-US"/>
        </w:rPr>
      </w:pPr>
    </w:p>
    <w:p w14:paraId="142E2AF5" w14:textId="77777777" w:rsidR="00423954" w:rsidRDefault="00423954" w:rsidP="000560D4">
      <w:pPr>
        <w:spacing w:line="360" w:lineRule="auto"/>
        <w:ind w:left="1500"/>
        <w:jc w:val="both"/>
        <w:rPr>
          <w:rFonts w:ascii="Arial" w:hAnsi="Arial" w:cs="Arial"/>
          <w:lang w:val="en-US"/>
        </w:rPr>
      </w:pPr>
    </w:p>
    <w:p w14:paraId="154939C6" w14:textId="77777777" w:rsidR="00423954" w:rsidRDefault="00423954" w:rsidP="000560D4">
      <w:pPr>
        <w:spacing w:line="360" w:lineRule="auto"/>
        <w:ind w:left="1500"/>
        <w:jc w:val="both"/>
        <w:rPr>
          <w:rFonts w:ascii="Arial" w:hAnsi="Arial" w:cs="Arial"/>
          <w:lang w:val="en-US"/>
        </w:rPr>
      </w:pPr>
    </w:p>
    <w:p w14:paraId="0F41F610" w14:textId="77777777" w:rsidR="00423954" w:rsidRDefault="00423954" w:rsidP="000560D4">
      <w:pPr>
        <w:spacing w:line="360" w:lineRule="auto"/>
        <w:ind w:left="1500"/>
        <w:jc w:val="both"/>
        <w:rPr>
          <w:rFonts w:ascii="Arial" w:hAnsi="Arial" w:cs="Arial"/>
          <w:lang w:val="en-US"/>
        </w:rPr>
      </w:pPr>
    </w:p>
    <w:p w14:paraId="26E9974A" w14:textId="222F198F" w:rsidR="000560D4" w:rsidRPr="00642D86" w:rsidRDefault="000560D4" w:rsidP="000560D4">
      <w:pPr>
        <w:spacing w:line="360" w:lineRule="auto"/>
        <w:ind w:left="1500"/>
        <w:jc w:val="both"/>
        <w:rPr>
          <w:rFonts w:ascii="Arial" w:hAnsi="Arial" w:cs="Arial"/>
          <w:lang w:val="en-US"/>
        </w:rPr>
      </w:pPr>
    </w:p>
    <w:p w14:paraId="26E9974B" w14:textId="77777777" w:rsidR="000560D4" w:rsidRPr="00642D86" w:rsidRDefault="000560D4" w:rsidP="000560D4">
      <w:pPr>
        <w:spacing w:line="360" w:lineRule="auto"/>
        <w:jc w:val="both"/>
        <w:rPr>
          <w:rFonts w:ascii="Arial" w:hAnsi="Arial" w:cs="Arial"/>
          <w:lang w:val="en-US"/>
        </w:rPr>
      </w:pPr>
    </w:p>
    <w:p w14:paraId="26E9974C" w14:textId="77777777" w:rsidR="000560D4" w:rsidRPr="00642D86" w:rsidRDefault="000560D4" w:rsidP="000560D4">
      <w:pPr>
        <w:spacing w:line="360" w:lineRule="auto"/>
        <w:jc w:val="both"/>
        <w:rPr>
          <w:rFonts w:ascii="Arial" w:hAnsi="Arial" w:cs="Arial"/>
          <w:lang w:val="en-US"/>
        </w:rPr>
      </w:pPr>
    </w:p>
    <w:p w14:paraId="26E9974D" w14:textId="77777777" w:rsidR="000560D4" w:rsidRPr="00642D86" w:rsidRDefault="000560D4" w:rsidP="000560D4">
      <w:pPr>
        <w:spacing w:line="360" w:lineRule="auto"/>
        <w:jc w:val="both"/>
        <w:rPr>
          <w:rFonts w:ascii="Arial" w:hAnsi="Arial" w:cs="Arial"/>
          <w:lang w:val="en-US"/>
        </w:rPr>
      </w:pPr>
    </w:p>
    <w:p w14:paraId="26E9974E" w14:textId="77777777" w:rsidR="000560D4" w:rsidRPr="00642D86" w:rsidRDefault="000560D4" w:rsidP="000560D4">
      <w:pPr>
        <w:spacing w:line="360" w:lineRule="auto"/>
        <w:jc w:val="both"/>
        <w:rPr>
          <w:rFonts w:ascii="Arial" w:hAnsi="Arial" w:cs="Arial"/>
          <w:lang w:val="en-US"/>
        </w:rPr>
      </w:pPr>
    </w:p>
    <w:p w14:paraId="26E9974F" w14:textId="7794387D" w:rsidR="000560D4" w:rsidRDefault="00772928" w:rsidP="000560D4">
      <w:pPr>
        <w:spacing w:line="360" w:lineRule="auto"/>
        <w:rPr>
          <w:rFonts w:ascii="Arial" w:hAnsi="Arial" w:cs="Arial"/>
          <w:lang w:val="en-US"/>
        </w:rPr>
      </w:pPr>
      <w:r w:rsidRPr="00772928">
        <w:rPr>
          <w:rFonts w:ascii="Arial" w:hAnsi="Arial" w:cs="Arial"/>
          <w:b/>
          <w:lang w:val="en-US"/>
        </w:rPr>
        <w:t>Quầy ăn uống tự phục vụ</w:t>
      </w:r>
      <w:r w:rsidR="000560D4" w:rsidRPr="00642D86">
        <w:rPr>
          <w:rFonts w:ascii="Arial" w:hAnsi="Arial" w:cs="Arial"/>
          <w:lang w:val="en-US"/>
        </w:rPr>
        <w:t xml:space="preserve">: Ở </w:t>
      </w:r>
      <w:r>
        <w:rPr>
          <w:rFonts w:ascii="Arial" w:hAnsi="Arial" w:cs="Arial"/>
          <w:lang w:val="en-US"/>
        </w:rPr>
        <w:t>bán tầng trên tầng trệt</w:t>
      </w:r>
      <w:r w:rsidR="000560D4" w:rsidRPr="00642D86">
        <w:rPr>
          <w:rFonts w:ascii="Arial" w:hAnsi="Arial" w:cs="Arial"/>
          <w:lang w:val="en-US"/>
        </w:rPr>
        <w:t xml:space="preserve"> có một cái tủ lạnh</w:t>
      </w:r>
      <w:r w:rsidR="002A2D58">
        <w:rPr>
          <w:rFonts w:ascii="Arial" w:hAnsi="Arial" w:cs="Arial"/>
          <w:lang w:val="en-US"/>
        </w:rPr>
        <w:t xml:space="preserve"> và một quầy </w:t>
      </w:r>
      <w:r w:rsidR="00E226E3">
        <w:rPr>
          <w:rFonts w:ascii="Arial" w:hAnsi="Arial" w:cs="Arial"/>
          <w:lang w:val="en-US"/>
        </w:rPr>
        <w:t>đồ ăn đồ uống nhỏ kế bên</w:t>
      </w:r>
      <w:r w:rsidR="000560D4" w:rsidRPr="00642D86">
        <w:rPr>
          <w:rFonts w:ascii="Arial" w:hAnsi="Arial" w:cs="Arial"/>
          <w:lang w:val="en-US"/>
        </w:rPr>
        <w:t xml:space="preserve">, mọi người sau khi lấy đồ mình muốn tự giác bỏ </w:t>
      </w:r>
      <w:r w:rsidR="00E226E3">
        <w:rPr>
          <w:rFonts w:ascii="Arial" w:hAnsi="Arial" w:cs="Arial"/>
          <w:lang w:val="en-US"/>
        </w:rPr>
        <w:t>vào</w:t>
      </w:r>
      <w:r w:rsidR="000560D4" w:rsidRPr="00642D86">
        <w:rPr>
          <w:rFonts w:ascii="Arial" w:hAnsi="Arial" w:cs="Arial"/>
          <w:lang w:val="en-US"/>
        </w:rPr>
        <w:t xml:space="preserve"> số tiền của món đó ghi trên bảng giá vào thùng tiền và tự thối tiền từ đó ra.</w:t>
      </w:r>
    </w:p>
    <w:p w14:paraId="0C480A2D" w14:textId="77777777" w:rsidR="00206A40" w:rsidRPr="00642D86" w:rsidRDefault="00206A40" w:rsidP="000560D4">
      <w:pPr>
        <w:spacing w:line="360" w:lineRule="auto"/>
        <w:rPr>
          <w:rFonts w:ascii="Arial" w:hAnsi="Arial" w:cs="Arial"/>
          <w:lang w:val="en-US"/>
        </w:rPr>
      </w:pPr>
    </w:p>
    <w:p w14:paraId="26E99750" w14:textId="6FA1A92D" w:rsidR="004737FC" w:rsidRPr="00987866" w:rsidRDefault="00987866" w:rsidP="004737FC">
      <w:pPr>
        <w:spacing w:line="360" w:lineRule="auto"/>
        <w:rPr>
          <w:rFonts w:ascii="Arial" w:hAnsi="Arial" w:cs="Arial"/>
          <w:b/>
          <w:lang w:val="en-US"/>
        </w:rPr>
      </w:pPr>
      <w:r w:rsidRPr="00987866">
        <w:rPr>
          <w:rFonts w:ascii="Arial" w:hAnsi="Arial" w:cs="Arial"/>
          <w:b/>
          <w:lang w:val="en-US"/>
        </w:rPr>
        <w:t>Phòng spa</w:t>
      </w:r>
      <w:r>
        <w:rPr>
          <w:rFonts w:ascii="Arial" w:hAnsi="Arial" w:cs="Arial"/>
          <w:b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42D86" w:rsidRPr="00642D86" w14:paraId="1DB75B8D" w14:textId="77777777" w:rsidTr="007A619B">
        <w:tc>
          <w:tcPr>
            <w:tcW w:w="2394" w:type="dxa"/>
          </w:tcPr>
          <w:p w14:paraId="02BBDE26" w14:textId="1D5B0C71" w:rsidR="007A619B" w:rsidRPr="00642D86" w:rsidRDefault="007A619B" w:rsidP="004737FC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t>STT</w:t>
            </w:r>
            <w:bookmarkStart w:id="1" w:name="_GoBack"/>
            <w:bookmarkEnd w:id="1"/>
          </w:p>
        </w:tc>
        <w:tc>
          <w:tcPr>
            <w:tcW w:w="2394" w:type="dxa"/>
          </w:tcPr>
          <w:p w14:paraId="7C460522" w14:textId="42889D28" w:rsidR="007A619B" w:rsidRPr="00642D86" w:rsidRDefault="007A619B" w:rsidP="004737FC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t>HỒ SƠ</w:t>
            </w:r>
          </w:p>
        </w:tc>
        <w:tc>
          <w:tcPr>
            <w:tcW w:w="2394" w:type="dxa"/>
          </w:tcPr>
          <w:p w14:paraId="253FE570" w14:textId="0CC61D6E" w:rsidR="007A619B" w:rsidRPr="00642D86" w:rsidRDefault="007A619B" w:rsidP="004737FC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t>VAI TRÒ</w:t>
            </w:r>
          </w:p>
        </w:tc>
        <w:tc>
          <w:tcPr>
            <w:tcW w:w="2394" w:type="dxa"/>
          </w:tcPr>
          <w:p w14:paraId="1F51BC73" w14:textId="65D6F95C" w:rsidR="007A619B" w:rsidRPr="00642D86" w:rsidRDefault="007A619B" w:rsidP="004737FC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t>CÔNG VIỆC</w:t>
            </w:r>
          </w:p>
        </w:tc>
      </w:tr>
      <w:tr w:rsidR="00642D86" w:rsidRPr="00642D86" w14:paraId="1ADA30DC" w14:textId="77777777" w:rsidTr="007A619B">
        <w:tc>
          <w:tcPr>
            <w:tcW w:w="2394" w:type="dxa"/>
          </w:tcPr>
          <w:p w14:paraId="1E3FE68C" w14:textId="13313A83" w:rsidR="007A619B" w:rsidRPr="00642D86" w:rsidRDefault="008F05ED" w:rsidP="004737FC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394" w:type="dxa"/>
          </w:tcPr>
          <w:p w14:paraId="147C56CA" w14:textId="7637F57B" w:rsidR="00A94BF7" w:rsidRPr="00642D86" w:rsidRDefault="00A94BF7" w:rsidP="004737FC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t>F1</w:t>
            </w:r>
          </w:p>
        </w:tc>
        <w:tc>
          <w:tcPr>
            <w:tcW w:w="2394" w:type="dxa"/>
          </w:tcPr>
          <w:p w14:paraId="011A3344" w14:textId="67CB8702" w:rsidR="007A619B" w:rsidRPr="00642D86" w:rsidRDefault="00A94BF7" w:rsidP="004737FC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t xml:space="preserve">Sổ dịch vụ: Ghi lại </w:t>
            </w:r>
            <w:r w:rsidRPr="00642D86">
              <w:rPr>
                <w:rFonts w:ascii="Arial" w:hAnsi="Arial" w:cs="Arial"/>
                <w:lang w:val="en-US"/>
              </w:rPr>
              <w:lastRenderedPageBreak/>
              <w:t xml:space="preserve">tất cả </w:t>
            </w:r>
            <w:r w:rsidR="00442AB4" w:rsidRPr="00642D86">
              <w:rPr>
                <w:rFonts w:ascii="Arial" w:hAnsi="Arial" w:cs="Arial"/>
                <w:lang w:val="en-US"/>
              </w:rPr>
              <w:t>giao dịch và số tiền thu được từ 2 loại hình dịch vụ thức ăn và spa</w:t>
            </w:r>
          </w:p>
        </w:tc>
        <w:tc>
          <w:tcPr>
            <w:tcW w:w="2394" w:type="dxa"/>
          </w:tcPr>
          <w:p w14:paraId="652D6DCD" w14:textId="77777777" w:rsidR="007A619B" w:rsidRPr="00642D86" w:rsidRDefault="007A619B" w:rsidP="004737FC">
            <w:pPr>
              <w:spacing w:line="360" w:lineRule="auto"/>
              <w:rPr>
                <w:rFonts w:ascii="Arial" w:hAnsi="Arial" w:cs="Arial"/>
                <w:lang w:val="en-US"/>
              </w:rPr>
            </w:pPr>
          </w:p>
        </w:tc>
      </w:tr>
      <w:tr w:rsidR="00442AB4" w:rsidRPr="00642D86" w14:paraId="6D2449E9" w14:textId="77777777" w:rsidTr="007A619B">
        <w:tc>
          <w:tcPr>
            <w:tcW w:w="2394" w:type="dxa"/>
          </w:tcPr>
          <w:p w14:paraId="2AF07C87" w14:textId="1EDCE52E" w:rsidR="00442AB4" w:rsidRPr="00642D86" w:rsidRDefault="00442AB4" w:rsidP="004737FC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t>Updating …</w:t>
            </w:r>
          </w:p>
        </w:tc>
        <w:tc>
          <w:tcPr>
            <w:tcW w:w="2394" w:type="dxa"/>
          </w:tcPr>
          <w:p w14:paraId="66E618B6" w14:textId="77777777" w:rsidR="00442AB4" w:rsidRPr="00642D86" w:rsidRDefault="00442AB4" w:rsidP="004737FC">
            <w:pPr>
              <w:spacing w:line="36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394" w:type="dxa"/>
          </w:tcPr>
          <w:p w14:paraId="244EFDDF" w14:textId="77777777" w:rsidR="00442AB4" w:rsidRPr="00642D86" w:rsidRDefault="00442AB4" w:rsidP="004737FC">
            <w:pPr>
              <w:spacing w:line="36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394" w:type="dxa"/>
          </w:tcPr>
          <w:p w14:paraId="056E223E" w14:textId="77777777" w:rsidR="00442AB4" w:rsidRPr="00642D86" w:rsidRDefault="00442AB4" w:rsidP="004737FC">
            <w:pPr>
              <w:spacing w:line="360" w:lineRule="auto"/>
              <w:rPr>
                <w:rFonts w:ascii="Arial" w:hAnsi="Arial" w:cs="Arial"/>
                <w:lang w:val="en-US"/>
              </w:rPr>
            </w:pPr>
          </w:p>
        </w:tc>
      </w:tr>
    </w:tbl>
    <w:p w14:paraId="77045D2E" w14:textId="77777777" w:rsidR="007A619B" w:rsidRPr="00642D86" w:rsidRDefault="007A619B" w:rsidP="004737FC">
      <w:pPr>
        <w:spacing w:line="360" w:lineRule="auto"/>
        <w:rPr>
          <w:rFonts w:ascii="Arial" w:hAnsi="Arial" w:cs="Arial"/>
          <w:lang w:val="en-US"/>
        </w:rPr>
      </w:pPr>
    </w:p>
    <w:p w14:paraId="26E99751" w14:textId="77777777" w:rsidR="004737FC" w:rsidRPr="00DF0A18" w:rsidRDefault="004737FC" w:rsidP="004737FC">
      <w:pPr>
        <w:spacing w:line="360" w:lineRule="auto"/>
        <w:rPr>
          <w:rFonts w:ascii="Arial" w:hAnsi="Arial" w:cs="Arial"/>
          <w:b/>
          <w:i/>
          <w:lang w:val="en-US"/>
        </w:rPr>
      </w:pPr>
      <w:r w:rsidRPr="00DF0A18">
        <w:rPr>
          <w:rFonts w:ascii="Arial" w:hAnsi="Arial" w:cs="Arial"/>
          <w:b/>
          <w:i/>
          <w:lang w:val="en-US"/>
        </w:rPr>
        <w:t>2.2.3 Hiện trạng tin học</w:t>
      </w:r>
    </w:p>
    <w:p w14:paraId="26E99752" w14:textId="77777777" w:rsidR="004737FC" w:rsidRPr="00642D86" w:rsidRDefault="004737FC" w:rsidP="004737FC">
      <w:pPr>
        <w:spacing w:line="360" w:lineRule="auto"/>
        <w:rPr>
          <w:rFonts w:ascii="Arial" w:hAnsi="Arial" w:cs="Arial"/>
          <w:lang w:val="en-US"/>
        </w:rPr>
      </w:pPr>
      <w:r w:rsidRPr="00B74B2B">
        <w:rPr>
          <w:rFonts w:ascii="Arial" w:hAnsi="Arial" w:cs="Arial"/>
          <w:b/>
          <w:lang w:val="en-US"/>
        </w:rPr>
        <w:t>Phần mềm:</w:t>
      </w:r>
      <w:r w:rsidRPr="00642D86">
        <w:rPr>
          <w:rFonts w:ascii="Arial" w:hAnsi="Arial" w:cs="Arial"/>
          <w:lang w:val="en-US"/>
        </w:rPr>
        <w:t xml:space="preserve"> Hiện n</w:t>
      </w:r>
      <w:r w:rsidR="005F05B8" w:rsidRPr="00642D86">
        <w:rPr>
          <w:rFonts w:ascii="Arial" w:hAnsi="Arial" w:cs="Arial"/>
          <w:lang w:val="en-US"/>
        </w:rPr>
        <w:t>a</w:t>
      </w:r>
      <w:r w:rsidRPr="00642D86">
        <w:rPr>
          <w:rFonts w:ascii="Arial" w:hAnsi="Arial" w:cs="Arial"/>
          <w:lang w:val="en-US"/>
        </w:rPr>
        <w:t>y tất cả nghiệp vụ đều được thực hiện thủ công</w:t>
      </w:r>
      <w:r w:rsidR="00E0198F" w:rsidRPr="00642D86">
        <w:rPr>
          <w:rFonts w:ascii="Arial" w:hAnsi="Arial" w:cs="Arial"/>
          <w:lang w:val="en-US"/>
        </w:rPr>
        <w:t>.</w:t>
      </w:r>
    </w:p>
    <w:p w14:paraId="26E99753" w14:textId="77777777" w:rsidR="005F05B8" w:rsidRPr="00B74B2B" w:rsidRDefault="005F05B8" w:rsidP="004737FC">
      <w:pPr>
        <w:spacing w:line="360" w:lineRule="auto"/>
        <w:rPr>
          <w:rFonts w:ascii="Arial" w:hAnsi="Arial" w:cs="Arial"/>
          <w:b/>
          <w:lang w:val="en-US"/>
        </w:rPr>
      </w:pPr>
      <w:r w:rsidRPr="00B74B2B">
        <w:rPr>
          <w:rFonts w:ascii="Arial" w:hAnsi="Arial" w:cs="Arial"/>
          <w:b/>
          <w:lang w:val="en-US"/>
        </w:rPr>
        <w:t>Phần cứng:</w:t>
      </w:r>
    </w:p>
    <w:p w14:paraId="26E99754" w14:textId="77777777" w:rsidR="005F05B8" w:rsidRPr="00642D86" w:rsidRDefault="005F05B8" w:rsidP="00A27E7E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lang w:val="en-US"/>
        </w:rPr>
      </w:pPr>
      <w:r w:rsidRPr="00642D86">
        <w:rPr>
          <w:rFonts w:ascii="Arial" w:hAnsi="Arial" w:cs="Arial"/>
          <w:lang w:val="en-US"/>
        </w:rPr>
        <w:t>Máy tính để bàn</w:t>
      </w:r>
    </w:p>
    <w:p w14:paraId="26E99755" w14:textId="77777777" w:rsidR="005F05B8" w:rsidRPr="00642D86" w:rsidRDefault="005F05B8" w:rsidP="00A27E7E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lang w:val="en-US"/>
        </w:rPr>
      </w:pPr>
      <w:r w:rsidRPr="00642D86">
        <w:rPr>
          <w:rFonts w:ascii="Arial" w:hAnsi="Arial" w:cs="Arial"/>
          <w:lang w:val="en-US"/>
        </w:rPr>
        <w:t>Số lượng: 1</w:t>
      </w:r>
    </w:p>
    <w:p w14:paraId="26E99756" w14:textId="77777777" w:rsidR="005F05B8" w:rsidRPr="00642D86" w:rsidRDefault="005F05B8" w:rsidP="00A27E7E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lang w:val="en-US"/>
        </w:rPr>
      </w:pPr>
      <w:r w:rsidRPr="00642D86">
        <w:rPr>
          <w:rFonts w:ascii="Arial" w:hAnsi="Arial" w:cs="Arial"/>
          <w:lang w:val="en-US"/>
        </w:rPr>
        <w:t>Vị trí: Tầng 1</w:t>
      </w:r>
    </w:p>
    <w:p w14:paraId="26E99757" w14:textId="77777777" w:rsidR="005F05B8" w:rsidRPr="00642D86" w:rsidRDefault="005F05B8" w:rsidP="00A27E7E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lang w:val="en-US"/>
        </w:rPr>
      </w:pPr>
      <w:r w:rsidRPr="00642D86">
        <w:rPr>
          <w:rFonts w:ascii="Arial" w:hAnsi="Arial" w:cs="Arial"/>
          <w:lang w:val="en-US"/>
        </w:rPr>
        <w:t>Cấu hình: Intel Core2 Duo E6600</w:t>
      </w:r>
    </w:p>
    <w:p w14:paraId="26E99758" w14:textId="77777777" w:rsidR="005F05B8" w:rsidRPr="00642D86" w:rsidRDefault="005F05B8" w:rsidP="00A27E7E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lang w:val="en-US"/>
        </w:rPr>
      </w:pPr>
      <w:r w:rsidRPr="00642D86">
        <w:rPr>
          <w:rFonts w:ascii="Arial" w:hAnsi="Arial" w:cs="Arial"/>
          <w:lang w:val="en-US"/>
        </w:rPr>
        <w:t>Laptop</w:t>
      </w:r>
    </w:p>
    <w:p w14:paraId="26E99759" w14:textId="77777777" w:rsidR="005F05B8" w:rsidRPr="00642D86" w:rsidRDefault="005F05B8" w:rsidP="00A27E7E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lang w:val="en-US"/>
        </w:rPr>
      </w:pPr>
      <w:r w:rsidRPr="00642D86">
        <w:rPr>
          <w:rFonts w:ascii="Arial" w:hAnsi="Arial" w:cs="Arial"/>
          <w:lang w:val="en-US"/>
        </w:rPr>
        <w:t xml:space="preserve">Số lượng: </w:t>
      </w:r>
      <w:r w:rsidR="000A1DD3" w:rsidRPr="00642D86">
        <w:rPr>
          <w:rFonts w:ascii="Arial" w:hAnsi="Arial" w:cs="Arial"/>
          <w:lang w:val="en-US"/>
        </w:rPr>
        <w:t>1</w:t>
      </w:r>
    </w:p>
    <w:p w14:paraId="26E9975A" w14:textId="77777777" w:rsidR="005F05B8" w:rsidRPr="00642D86" w:rsidRDefault="005F05B8" w:rsidP="00A27E7E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lang w:val="en-US"/>
        </w:rPr>
      </w:pPr>
      <w:r w:rsidRPr="00642D86">
        <w:rPr>
          <w:rFonts w:ascii="Arial" w:hAnsi="Arial" w:cs="Arial"/>
          <w:lang w:val="en-US"/>
        </w:rPr>
        <w:t>Cấu hình: HP ProBook 6450b</w:t>
      </w:r>
    </w:p>
    <w:p w14:paraId="26E9975B" w14:textId="77777777" w:rsidR="005F05B8" w:rsidRPr="00642D86" w:rsidRDefault="005F05B8" w:rsidP="00A27E7E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lang w:val="en-US"/>
        </w:rPr>
      </w:pPr>
      <w:r w:rsidRPr="00642D86">
        <w:rPr>
          <w:rFonts w:ascii="Arial" w:hAnsi="Arial" w:cs="Arial"/>
          <w:lang w:val="en-US"/>
        </w:rPr>
        <w:t>Máy tính bảng</w:t>
      </w:r>
    </w:p>
    <w:p w14:paraId="26E9975C" w14:textId="77777777" w:rsidR="005F05B8" w:rsidRPr="00642D86" w:rsidRDefault="005F05B8" w:rsidP="00A27E7E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lang w:val="en-US"/>
        </w:rPr>
      </w:pPr>
      <w:r w:rsidRPr="00642D86">
        <w:rPr>
          <w:rFonts w:ascii="Arial" w:hAnsi="Arial" w:cs="Arial"/>
          <w:lang w:val="en-US"/>
        </w:rPr>
        <w:t>Số lượng: 1</w:t>
      </w:r>
    </w:p>
    <w:p w14:paraId="26E9975D" w14:textId="5DA1C90F" w:rsidR="005F05B8" w:rsidRPr="00642D86" w:rsidRDefault="005F05B8" w:rsidP="00A27E7E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lang w:val="en-US"/>
        </w:rPr>
      </w:pPr>
      <w:r w:rsidRPr="00642D86">
        <w:rPr>
          <w:rFonts w:ascii="Arial" w:hAnsi="Arial" w:cs="Arial"/>
          <w:lang w:val="en-US"/>
        </w:rPr>
        <w:t xml:space="preserve">Cấu hình </w:t>
      </w:r>
      <w:r w:rsidR="000A1DD3" w:rsidRPr="00642D86">
        <w:rPr>
          <w:rFonts w:ascii="Arial" w:hAnsi="Arial" w:cs="Arial"/>
          <w:lang w:val="en-US"/>
        </w:rPr>
        <w:t xml:space="preserve">: Samsung Galaxy Tab </w:t>
      </w:r>
      <w:r w:rsidR="0090006B">
        <w:rPr>
          <w:rFonts w:ascii="Arial" w:hAnsi="Arial" w:cs="Arial"/>
          <w:lang w:val="en-US"/>
        </w:rPr>
        <w:t>S4</w:t>
      </w:r>
    </w:p>
    <w:p w14:paraId="26E9975E" w14:textId="0ACC1010" w:rsidR="005F05B8" w:rsidRPr="00642D86" w:rsidRDefault="000A1DD3" w:rsidP="00A27E7E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lang w:val="en-US"/>
        </w:rPr>
      </w:pPr>
      <w:r w:rsidRPr="00642D86">
        <w:rPr>
          <w:rFonts w:ascii="Arial" w:hAnsi="Arial" w:cs="Arial"/>
          <w:lang w:val="en-US"/>
        </w:rPr>
        <w:t>Vài smartphone</w:t>
      </w:r>
      <w:r w:rsidR="005E049E">
        <w:rPr>
          <w:rFonts w:ascii="Arial" w:hAnsi="Arial" w:cs="Arial"/>
          <w:lang w:val="en-US"/>
        </w:rPr>
        <w:t xml:space="preserve"> </w:t>
      </w:r>
      <w:r w:rsidR="00EC1D7A">
        <w:rPr>
          <w:rFonts w:ascii="Arial" w:hAnsi="Arial" w:cs="Arial"/>
          <w:lang w:val="en-US"/>
        </w:rPr>
        <w:t xml:space="preserve">có thời điểm ra mắt cách đây khoảng dưới </w:t>
      </w:r>
      <w:r w:rsidR="005C02DE">
        <w:rPr>
          <w:rFonts w:ascii="Arial" w:hAnsi="Arial" w:cs="Arial"/>
          <w:lang w:val="en-US"/>
        </w:rPr>
        <w:t>5 năm</w:t>
      </w:r>
    </w:p>
    <w:p w14:paraId="26E9975F" w14:textId="77777777" w:rsidR="00700AF7" w:rsidRPr="00642D86" w:rsidRDefault="000A1DD3" w:rsidP="00700AF7">
      <w:pPr>
        <w:spacing w:line="360" w:lineRule="auto"/>
        <w:rPr>
          <w:rFonts w:ascii="Arial" w:hAnsi="Arial" w:cs="Arial"/>
          <w:lang w:val="en-US"/>
        </w:rPr>
      </w:pPr>
      <w:r w:rsidRPr="00B74B2B">
        <w:rPr>
          <w:rFonts w:ascii="Arial" w:hAnsi="Arial" w:cs="Arial"/>
          <w:b/>
          <w:lang w:val="en-US"/>
        </w:rPr>
        <w:t>Con người:</w:t>
      </w:r>
      <w:r w:rsidRPr="00642D86">
        <w:rPr>
          <w:rFonts w:ascii="Arial" w:hAnsi="Arial" w:cs="Arial"/>
          <w:lang w:val="en-US"/>
        </w:rPr>
        <w:t xml:space="preserve"> Bác trai và hai chị đều </w:t>
      </w:r>
      <w:r w:rsidR="00E0198F" w:rsidRPr="00642D86">
        <w:rPr>
          <w:rFonts w:ascii="Arial" w:hAnsi="Arial" w:cs="Arial"/>
          <w:lang w:val="en-US"/>
        </w:rPr>
        <w:t xml:space="preserve">có kinh nghiệm sử dụng máy tính và smartphone. </w:t>
      </w:r>
    </w:p>
    <w:p w14:paraId="70A56D76" w14:textId="6275FFFC" w:rsidR="008919AC" w:rsidRPr="008919AC" w:rsidRDefault="008919AC" w:rsidP="008919AC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b/>
          <w:i/>
          <w:color w:val="C45911" w:themeColor="accent2" w:themeShade="BF"/>
          <w:sz w:val="28"/>
          <w:u w:val="single"/>
          <w:lang w:val="en-US"/>
        </w:rPr>
      </w:pPr>
      <w:r w:rsidRPr="008919AC">
        <w:rPr>
          <w:rFonts w:ascii="Arial" w:hAnsi="Arial" w:cs="Arial"/>
          <w:b/>
          <w:i/>
          <w:color w:val="C45911" w:themeColor="accent2" w:themeShade="BF"/>
          <w:sz w:val="28"/>
          <w:u w:val="single"/>
          <w:lang w:val="en-US"/>
        </w:rPr>
        <w:t>Phân tích nhu cầu và giải pháp</w:t>
      </w:r>
    </w:p>
    <w:p w14:paraId="26E99760" w14:textId="3289EF13" w:rsidR="00700AF7" w:rsidRPr="006C6EA5" w:rsidRDefault="00700AF7" w:rsidP="00700AF7">
      <w:pPr>
        <w:spacing w:line="360" w:lineRule="auto"/>
        <w:rPr>
          <w:rFonts w:ascii="Arial" w:hAnsi="Arial" w:cs="Arial"/>
          <w:b/>
          <w:i/>
          <w:lang w:val="en-US"/>
        </w:rPr>
      </w:pPr>
    </w:p>
    <w:p w14:paraId="26E99761" w14:textId="77777777" w:rsidR="00700AF7" w:rsidRPr="00642D86" w:rsidRDefault="00700AF7" w:rsidP="00700AF7">
      <w:pPr>
        <w:spacing w:line="360" w:lineRule="auto"/>
        <w:rPr>
          <w:rFonts w:ascii="Arial" w:hAnsi="Arial" w:cs="Arial"/>
          <w:lang w:val="en-US"/>
        </w:rPr>
      </w:pPr>
      <w:r w:rsidRPr="00642D86">
        <w:rPr>
          <w:rFonts w:ascii="Arial" w:hAnsi="Arial" w:cs="Arial"/>
          <w:lang w:val="en-US"/>
        </w:rPr>
        <w:t>Mô hình hiện tại: Thủ công toàn bộ</w:t>
      </w:r>
    </w:p>
    <w:p w14:paraId="26E99762" w14:textId="77777777" w:rsidR="00700AF7" w:rsidRPr="00B74B2B" w:rsidRDefault="00700AF7" w:rsidP="00A27E7E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b/>
          <w:lang w:val="en-US"/>
        </w:rPr>
      </w:pPr>
      <w:r w:rsidRPr="00B74B2B">
        <w:rPr>
          <w:rFonts w:ascii="Arial" w:hAnsi="Arial" w:cs="Arial"/>
          <w:b/>
          <w:lang w:val="en-US"/>
        </w:rPr>
        <w:t xml:space="preserve">Ưu điểm: </w:t>
      </w:r>
    </w:p>
    <w:p w14:paraId="26E99763" w14:textId="77777777" w:rsidR="00700AF7" w:rsidRPr="00642D86" w:rsidRDefault="00700AF7" w:rsidP="00A27E7E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lang w:val="en-US"/>
        </w:rPr>
      </w:pPr>
      <w:r w:rsidRPr="00642D86">
        <w:rPr>
          <w:rFonts w:ascii="Arial" w:hAnsi="Arial" w:cs="Arial"/>
          <w:lang w:val="en-US"/>
        </w:rPr>
        <w:t xml:space="preserve">Dễ triển khai do không cần kiến thức tin học </w:t>
      </w:r>
    </w:p>
    <w:p w14:paraId="26E99764" w14:textId="77777777" w:rsidR="00700AF7" w:rsidRPr="00642D86" w:rsidRDefault="00700AF7" w:rsidP="00A27E7E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lang w:val="en-US"/>
        </w:rPr>
      </w:pPr>
      <w:r w:rsidRPr="00642D86">
        <w:rPr>
          <w:rFonts w:ascii="Arial" w:hAnsi="Arial" w:cs="Arial"/>
          <w:lang w:val="en-US"/>
        </w:rPr>
        <w:t>Thời gian triển khai đã lâu, mọi người đã quen với cách làm này</w:t>
      </w:r>
    </w:p>
    <w:p w14:paraId="26E99765" w14:textId="77777777" w:rsidR="00CD4697" w:rsidRPr="00B74B2B" w:rsidRDefault="00700AF7" w:rsidP="00A27E7E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b/>
          <w:lang w:val="en-US"/>
        </w:rPr>
      </w:pPr>
      <w:r w:rsidRPr="00B74B2B">
        <w:rPr>
          <w:rFonts w:ascii="Arial" w:hAnsi="Arial" w:cs="Arial"/>
          <w:b/>
          <w:lang w:val="en-US"/>
        </w:rPr>
        <w:t>Khuyết điểm:</w:t>
      </w:r>
    </w:p>
    <w:p w14:paraId="26E99766" w14:textId="77777777" w:rsidR="00CD4697" w:rsidRPr="00642D86" w:rsidRDefault="00CD4697" w:rsidP="00A27E7E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lang w:val="en-US"/>
        </w:rPr>
      </w:pPr>
      <w:r w:rsidRPr="00642D86">
        <w:rPr>
          <w:rFonts w:ascii="Arial" w:hAnsi="Arial" w:cs="Arial"/>
          <w:lang w:val="en-US"/>
        </w:rPr>
        <w:t>Tốn nhiều thời gian, công sức để thao tác các nghiệp vụ trên mô hình này</w:t>
      </w:r>
    </w:p>
    <w:p w14:paraId="26E99767" w14:textId="77777777" w:rsidR="00700AF7" w:rsidRPr="00642D86" w:rsidRDefault="00700AF7" w:rsidP="00A27E7E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lang w:val="en-US"/>
        </w:rPr>
      </w:pPr>
      <w:r w:rsidRPr="00642D86">
        <w:rPr>
          <w:rFonts w:ascii="Arial" w:hAnsi="Arial" w:cs="Arial"/>
          <w:lang w:val="en-US"/>
        </w:rPr>
        <w:t xml:space="preserve">Khó </w:t>
      </w:r>
      <w:r w:rsidR="00CD4697" w:rsidRPr="00642D86">
        <w:rPr>
          <w:rFonts w:ascii="Arial" w:hAnsi="Arial" w:cs="Arial"/>
          <w:lang w:val="en-US"/>
        </w:rPr>
        <w:t>quản lý cũng như kiểm soát lỗi vì mọi thứ đều bằng giấy tờ</w:t>
      </w:r>
    </w:p>
    <w:p w14:paraId="26E99768" w14:textId="77777777" w:rsidR="00CD4697" w:rsidRPr="00642D86" w:rsidRDefault="00CD4697" w:rsidP="00A27E7E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lang w:val="en-US"/>
        </w:rPr>
      </w:pPr>
      <w:r w:rsidRPr="00642D86">
        <w:rPr>
          <w:rFonts w:ascii="Arial" w:hAnsi="Arial" w:cs="Arial"/>
          <w:lang w:val="en-US"/>
        </w:rPr>
        <w:t xml:space="preserve">Khó truy vấn, phân tích các dữ liệu vì không có công cụ công nghệ hỗ trợ </w:t>
      </w:r>
    </w:p>
    <w:p w14:paraId="26E99769" w14:textId="77777777" w:rsidR="00CD4697" w:rsidRPr="00B74B2B" w:rsidRDefault="00CD4697" w:rsidP="00CD4697">
      <w:pPr>
        <w:spacing w:line="360" w:lineRule="auto"/>
        <w:rPr>
          <w:rFonts w:ascii="Arial" w:hAnsi="Arial" w:cs="Arial"/>
          <w:b/>
          <w:lang w:val="en-US"/>
        </w:rPr>
      </w:pPr>
      <w:r w:rsidRPr="00B74B2B">
        <w:rPr>
          <w:rFonts w:ascii="Arial" w:hAnsi="Arial" w:cs="Arial"/>
          <w:b/>
          <w:lang w:val="en-US"/>
        </w:rPr>
        <w:t xml:space="preserve">Nhu cầu: </w:t>
      </w:r>
    </w:p>
    <w:p w14:paraId="26E9976A" w14:textId="77777777" w:rsidR="00700AF7" w:rsidRPr="00642D86" w:rsidRDefault="00CD4697" w:rsidP="00A27E7E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lang w:val="en-US"/>
        </w:rPr>
      </w:pPr>
      <w:r w:rsidRPr="00642D86">
        <w:rPr>
          <w:rFonts w:ascii="Arial" w:hAnsi="Arial" w:cs="Arial"/>
          <w:lang w:val="en-US"/>
        </w:rPr>
        <w:lastRenderedPageBreak/>
        <w:t>Số hóa các đơn vị giấy tờ để thuận tiện cho việc quản lý</w:t>
      </w:r>
    </w:p>
    <w:p w14:paraId="26E9976B" w14:textId="77777777" w:rsidR="00CD4697" w:rsidRPr="00642D86" w:rsidRDefault="00CD4697" w:rsidP="00A27E7E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lang w:val="en-US"/>
        </w:rPr>
      </w:pPr>
      <w:r w:rsidRPr="00642D86">
        <w:rPr>
          <w:rFonts w:ascii="Arial" w:hAnsi="Arial" w:cs="Arial"/>
          <w:lang w:val="en-US"/>
        </w:rPr>
        <w:t>Khắc phục các nhược điểm của mô hình thủ công hiện tại</w:t>
      </w:r>
    </w:p>
    <w:p w14:paraId="26E9976C" w14:textId="3F5086FD" w:rsidR="00CD4697" w:rsidRPr="00642D86" w:rsidRDefault="00CD4697" w:rsidP="00A27E7E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lang w:val="en-US"/>
        </w:rPr>
      </w:pPr>
      <w:r w:rsidRPr="00642D86">
        <w:rPr>
          <w:rFonts w:ascii="Arial" w:hAnsi="Arial" w:cs="Arial"/>
          <w:lang w:val="en-US"/>
        </w:rPr>
        <w:t xml:space="preserve">Tính toán được số lượng thức ăn để vào </w:t>
      </w:r>
      <w:r w:rsidR="00B2769B" w:rsidRPr="00642D86">
        <w:rPr>
          <w:rFonts w:ascii="Arial" w:hAnsi="Arial" w:cs="Arial"/>
          <w:lang w:val="en-US"/>
        </w:rPr>
        <w:t>và số tiền đáng ra thu được mỗi cuối ngày khi kiểm tra số lượng thức ăn còn lại trong tủ lạnh.</w:t>
      </w:r>
    </w:p>
    <w:p w14:paraId="0F575DD2" w14:textId="265665D3" w:rsidR="000C4626" w:rsidRPr="00B74B2B" w:rsidRDefault="000C4626" w:rsidP="000C4626">
      <w:pPr>
        <w:spacing w:line="360" w:lineRule="auto"/>
        <w:rPr>
          <w:rFonts w:ascii="Arial" w:hAnsi="Arial" w:cs="Arial"/>
          <w:b/>
          <w:lang w:val="en-US"/>
        </w:rPr>
      </w:pPr>
      <w:r w:rsidRPr="00B74B2B">
        <w:rPr>
          <w:rFonts w:ascii="Arial" w:hAnsi="Arial" w:cs="Arial"/>
          <w:b/>
          <w:lang w:val="en-US"/>
        </w:rPr>
        <w:t>Giải pháp:</w:t>
      </w:r>
    </w:p>
    <w:p w14:paraId="5B8D206C" w14:textId="3396C45D" w:rsidR="000C4626" w:rsidRPr="00642D86" w:rsidRDefault="00FD7E95" w:rsidP="00A27E7E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lang w:val="en-US"/>
        </w:rPr>
      </w:pPr>
      <w:r w:rsidRPr="00642D86">
        <w:rPr>
          <w:rFonts w:ascii="Arial" w:hAnsi="Arial" w:cs="Arial"/>
          <w:lang w:val="en-US"/>
        </w:rPr>
        <w:t xml:space="preserve">Phần mềm quản lý </w:t>
      </w:r>
      <w:r w:rsidR="005659E8" w:rsidRPr="00642D86">
        <w:rPr>
          <w:rFonts w:ascii="Arial" w:hAnsi="Arial" w:cs="Arial"/>
          <w:lang w:val="en-US"/>
        </w:rPr>
        <w:t>nhà tr</w:t>
      </w:r>
      <w:r w:rsidR="001E6E94" w:rsidRPr="00642D86">
        <w:rPr>
          <w:rFonts w:ascii="Arial" w:hAnsi="Arial" w:cs="Arial"/>
          <w:lang w:val="en-US"/>
        </w:rPr>
        <w:t>ọ</w:t>
      </w:r>
    </w:p>
    <w:p w14:paraId="11FADF79" w14:textId="4B2B0224" w:rsidR="001E6E94" w:rsidRPr="00642D86" w:rsidRDefault="001E6E94" w:rsidP="00A27E7E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lang w:val="en-US"/>
        </w:rPr>
      </w:pPr>
      <w:r w:rsidRPr="00642D86">
        <w:rPr>
          <w:rFonts w:ascii="Arial" w:hAnsi="Arial" w:cs="Arial"/>
          <w:lang w:val="en-US"/>
        </w:rPr>
        <w:t>Thuận tiện cho việc quản lý và thống kê</w:t>
      </w:r>
    </w:p>
    <w:p w14:paraId="5E625D12" w14:textId="3A1481B6" w:rsidR="008919AC" w:rsidRDefault="001E6E94" w:rsidP="008919AC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lang w:val="en-US"/>
        </w:rPr>
      </w:pPr>
      <w:r w:rsidRPr="00642D86">
        <w:rPr>
          <w:rFonts w:ascii="Arial" w:hAnsi="Arial" w:cs="Arial"/>
          <w:lang w:val="en-US"/>
        </w:rPr>
        <w:t>Có thể dựa vào dữ liệu</w:t>
      </w:r>
      <w:r w:rsidR="00246D1A" w:rsidRPr="00642D86">
        <w:rPr>
          <w:rFonts w:ascii="Arial" w:hAnsi="Arial" w:cs="Arial"/>
          <w:lang w:val="en-US"/>
        </w:rPr>
        <w:t xml:space="preserve"> thống kê được</w:t>
      </w:r>
      <w:r w:rsidRPr="00642D86">
        <w:rPr>
          <w:rFonts w:ascii="Arial" w:hAnsi="Arial" w:cs="Arial"/>
          <w:lang w:val="en-US"/>
        </w:rPr>
        <w:t xml:space="preserve"> để phân tích</w:t>
      </w:r>
      <w:r w:rsidR="00196A89" w:rsidRPr="00642D86">
        <w:rPr>
          <w:rFonts w:ascii="Arial" w:hAnsi="Arial" w:cs="Arial"/>
          <w:lang w:val="en-US"/>
        </w:rPr>
        <w:t>. Ví dụ thức ăn nào được mua nhìu thì sẽ bỏ loại đó vào tủ lạnh nhiều,…</w:t>
      </w:r>
    </w:p>
    <w:p w14:paraId="3FC0E43B" w14:textId="4234F38D" w:rsidR="008919AC" w:rsidRPr="008919AC" w:rsidRDefault="008919AC" w:rsidP="008919AC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SWOT analysis: Updating</w:t>
      </w:r>
    </w:p>
    <w:p w14:paraId="35A2D25A" w14:textId="445E78DC" w:rsidR="00AA6334" w:rsidRPr="008919AC" w:rsidRDefault="006C79F0" w:rsidP="008919AC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b/>
          <w:i/>
          <w:color w:val="C45911" w:themeColor="accent2" w:themeShade="BF"/>
          <w:sz w:val="28"/>
          <w:u w:val="single"/>
          <w:lang w:val="en-US"/>
        </w:rPr>
      </w:pPr>
      <w:r w:rsidRPr="008919AC">
        <w:rPr>
          <w:rFonts w:ascii="Arial" w:hAnsi="Arial" w:cs="Arial"/>
          <w:b/>
          <w:i/>
          <w:color w:val="C45911" w:themeColor="accent2" w:themeShade="BF"/>
          <w:sz w:val="28"/>
          <w:u w:val="single"/>
          <w:lang w:val="en-US"/>
        </w:rPr>
        <w:t>Danh sách các yêu cầu</w:t>
      </w:r>
    </w:p>
    <w:tbl>
      <w:tblPr>
        <w:tblStyle w:val="TableGrid"/>
        <w:tblW w:w="0" w:type="auto"/>
        <w:tblInd w:w="7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642D86" w:rsidRPr="00642D86" w14:paraId="5EFC9D39" w14:textId="77777777" w:rsidTr="006C6EA5">
        <w:tc>
          <w:tcPr>
            <w:tcW w:w="1915" w:type="dxa"/>
          </w:tcPr>
          <w:p w14:paraId="0ACC2B08" w14:textId="67DB2B6E" w:rsidR="000A232F" w:rsidRPr="00642D86" w:rsidRDefault="000A232F" w:rsidP="006C79F0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  <w:lang w:val="en-US"/>
              </w:rPr>
            </w:pPr>
            <w:r w:rsidRPr="00642D86">
              <w:rPr>
                <w:rFonts w:ascii="Arial" w:hAnsi="Arial" w:cs="Arial"/>
                <w:b/>
                <w:lang w:val="en-US"/>
              </w:rPr>
              <w:t>STT</w:t>
            </w:r>
          </w:p>
        </w:tc>
        <w:tc>
          <w:tcPr>
            <w:tcW w:w="1915" w:type="dxa"/>
          </w:tcPr>
          <w:p w14:paraId="559B7D5D" w14:textId="11E11242" w:rsidR="000A232F" w:rsidRPr="00642D86" w:rsidRDefault="000A232F" w:rsidP="006C79F0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  <w:lang w:val="en-US"/>
              </w:rPr>
            </w:pPr>
            <w:r w:rsidRPr="00642D86">
              <w:rPr>
                <w:rFonts w:ascii="Arial" w:hAnsi="Arial" w:cs="Arial"/>
                <w:b/>
                <w:lang w:val="en-US"/>
              </w:rPr>
              <w:t>Tên yêu cầu</w:t>
            </w:r>
          </w:p>
        </w:tc>
        <w:tc>
          <w:tcPr>
            <w:tcW w:w="1915" w:type="dxa"/>
          </w:tcPr>
          <w:p w14:paraId="4925401C" w14:textId="076FD77C" w:rsidR="000A232F" w:rsidRPr="00642D86" w:rsidRDefault="000A232F" w:rsidP="006C79F0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  <w:lang w:val="en-US"/>
              </w:rPr>
            </w:pPr>
            <w:r w:rsidRPr="00642D86">
              <w:rPr>
                <w:rFonts w:ascii="Arial" w:hAnsi="Arial" w:cs="Arial"/>
                <w:b/>
                <w:lang w:val="en-US"/>
              </w:rPr>
              <w:t>Biểu mẫu</w:t>
            </w:r>
          </w:p>
        </w:tc>
        <w:tc>
          <w:tcPr>
            <w:tcW w:w="1915" w:type="dxa"/>
          </w:tcPr>
          <w:p w14:paraId="35195E85" w14:textId="57E64FA3" w:rsidR="000A232F" w:rsidRPr="00642D86" w:rsidRDefault="000A232F" w:rsidP="006C79F0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  <w:lang w:val="en-US"/>
              </w:rPr>
            </w:pPr>
            <w:r w:rsidRPr="00642D86">
              <w:rPr>
                <w:rFonts w:ascii="Arial" w:hAnsi="Arial" w:cs="Arial"/>
                <w:b/>
                <w:lang w:val="en-US"/>
              </w:rPr>
              <w:t>Qui định</w:t>
            </w:r>
          </w:p>
        </w:tc>
        <w:tc>
          <w:tcPr>
            <w:tcW w:w="1916" w:type="dxa"/>
          </w:tcPr>
          <w:p w14:paraId="294BE0D2" w14:textId="71E77F13" w:rsidR="000A232F" w:rsidRPr="00642D86" w:rsidRDefault="000A232F" w:rsidP="006C79F0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  <w:lang w:val="en-US"/>
              </w:rPr>
            </w:pPr>
            <w:r w:rsidRPr="00642D86">
              <w:rPr>
                <w:rFonts w:ascii="Arial" w:hAnsi="Arial" w:cs="Arial"/>
                <w:b/>
                <w:lang w:val="en-US"/>
              </w:rPr>
              <w:t>Ghi chú</w:t>
            </w:r>
          </w:p>
        </w:tc>
      </w:tr>
      <w:tr w:rsidR="00642D86" w:rsidRPr="00642D86" w14:paraId="76C2D25F" w14:textId="77777777" w:rsidTr="006C6EA5">
        <w:tc>
          <w:tcPr>
            <w:tcW w:w="1915" w:type="dxa"/>
          </w:tcPr>
          <w:p w14:paraId="1C2871BF" w14:textId="5902EFD1" w:rsidR="000A232F" w:rsidRPr="00642D86" w:rsidRDefault="000A232F" w:rsidP="006C79F0">
            <w:pPr>
              <w:pStyle w:val="ListParagraph"/>
              <w:spacing w:line="360" w:lineRule="auto"/>
              <w:ind w:left="0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915" w:type="dxa"/>
          </w:tcPr>
          <w:p w14:paraId="56A05E4A" w14:textId="0D08C0B5" w:rsidR="000A232F" w:rsidRPr="00642D86" w:rsidRDefault="000A232F" w:rsidP="006C79F0">
            <w:pPr>
              <w:pStyle w:val="ListParagraph"/>
              <w:spacing w:line="360" w:lineRule="auto"/>
              <w:ind w:left="0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t>Lập danh mục phòng</w:t>
            </w:r>
          </w:p>
        </w:tc>
        <w:tc>
          <w:tcPr>
            <w:tcW w:w="1915" w:type="dxa"/>
          </w:tcPr>
          <w:p w14:paraId="614E15AC" w14:textId="089D5248" w:rsidR="000A232F" w:rsidRPr="00642D86" w:rsidRDefault="000A232F" w:rsidP="006C79F0">
            <w:pPr>
              <w:pStyle w:val="ListParagraph"/>
              <w:spacing w:line="360" w:lineRule="auto"/>
              <w:ind w:left="0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t>BM1</w:t>
            </w:r>
          </w:p>
        </w:tc>
        <w:tc>
          <w:tcPr>
            <w:tcW w:w="1915" w:type="dxa"/>
          </w:tcPr>
          <w:p w14:paraId="0BA24AB1" w14:textId="2D3E31E1" w:rsidR="000A232F" w:rsidRPr="00642D86" w:rsidRDefault="000A232F" w:rsidP="006C79F0">
            <w:pPr>
              <w:pStyle w:val="ListParagraph"/>
              <w:spacing w:line="360" w:lineRule="auto"/>
              <w:ind w:left="0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t>QĐ1</w:t>
            </w:r>
          </w:p>
        </w:tc>
        <w:tc>
          <w:tcPr>
            <w:tcW w:w="1916" w:type="dxa"/>
          </w:tcPr>
          <w:p w14:paraId="6C182EA8" w14:textId="77777777" w:rsidR="000A232F" w:rsidRPr="00642D86" w:rsidRDefault="000A232F" w:rsidP="006C79F0">
            <w:pPr>
              <w:pStyle w:val="ListParagraph"/>
              <w:spacing w:line="360" w:lineRule="auto"/>
              <w:ind w:left="0"/>
              <w:rPr>
                <w:rFonts w:ascii="Arial" w:hAnsi="Arial" w:cs="Arial"/>
                <w:lang w:val="en-US"/>
              </w:rPr>
            </w:pPr>
          </w:p>
        </w:tc>
      </w:tr>
      <w:tr w:rsidR="00642D86" w:rsidRPr="00642D86" w14:paraId="65DB5367" w14:textId="77777777" w:rsidTr="006C6EA5">
        <w:tc>
          <w:tcPr>
            <w:tcW w:w="1915" w:type="dxa"/>
          </w:tcPr>
          <w:p w14:paraId="2B0D83B8" w14:textId="02F4DA57" w:rsidR="000A232F" w:rsidRPr="00642D86" w:rsidRDefault="00C52BF5" w:rsidP="006C79F0">
            <w:pPr>
              <w:pStyle w:val="ListParagraph"/>
              <w:spacing w:line="360" w:lineRule="auto"/>
              <w:ind w:left="0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915" w:type="dxa"/>
          </w:tcPr>
          <w:p w14:paraId="4082F167" w14:textId="34E90DBA" w:rsidR="000A232F" w:rsidRPr="00642D86" w:rsidRDefault="00C52BF5" w:rsidP="006C79F0">
            <w:pPr>
              <w:pStyle w:val="ListParagraph"/>
              <w:spacing w:line="360" w:lineRule="auto"/>
              <w:ind w:left="0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t>Lập phiếu thuê phòng</w:t>
            </w:r>
          </w:p>
        </w:tc>
        <w:tc>
          <w:tcPr>
            <w:tcW w:w="1915" w:type="dxa"/>
          </w:tcPr>
          <w:p w14:paraId="7A73C1CC" w14:textId="4FD223F9" w:rsidR="000A232F" w:rsidRPr="00642D86" w:rsidRDefault="00467DAE" w:rsidP="006C79F0">
            <w:pPr>
              <w:pStyle w:val="ListParagraph"/>
              <w:spacing w:line="360" w:lineRule="auto"/>
              <w:ind w:left="0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t>BM2</w:t>
            </w:r>
          </w:p>
        </w:tc>
        <w:tc>
          <w:tcPr>
            <w:tcW w:w="1915" w:type="dxa"/>
          </w:tcPr>
          <w:p w14:paraId="45DEB6F4" w14:textId="4ED1CD43" w:rsidR="000A232F" w:rsidRPr="00642D86" w:rsidRDefault="00467DAE" w:rsidP="006C79F0">
            <w:pPr>
              <w:pStyle w:val="ListParagraph"/>
              <w:spacing w:line="360" w:lineRule="auto"/>
              <w:ind w:left="0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t>QĐ2</w:t>
            </w:r>
          </w:p>
        </w:tc>
        <w:tc>
          <w:tcPr>
            <w:tcW w:w="1916" w:type="dxa"/>
          </w:tcPr>
          <w:p w14:paraId="0C1D949F" w14:textId="77777777" w:rsidR="000A232F" w:rsidRPr="00642D86" w:rsidRDefault="000A232F" w:rsidP="006C79F0">
            <w:pPr>
              <w:pStyle w:val="ListParagraph"/>
              <w:spacing w:line="360" w:lineRule="auto"/>
              <w:ind w:left="0"/>
              <w:rPr>
                <w:rFonts w:ascii="Arial" w:hAnsi="Arial" w:cs="Arial"/>
                <w:lang w:val="en-US"/>
              </w:rPr>
            </w:pPr>
          </w:p>
        </w:tc>
      </w:tr>
      <w:tr w:rsidR="00642D86" w:rsidRPr="00642D86" w14:paraId="542F0BCD" w14:textId="77777777" w:rsidTr="006C6EA5">
        <w:tc>
          <w:tcPr>
            <w:tcW w:w="1915" w:type="dxa"/>
          </w:tcPr>
          <w:p w14:paraId="2A1B86BD" w14:textId="61BC6160" w:rsidR="000A232F" w:rsidRPr="00642D86" w:rsidRDefault="00467DAE" w:rsidP="006C79F0">
            <w:pPr>
              <w:pStyle w:val="ListParagraph"/>
              <w:spacing w:line="360" w:lineRule="auto"/>
              <w:ind w:left="0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915" w:type="dxa"/>
          </w:tcPr>
          <w:p w14:paraId="7D0CBED9" w14:textId="4767153F" w:rsidR="000A232F" w:rsidRPr="00642D86" w:rsidRDefault="00467DAE" w:rsidP="006C79F0">
            <w:pPr>
              <w:pStyle w:val="ListParagraph"/>
              <w:spacing w:line="360" w:lineRule="auto"/>
              <w:ind w:left="0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t>Tra cứu phòng</w:t>
            </w:r>
          </w:p>
        </w:tc>
        <w:tc>
          <w:tcPr>
            <w:tcW w:w="1915" w:type="dxa"/>
          </w:tcPr>
          <w:p w14:paraId="6D0281E4" w14:textId="0758EE43" w:rsidR="000A232F" w:rsidRPr="00642D86" w:rsidRDefault="00CC57D3" w:rsidP="006C79F0">
            <w:pPr>
              <w:pStyle w:val="ListParagraph"/>
              <w:spacing w:line="360" w:lineRule="auto"/>
              <w:ind w:left="0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t>BM3</w:t>
            </w:r>
          </w:p>
        </w:tc>
        <w:tc>
          <w:tcPr>
            <w:tcW w:w="1915" w:type="dxa"/>
          </w:tcPr>
          <w:p w14:paraId="143DF9CC" w14:textId="77777777" w:rsidR="000A232F" w:rsidRPr="00642D86" w:rsidRDefault="000A232F" w:rsidP="006C79F0">
            <w:pPr>
              <w:pStyle w:val="ListParagraph"/>
              <w:spacing w:line="360" w:lineRule="auto"/>
              <w:ind w:left="0"/>
              <w:rPr>
                <w:rFonts w:ascii="Arial" w:hAnsi="Arial" w:cs="Arial"/>
                <w:lang w:val="en-US"/>
              </w:rPr>
            </w:pPr>
          </w:p>
        </w:tc>
        <w:tc>
          <w:tcPr>
            <w:tcW w:w="1916" w:type="dxa"/>
          </w:tcPr>
          <w:p w14:paraId="28A4C53A" w14:textId="77777777" w:rsidR="000A232F" w:rsidRPr="00642D86" w:rsidRDefault="000A232F" w:rsidP="006C79F0">
            <w:pPr>
              <w:pStyle w:val="ListParagraph"/>
              <w:spacing w:line="360" w:lineRule="auto"/>
              <w:ind w:left="0"/>
              <w:rPr>
                <w:rFonts w:ascii="Arial" w:hAnsi="Arial" w:cs="Arial"/>
                <w:lang w:val="en-US"/>
              </w:rPr>
            </w:pPr>
          </w:p>
        </w:tc>
      </w:tr>
      <w:tr w:rsidR="00642D86" w:rsidRPr="00642D86" w14:paraId="6702FA8D" w14:textId="77777777" w:rsidTr="006C6EA5">
        <w:tc>
          <w:tcPr>
            <w:tcW w:w="1915" w:type="dxa"/>
          </w:tcPr>
          <w:p w14:paraId="2BE4871F" w14:textId="79B941F9" w:rsidR="000A232F" w:rsidRPr="00642D86" w:rsidRDefault="00CC57D3" w:rsidP="006C79F0">
            <w:pPr>
              <w:pStyle w:val="ListParagraph"/>
              <w:spacing w:line="360" w:lineRule="auto"/>
              <w:ind w:left="0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915" w:type="dxa"/>
          </w:tcPr>
          <w:p w14:paraId="79208D52" w14:textId="191A7444" w:rsidR="000A232F" w:rsidRPr="00642D86" w:rsidRDefault="00CC57D3" w:rsidP="006C79F0">
            <w:pPr>
              <w:pStyle w:val="ListParagraph"/>
              <w:spacing w:line="360" w:lineRule="auto"/>
              <w:ind w:left="0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t xml:space="preserve">Lập hóa đơn </w:t>
            </w:r>
            <w:r w:rsidR="008F606B" w:rsidRPr="00642D86">
              <w:rPr>
                <w:rFonts w:ascii="Arial" w:hAnsi="Arial" w:cs="Arial"/>
                <w:lang w:val="en-US"/>
              </w:rPr>
              <w:t>thu phí hàng tháng</w:t>
            </w:r>
          </w:p>
        </w:tc>
        <w:tc>
          <w:tcPr>
            <w:tcW w:w="1915" w:type="dxa"/>
          </w:tcPr>
          <w:p w14:paraId="70DA738E" w14:textId="336842C0" w:rsidR="000A232F" w:rsidRPr="00642D86" w:rsidRDefault="0084003C" w:rsidP="006C79F0">
            <w:pPr>
              <w:pStyle w:val="ListParagraph"/>
              <w:spacing w:line="360" w:lineRule="auto"/>
              <w:ind w:left="0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t>BM4</w:t>
            </w:r>
          </w:p>
        </w:tc>
        <w:tc>
          <w:tcPr>
            <w:tcW w:w="1915" w:type="dxa"/>
          </w:tcPr>
          <w:p w14:paraId="078FF6AA" w14:textId="74393A38" w:rsidR="000A232F" w:rsidRPr="00642D86" w:rsidRDefault="00EE70D0" w:rsidP="006C79F0">
            <w:pPr>
              <w:pStyle w:val="ListParagraph"/>
              <w:spacing w:line="360" w:lineRule="auto"/>
              <w:ind w:left="0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t xml:space="preserve">QĐ3, </w:t>
            </w:r>
            <w:r w:rsidR="0084003C" w:rsidRPr="00642D86">
              <w:rPr>
                <w:rFonts w:ascii="Arial" w:hAnsi="Arial" w:cs="Arial"/>
                <w:lang w:val="en-US"/>
              </w:rPr>
              <w:t>QĐ4</w:t>
            </w:r>
          </w:p>
        </w:tc>
        <w:tc>
          <w:tcPr>
            <w:tcW w:w="1916" w:type="dxa"/>
          </w:tcPr>
          <w:p w14:paraId="38F696C6" w14:textId="77777777" w:rsidR="000A232F" w:rsidRPr="00642D86" w:rsidRDefault="000A232F" w:rsidP="006C79F0">
            <w:pPr>
              <w:pStyle w:val="ListParagraph"/>
              <w:spacing w:line="360" w:lineRule="auto"/>
              <w:ind w:left="0"/>
              <w:rPr>
                <w:rFonts w:ascii="Arial" w:hAnsi="Arial" w:cs="Arial"/>
                <w:lang w:val="en-US"/>
              </w:rPr>
            </w:pPr>
          </w:p>
        </w:tc>
      </w:tr>
      <w:tr w:rsidR="00642D86" w:rsidRPr="00642D86" w14:paraId="032D83A3" w14:textId="77777777" w:rsidTr="006C6EA5">
        <w:tc>
          <w:tcPr>
            <w:tcW w:w="1915" w:type="dxa"/>
          </w:tcPr>
          <w:p w14:paraId="7852DE24" w14:textId="71C95BAF" w:rsidR="000A232F" w:rsidRPr="00642D86" w:rsidRDefault="0084003C" w:rsidP="006C79F0">
            <w:pPr>
              <w:pStyle w:val="ListParagraph"/>
              <w:spacing w:line="360" w:lineRule="auto"/>
              <w:ind w:left="0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1915" w:type="dxa"/>
          </w:tcPr>
          <w:p w14:paraId="1E211300" w14:textId="6795E7A4" w:rsidR="000A232F" w:rsidRPr="00642D86" w:rsidRDefault="008819C8" w:rsidP="006C79F0">
            <w:pPr>
              <w:pStyle w:val="ListParagraph"/>
              <w:spacing w:line="360" w:lineRule="auto"/>
              <w:ind w:left="0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t>Lập báo cáo tháng</w:t>
            </w:r>
          </w:p>
        </w:tc>
        <w:tc>
          <w:tcPr>
            <w:tcW w:w="1915" w:type="dxa"/>
          </w:tcPr>
          <w:p w14:paraId="19370434" w14:textId="17CB7A08" w:rsidR="000A232F" w:rsidRPr="00642D86" w:rsidRDefault="008819C8" w:rsidP="006C79F0">
            <w:pPr>
              <w:pStyle w:val="ListParagraph"/>
              <w:spacing w:line="360" w:lineRule="auto"/>
              <w:ind w:left="0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t>BM5</w:t>
            </w:r>
            <w:r w:rsidR="00404B30" w:rsidRPr="00642D86">
              <w:rPr>
                <w:rFonts w:ascii="Arial" w:hAnsi="Arial" w:cs="Arial"/>
                <w:lang w:val="en-US"/>
              </w:rPr>
              <w:t>, BM6</w:t>
            </w:r>
          </w:p>
          <w:p w14:paraId="75E2ADA8" w14:textId="3226E54A" w:rsidR="00404B30" w:rsidRPr="00642D86" w:rsidRDefault="00404B30" w:rsidP="006C79F0">
            <w:pPr>
              <w:pStyle w:val="ListParagraph"/>
              <w:spacing w:line="360" w:lineRule="auto"/>
              <w:ind w:left="0"/>
              <w:rPr>
                <w:rFonts w:ascii="Arial" w:hAnsi="Arial" w:cs="Arial"/>
                <w:lang w:val="en-US"/>
              </w:rPr>
            </w:pPr>
          </w:p>
        </w:tc>
        <w:tc>
          <w:tcPr>
            <w:tcW w:w="1915" w:type="dxa"/>
          </w:tcPr>
          <w:p w14:paraId="50A2E4CB" w14:textId="77777777" w:rsidR="000A232F" w:rsidRPr="00642D86" w:rsidRDefault="000A232F" w:rsidP="006C79F0">
            <w:pPr>
              <w:pStyle w:val="ListParagraph"/>
              <w:spacing w:line="360" w:lineRule="auto"/>
              <w:ind w:left="0"/>
              <w:rPr>
                <w:rFonts w:ascii="Arial" w:hAnsi="Arial" w:cs="Arial"/>
                <w:lang w:val="en-US"/>
              </w:rPr>
            </w:pPr>
          </w:p>
          <w:p w14:paraId="142CEAE3" w14:textId="00EE4A3E" w:rsidR="008819C8" w:rsidRPr="00642D86" w:rsidRDefault="008819C8" w:rsidP="006C79F0">
            <w:pPr>
              <w:pStyle w:val="ListParagraph"/>
              <w:spacing w:line="360" w:lineRule="auto"/>
              <w:ind w:left="0"/>
              <w:rPr>
                <w:rFonts w:ascii="Arial" w:hAnsi="Arial" w:cs="Arial"/>
                <w:lang w:val="en-US"/>
              </w:rPr>
            </w:pPr>
          </w:p>
        </w:tc>
        <w:tc>
          <w:tcPr>
            <w:tcW w:w="1916" w:type="dxa"/>
          </w:tcPr>
          <w:p w14:paraId="1A3BCCD3" w14:textId="77777777" w:rsidR="000A232F" w:rsidRPr="00642D86" w:rsidRDefault="000A232F" w:rsidP="006C79F0">
            <w:pPr>
              <w:pStyle w:val="ListParagraph"/>
              <w:spacing w:line="360" w:lineRule="auto"/>
              <w:ind w:left="0"/>
              <w:rPr>
                <w:rFonts w:ascii="Arial" w:hAnsi="Arial" w:cs="Arial"/>
                <w:lang w:val="en-US"/>
              </w:rPr>
            </w:pPr>
          </w:p>
        </w:tc>
      </w:tr>
      <w:tr w:rsidR="00642D86" w:rsidRPr="00642D86" w14:paraId="05F4BB57" w14:textId="77777777" w:rsidTr="006C6EA5">
        <w:tc>
          <w:tcPr>
            <w:tcW w:w="1915" w:type="dxa"/>
          </w:tcPr>
          <w:p w14:paraId="7D0BA995" w14:textId="18C39D19" w:rsidR="008819C8" w:rsidRPr="00642D86" w:rsidRDefault="008819C8" w:rsidP="006C79F0">
            <w:pPr>
              <w:pStyle w:val="ListParagraph"/>
              <w:spacing w:line="360" w:lineRule="auto"/>
              <w:ind w:left="0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1915" w:type="dxa"/>
          </w:tcPr>
          <w:p w14:paraId="4375C552" w14:textId="5AA038CF" w:rsidR="008819C8" w:rsidRPr="00642D86" w:rsidRDefault="008819C8" w:rsidP="006C79F0">
            <w:pPr>
              <w:pStyle w:val="ListParagraph"/>
              <w:spacing w:line="360" w:lineRule="auto"/>
              <w:ind w:left="0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t>Thay đổi qui định</w:t>
            </w:r>
          </w:p>
        </w:tc>
        <w:tc>
          <w:tcPr>
            <w:tcW w:w="1915" w:type="dxa"/>
          </w:tcPr>
          <w:p w14:paraId="181FAEF0" w14:textId="77777777" w:rsidR="008819C8" w:rsidRPr="00642D86" w:rsidRDefault="008819C8" w:rsidP="006C79F0">
            <w:pPr>
              <w:pStyle w:val="ListParagraph"/>
              <w:spacing w:line="360" w:lineRule="auto"/>
              <w:ind w:left="0"/>
              <w:rPr>
                <w:rFonts w:ascii="Arial" w:hAnsi="Arial" w:cs="Arial"/>
                <w:lang w:val="en-US"/>
              </w:rPr>
            </w:pPr>
          </w:p>
        </w:tc>
        <w:tc>
          <w:tcPr>
            <w:tcW w:w="1915" w:type="dxa"/>
          </w:tcPr>
          <w:p w14:paraId="1286DFFE" w14:textId="44AA2A8C" w:rsidR="008819C8" w:rsidRPr="00642D86" w:rsidRDefault="008819C8" w:rsidP="006C79F0">
            <w:pPr>
              <w:pStyle w:val="ListParagraph"/>
              <w:spacing w:line="360" w:lineRule="auto"/>
              <w:ind w:left="0"/>
              <w:rPr>
                <w:rFonts w:ascii="Arial" w:hAnsi="Arial" w:cs="Arial"/>
                <w:lang w:val="en-US"/>
              </w:rPr>
            </w:pPr>
            <w:r w:rsidRPr="00642D86">
              <w:rPr>
                <w:rFonts w:ascii="Arial" w:hAnsi="Arial" w:cs="Arial"/>
                <w:lang w:val="en-US"/>
              </w:rPr>
              <w:t>QĐ6</w:t>
            </w:r>
          </w:p>
        </w:tc>
        <w:tc>
          <w:tcPr>
            <w:tcW w:w="1916" w:type="dxa"/>
          </w:tcPr>
          <w:p w14:paraId="5B4BCC98" w14:textId="77777777" w:rsidR="008819C8" w:rsidRPr="00642D86" w:rsidRDefault="008819C8" w:rsidP="006C79F0">
            <w:pPr>
              <w:pStyle w:val="ListParagraph"/>
              <w:spacing w:line="360" w:lineRule="auto"/>
              <w:ind w:left="0"/>
              <w:rPr>
                <w:rFonts w:ascii="Arial" w:hAnsi="Arial" w:cs="Arial"/>
                <w:lang w:val="en-US"/>
              </w:rPr>
            </w:pPr>
          </w:p>
        </w:tc>
      </w:tr>
    </w:tbl>
    <w:p w14:paraId="3DA928EF" w14:textId="77777777" w:rsidR="00DF0A18" w:rsidRPr="00B74B2B" w:rsidRDefault="00DF0A18" w:rsidP="00B74B2B">
      <w:pPr>
        <w:spacing w:line="360" w:lineRule="auto"/>
        <w:rPr>
          <w:rFonts w:ascii="Arial" w:hAnsi="Arial" w:cs="Arial"/>
          <w:lang w:val="en-US"/>
        </w:rPr>
      </w:pPr>
    </w:p>
    <w:p w14:paraId="60D3B542" w14:textId="4FA089DD" w:rsidR="007F2F63" w:rsidRPr="008919AC" w:rsidRDefault="00423BCE" w:rsidP="008919AC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b/>
          <w:i/>
          <w:color w:val="538135" w:themeColor="accent6" w:themeShade="BF"/>
          <w:lang w:val="en-US"/>
        </w:rPr>
      </w:pPr>
      <w:r w:rsidRPr="008919AC">
        <w:rPr>
          <w:rFonts w:ascii="Arial" w:hAnsi="Arial" w:cs="Arial"/>
          <w:b/>
          <w:i/>
          <w:color w:val="538135" w:themeColor="accent6" w:themeShade="BF"/>
          <w:lang w:val="en-US"/>
        </w:rPr>
        <w:t xml:space="preserve"> </w:t>
      </w:r>
      <w:r w:rsidR="00EC65EC" w:rsidRPr="008919AC">
        <w:rPr>
          <w:rFonts w:ascii="Arial" w:hAnsi="Arial" w:cs="Arial"/>
          <w:b/>
          <w:i/>
          <w:color w:val="538135" w:themeColor="accent6" w:themeShade="BF"/>
          <w:lang w:val="en-US"/>
        </w:rPr>
        <w:t xml:space="preserve">Biểu mẫu 1 và </w:t>
      </w:r>
      <w:r w:rsidR="000679D2" w:rsidRPr="008919AC">
        <w:rPr>
          <w:rFonts w:ascii="Arial" w:hAnsi="Arial" w:cs="Arial"/>
          <w:b/>
          <w:i/>
          <w:color w:val="538135" w:themeColor="accent6" w:themeShade="BF"/>
          <w:lang w:val="en-US"/>
        </w:rPr>
        <w:t>Q</w:t>
      </w:r>
      <w:r w:rsidR="00EC65EC" w:rsidRPr="008919AC">
        <w:rPr>
          <w:rFonts w:ascii="Arial" w:hAnsi="Arial" w:cs="Arial"/>
          <w:b/>
          <w:i/>
          <w:color w:val="538135" w:themeColor="accent6" w:themeShade="BF"/>
          <w:lang w:val="en-US"/>
        </w:rPr>
        <w:t>ui định 1</w:t>
      </w:r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715"/>
        <w:gridCol w:w="180"/>
        <w:gridCol w:w="1620"/>
        <w:gridCol w:w="1710"/>
        <w:gridCol w:w="1710"/>
        <w:gridCol w:w="1440"/>
      </w:tblGrid>
      <w:tr w:rsidR="00642D86" w:rsidRPr="00642D86" w14:paraId="307E2F3D" w14:textId="77777777" w:rsidTr="00BA425A">
        <w:trPr>
          <w:trHeight w:val="330"/>
          <w:jc w:val="center"/>
        </w:trPr>
        <w:tc>
          <w:tcPr>
            <w:tcW w:w="895" w:type="dxa"/>
            <w:gridSpan w:val="2"/>
            <w:shd w:val="clear" w:color="auto" w:fill="B4C6E7" w:themeFill="accent1" w:themeFillTint="66"/>
            <w:vAlign w:val="center"/>
          </w:tcPr>
          <w:p w14:paraId="41B0DE5C" w14:textId="77777777" w:rsidR="00E3079A" w:rsidRPr="00642D86" w:rsidRDefault="00E3079A" w:rsidP="00BA425A">
            <w:pPr>
              <w:jc w:val="center"/>
              <w:rPr>
                <w:b/>
              </w:rPr>
            </w:pPr>
            <w:r w:rsidRPr="00642D86">
              <w:rPr>
                <w:b/>
              </w:rPr>
              <w:t>BM1:</w:t>
            </w:r>
          </w:p>
        </w:tc>
        <w:tc>
          <w:tcPr>
            <w:tcW w:w="6480" w:type="dxa"/>
            <w:gridSpan w:val="4"/>
            <w:shd w:val="clear" w:color="auto" w:fill="B4C6E7" w:themeFill="accent1" w:themeFillTint="66"/>
            <w:vAlign w:val="center"/>
          </w:tcPr>
          <w:p w14:paraId="394F4105" w14:textId="77777777" w:rsidR="00E3079A" w:rsidRPr="00642D86" w:rsidRDefault="00E3079A" w:rsidP="00BA425A">
            <w:pPr>
              <w:jc w:val="center"/>
              <w:rPr>
                <w:b/>
              </w:rPr>
            </w:pPr>
            <w:r w:rsidRPr="00642D86">
              <w:rPr>
                <w:b/>
              </w:rPr>
              <w:t>Danh mục phòng</w:t>
            </w:r>
          </w:p>
        </w:tc>
      </w:tr>
      <w:tr w:rsidR="00642D86" w:rsidRPr="00642D86" w14:paraId="29226BF4" w14:textId="77777777" w:rsidTr="00BA425A">
        <w:trPr>
          <w:jc w:val="center"/>
        </w:trPr>
        <w:tc>
          <w:tcPr>
            <w:tcW w:w="715" w:type="dxa"/>
            <w:shd w:val="clear" w:color="auto" w:fill="B4C6E7" w:themeFill="accent1" w:themeFillTint="66"/>
            <w:vAlign w:val="center"/>
          </w:tcPr>
          <w:p w14:paraId="73E70981" w14:textId="77777777" w:rsidR="00E3079A" w:rsidRPr="00642D86" w:rsidRDefault="00E3079A" w:rsidP="00BA425A">
            <w:pPr>
              <w:jc w:val="center"/>
              <w:rPr>
                <w:b/>
              </w:rPr>
            </w:pPr>
            <w:r w:rsidRPr="00642D86">
              <w:rPr>
                <w:b/>
              </w:rPr>
              <w:t>STT</w:t>
            </w:r>
          </w:p>
        </w:tc>
        <w:tc>
          <w:tcPr>
            <w:tcW w:w="1800" w:type="dxa"/>
            <w:gridSpan w:val="2"/>
            <w:shd w:val="clear" w:color="auto" w:fill="B4C6E7" w:themeFill="accent1" w:themeFillTint="66"/>
            <w:vAlign w:val="center"/>
          </w:tcPr>
          <w:p w14:paraId="01648B9C" w14:textId="77777777" w:rsidR="00E3079A" w:rsidRPr="00642D86" w:rsidRDefault="00E3079A" w:rsidP="00BA425A">
            <w:pPr>
              <w:jc w:val="center"/>
              <w:rPr>
                <w:b/>
              </w:rPr>
            </w:pPr>
            <w:r w:rsidRPr="00642D86">
              <w:rPr>
                <w:b/>
              </w:rPr>
              <w:t>Phòng</w:t>
            </w:r>
          </w:p>
        </w:tc>
        <w:tc>
          <w:tcPr>
            <w:tcW w:w="1710" w:type="dxa"/>
            <w:shd w:val="clear" w:color="auto" w:fill="B4C6E7" w:themeFill="accent1" w:themeFillTint="66"/>
            <w:vAlign w:val="center"/>
          </w:tcPr>
          <w:p w14:paraId="094C88F6" w14:textId="77777777" w:rsidR="00E3079A" w:rsidRPr="00642D86" w:rsidRDefault="00E3079A" w:rsidP="00BA425A">
            <w:pPr>
              <w:jc w:val="center"/>
              <w:rPr>
                <w:b/>
              </w:rPr>
            </w:pPr>
            <w:r w:rsidRPr="00642D86">
              <w:rPr>
                <w:b/>
              </w:rPr>
              <w:t>Loại Phòng</w:t>
            </w:r>
          </w:p>
        </w:tc>
        <w:tc>
          <w:tcPr>
            <w:tcW w:w="1710" w:type="dxa"/>
            <w:shd w:val="clear" w:color="auto" w:fill="B4C6E7" w:themeFill="accent1" w:themeFillTint="66"/>
            <w:vAlign w:val="center"/>
          </w:tcPr>
          <w:p w14:paraId="582EFC11" w14:textId="77777777" w:rsidR="00E3079A" w:rsidRPr="00642D86" w:rsidRDefault="00E3079A" w:rsidP="00BA425A">
            <w:pPr>
              <w:jc w:val="center"/>
              <w:rPr>
                <w:b/>
              </w:rPr>
            </w:pPr>
            <w:r w:rsidRPr="00642D86">
              <w:rPr>
                <w:b/>
              </w:rPr>
              <w:t>Đơn Giá</w:t>
            </w:r>
          </w:p>
        </w:tc>
        <w:tc>
          <w:tcPr>
            <w:tcW w:w="1440" w:type="dxa"/>
            <w:shd w:val="clear" w:color="auto" w:fill="B4C6E7" w:themeFill="accent1" w:themeFillTint="66"/>
            <w:vAlign w:val="center"/>
          </w:tcPr>
          <w:p w14:paraId="1D88EE15" w14:textId="77777777" w:rsidR="00E3079A" w:rsidRPr="00642D86" w:rsidRDefault="00E3079A" w:rsidP="00BA425A">
            <w:pPr>
              <w:jc w:val="center"/>
              <w:rPr>
                <w:b/>
              </w:rPr>
            </w:pPr>
            <w:r w:rsidRPr="00642D86">
              <w:rPr>
                <w:b/>
              </w:rPr>
              <w:t>Ghi Chú</w:t>
            </w:r>
          </w:p>
        </w:tc>
      </w:tr>
      <w:tr w:rsidR="00642D86" w:rsidRPr="00642D86" w14:paraId="47AEAD6C" w14:textId="77777777" w:rsidTr="00BA425A">
        <w:trPr>
          <w:trHeight w:val="373"/>
          <w:jc w:val="center"/>
        </w:trPr>
        <w:tc>
          <w:tcPr>
            <w:tcW w:w="715" w:type="dxa"/>
            <w:vAlign w:val="center"/>
          </w:tcPr>
          <w:p w14:paraId="28943EB1" w14:textId="77777777" w:rsidR="00E3079A" w:rsidRPr="00642D86" w:rsidRDefault="00E3079A" w:rsidP="00BA425A">
            <w:pPr>
              <w:jc w:val="center"/>
            </w:pPr>
            <w:r w:rsidRPr="00642D86">
              <w:t>1</w:t>
            </w:r>
          </w:p>
        </w:tc>
        <w:tc>
          <w:tcPr>
            <w:tcW w:w="1800" w:type="dxa"/>
            <w:gridSpan w:val="2"/>
            <w:vAlign w:val="center"/>
          </w:tcPr>
          <w:p w14:paraId="5A35D7FA" w14:textId="77777777" w:rsidR="00E3079A" w:rsidRPr="00642D86" w:rsidRDefault="00E3079A" w:rsidP="00BA425A">
            <w:pPr>
              <w:jc w:val="center"/>
            </w:pPr>
          </w:p>
        </w:tc>
        <w:tc>
          <w:tcPr>
            <w:tcW w:w="1710" w:type="dxa"/>
            <w:vAlign w:val="center"/>
          </w:tcPr>
          <w:p w14:paraId="5EAB7D31" w14:textId="77777777" w:rsidR="00E3079A" w:rsidRPr="00642D86" w:rsidRDefault="00E3079A" w:rsidP="00BA425A">
            <w:pPr>
              <w:jc w:val="center"/>
            </w:pPr>
          </w:p>
        </w:tc>
        <w:tc>
          <w:tcPr>
            <w:tcW w:w="1710" w:type="dxa"/>
            <w:vAlign w:val="center"/>
          </w:tcPr>
          <w:p w14:paraId="73EEA5CD" w14:textId="77777777" w:rsidR="00E3079A" w:rsidRPr="00642D86" w:rsidRDefault="00E3079A" w:rsidP="00BA425A">
            <w:pPr>
              <w:jc w:val="center"/>
            </w:pPr>
          </w:p>
        </w:tc>
        <w:tc>
          <w:tcPr>
            <w:tcW w:w="1440" w:type="dxa"/>
            <w:vAlign w:val="center"/>
          </w:tcPr>
          <w:p w14:paraId="255BA3FB" w14:textId="77777777" w:rsidR="00E3079A" w:rsidRPr="00642D86" w:rsidRDefault="00E3079A" w:rsidP="00BA425A">
            <w:pPr>
              <w:jc w:val="center"/>
            </w:pPr>
          </w:p>
        </w:tc>
      </w:tr>
      <w:tr w:rsidR="00642D86" w:rsidRPr="00642D86" w14:paraId="71BEE598" w14:textId="77777777" w:rsidTr="00BA425A">
        <w:trPr>
          <w:trHeight w:val="382"/>
          <w:jc w:val="center"/>
        </w:trPr>
        <w:tc>
          <w:tcPr>
            <w:tcW w:w="715" w:type="dxa"/>
            <w:vAlign w:val="center"/>
          </w:tcPr>
          <w:p w14:paraId="133FEEE4" w14:textId="77777777" w:rsidR="00E3079A" w:rsidRPr="00642D86" w:rsidRDefault="00E3079A" w:rsidP="00BA425A">
            <w:pPr>
              <w:jc w:val="center"/>
            </w:pPr>
            <w:r w:rsidRPr="00642D86">
              <w:t>2</w:t>
            </w:r>
          </w:p>
        </w:tc>
        <w:tc>
          <w:tcPr>
            <w:tcW w:w="1800" w:type="dxa"/>
            <w:gridSpan w:val="2"/>
            <w:vAlign w:val="center"/>
          </w:tcPr>
          <w:p w14:paraId="16BC4E76" w14:textId="77777777" w:rsidR="00E3079A" w:rsidRPr="00642D86" w:rsidRDefault="00E3079A" w:rsidP="00BA425A">
            <w:pPr>
              <w:jc w:val="center"/>
            </w:pPr>
          </w:p>
        </w:tc>
        <w:tc>
          <w:tcPr>
            <w:tcW w:w="1710" w:type="dxa"/>
            <w:vAlign w:val="center"/>
          </w:tcPr>
          <w:p w14:paraId="511AD018" w14:textId="77777777" w:rsidR="00E3079A" w:rsidRPr="00642D86" w:rsidRDefault="00E3079A" w:rsidP="00BA425A">
            <w:pPr>
              <w:jc w:val="center"/>
            </w:pPr>
          </w:p>
        </w:tc>
        <w:tc>
          <w:tcPr>
            <w:tcW w:w="1710" w:type="dxa"/>
            <w:vAlign w:val="center"/>
          </w:tcPr>
          <w:p w14:paraId="0CAE10A6" w14:textId="77777777" w:rsidR="00E3079A" w:rsidRPr="00642D86" w:rsidRDefault="00E3079A" w:rsidP="00BA425A">
            <w:pPr>
              <w:jc w:val="center"/>
            </w:pPr>
          </w:p>
        </w:tc>
        <w:tc>
          <w:tcPr>
            <w:tcW w:w="1440" w:type="dxa"/>
            <w:vAlign w:val="center"/>
          </w:tcPr>
          <w:p w14:paraId="0CC16150" w14:textId="77777777" w:rsidR="00E3079A" w:rsidRPr="00642D86" w:rsidRDefault="00E3079A" w:rsidP="00BA425A">
            <w:pPr>
              <w:jc w:val="center"/>
            </w:pPr>
          </w:p>
        </w:tc>
      </w:tr>
    </w:tbl>
    <w:p w14:paraId="437AE683" w14:textId="1EA1A6E2" w:rsidR="00E3079A" w:rsidRPr="00642D86" w:rsidRDefault="00423BCE" w:rsidP="00E3079A">
      <w:pPr>
        <w:rPr>
          <w:lang w:val="en-US"/>
        </w:rPr>
      </w:pPr>
      <w:r w:rsidRPr="00642D86">
        <w:rPr>
          <w:lang w:val="en-US"/>
        </w:rPr>
        <w:tab/>
        <w:t>QĐ1</w:t>
      </w:r>
      <w:r w:rsidR="00CB43CA" w:rsidRPr="00642D86">
        <w:rPr>
          <w:lang w:val="en-US"/>
        </w:rPr>
        <w:t>: Có 2 loại phòng (Nhỏ, Lớn) với đơn giá tương ứng (1</w:t>
      </w:r>
      <w:r w:rsidR="000F1017" w:rsidRPr="00642D86">
        <w:rPr>
          <w:lang w:val="en-US"/>
        </w:rPr>
        <w:t>.400.000, 1.600.000)</w:t>
      </w:r>
      <w:r w:rsidR="007428E5" w:rsidRPr="00642D86">
        <w:rPr>
          <w:lang w:val="en-US"/>
        </w:rPr>
        <w:t>.</w:t>
      </w:r>
    </w:p>
    <w:p w14:paraId="3A8BF921" w14:textId="0FC355AB" w:rsidR="007428E5" w:rsidRPr="00642D86" w:rsidRDefault="007428E5" w:rsidP="00E3079A">
      <w:pPr>
        <w:rPr>
          <w:lang w:val="en-US"/>
        </w:rPr>
      </w:pPr>
      <w:r w:rsidRPr="00642D86">
        <w:rPr>
          <w:lang w:val="en-US"/>
        </w:rPr>
        <w:tab/>
        <w:t xml:space="preserve">          Cứ l</w:t>
      </w:r>
      <w:r w:rsidR="00C95537" w:rsidRPr="00642D86">
        <w:rPr>
          <w:lang w:val="en-US"/>
        </w:rPr>
        <w:t>ên 1 tầng</w:t>
      </w:r>
      <w:r w:rsidR="0033084E" w:rsidRPr="00642D86">
        <w:rPr>
          <w:lang w:val="en-US"/>
        </w:rPr>
        <w:t xml:space="preserve"> giá phòng giảm đi 100.000</w:t>
      </w:r>
    </w:p>
    <w:p w14:paraId="7560F8E7" w14:textId="5D326D95" w:rsidR="008A2598" w:rsidRPr="00642D86" w:rsidRDefault="008A2598" w:rsidP="00E3079A">
      <w:pPr>
        <w:rPr>
          <w:lang w:val="en-US"/>
        </w:rPr>
      </w:pPr>
      <w:r w:rsidRPr="00642D86">
        <w:rPr>
          <w:lang w:val="en-US"/>
        </w:rPr>
        <w:tab/>
      </w:r>
    </w:p>
    <w:p w14:paraId="72A2E550" w14:textId="70FF3BB1" w:rsidR="008A2598" w:rsidRPr="008919AC" w:rsidRDefault="008A2598" w:rsidP="008919AC">
      <w:pPr>
        <w:pStyle w:val="ListParagraph"/>
        <w:numPr>
          <w:ilvl w:val="0"/>
          <w:numId w:val="32"/>
        </w:numPr>
        <w:rPr>
          <w:rFonts w:ascii="Arial" w:hAnsi="Arial" w:cs="Arial"/>
          <w:b/>
          <w:i/>
          <w:color w:val="538135" w:themeColor="accent6" w:themeShade="BF"/>
          <w:lang w:val="en-US"/>
        </w:rPr>
      </w:pPr>
      <w:r w:rsidRPr="008919AC">
        <w:rPr>
          <w:rFonts w:ascii="Arial" w:hAnsi="Arial" w:cs="Arial"/>
          <w:b/>
          <w:i/>
          <w:color w:val="538135" w:themeColor="accent6" w:themeShade="BF"/>
          <w:lang w:val="en-US"/>
        </w:rPr>
        <w:t xml:space="preserve">Biểu mẫu 2 và </w:t>
      </w:r>
      <w:r w:rsidR="000679D2" w:rsidRPr="008919AC">
        <w:rPr>
          <w:rFonts w:ascii="Arial" w:hAnsi="Arial" w:cs="Arial"/>
          <w:b/>
          <w:i/>
          <w:color w:val="538135" w:themeColor="accent6" w:themeShade="BF"/>
          <w:lang w:val="en-US"/>
        </w:rPr>
        <w:t>Q</w:t>
      </w:r>
      <w:r w:rsidR="00A90EB0" w:rsidRPr="008919AC">
        <w:rPr>
          <w:rFonts w:ascii="Arial" w:hAnsi="Arial" w:cs="Arial"/>
          <w:b/>
          <w:i/>
          <w:color w:val="538135" w:themeColor="accent6" w:themeShade="BF"/>
          <w:lang w:val="en-US"/>
        </w:rPr>
        <w:t>ui định 2</w:t>
      </w:r>
    </w:p>
    <w:p w14:paraId="7E160017" w14:textId="77777777" w:rsidR="006C6EA5" w:rsidRPr="006C6EA5" w:rsidRDefault="006C6EA5" w:rsidP="006C6EA5">
      <w:pPr>
        <w:rPr>
          <w:rFonts w:ascii="Arial" w:hAnsi="Arial" w:cs="Arial"/>
          <w:b/>
          <w:i/>
          <w:color w:val="538135" w:themeColor="accent6" w:themeShade="BF"/>
          <w:lang w:val="en-US"/>
        </w:rPr>
      </w:pPr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720"/>
        <w:gridCol w:w="165"/>
        <w:gridCol w:w="1540"/>
        <w:gridCol w:w="1620"/>
        <w:gridCol w:w="1620"/>
        <w:gridCol w:w="1800"/>
        <w:gridCol w:w="1800"/>
      </w:tblGrid>
      <w:tr w:rsidR="00642D86" w:rsidRPr="00642D86" w14:paraId="766D953F" w14:textId="02AFB7BF" w:rsidTr="003F27DF">
        <w:trPr>
          <w:trHeight w:val="330"/>
          <w:jc w:val="center"/>
        </w:trPr>
        <w:tc>
          <w:tcPr>
            <w:tcW w:w="885" w:type="dxa"/>
            <w:gridSpan w:val="2"/>
            <w:shd w:val="clear" w:color="auto" w:fill="B4C6E7" w:themeFill="accent1" w:themeFillTint="66"/>
            <w:vAlign w:val="center"/>
          </w:tcPr>
          <w:p w14:paraId="5CEA17D0" w14:textId="0412FFCA" w:rsidR="00A90EB0" w:rsidRPr="00642D86" w:rsidRDefault="00A90EB0" w:rsidP="00BA425A">
            <w:pPr>
              <w:jc w:val="center"/>
              <w:rPr>
                <w:b/>
              </w:rPr>
            </w:pPr>
            <w:r w:rsidRPr="00642D86">
              <w:rPr>
                <w:b/>
              </w:rPr>
              <w:t>BM2:</w:t>
            </w:r>
          </w:p>
        </w:tc>
        <w:tc>
          <w:tcPr>
            <w:tcW w:w="8380" w:type="dxa"/>
            <w:gridSpan w:val="5"/>
            <w:shd w:val="clear" w:color="auto" w:fill="B4C6E7" w:themeFill="accent1" w:themeFillTint="66"/>
            <w:vAlign w:val="center"/>
          </w:tcPr>
          <w:p w14:paraId="2A28C9D1" w14:textId="626EAED6" w:rsidR="00A90EB0" w:rsidRPr="00642D86" w:rsidRDefault="00A90EB0" w:rsidP="00BA425A">
            <w:pPr>
              <w:jc w:val="center"/>
              <w:rPr>
                <w:b/>
                <w:lang w:val="en-US"/>
              </w:rPr>
            </w:pPr>
            <w:r w:rsidRPr="00642D86">
              <w:rPr>
                <w:b/>
              </w:rPr>
              <w:t>Phiếu Thuê Phòng</w:t>
            </w:r>
          </w:p>
        </w:tc>
      </w:tr>
      <w:tr w:rsidR="00642D86" w:rsidRPr="00642D86" w14:paraId="6469A5E0" w14:textId="644E7669" w:rsidTr="00E219C5">
        <w:trPr>
          <w:jc w:val="center"/>
        </w:trPr>
        <w:tc>
          <w:tcPr>
            <w:tcW w:w="4045" w:type="dxa"/>
            <w:gridSpan w:val="4"/>
            <w:vAlign w:val="center"/>
          </w:tcPr>
          <w:p w14:paraId="650381AE" w14:textId="72FC67A4" w:rsidR="00A90EB0" w:rsidRPr="00642D86" w:rsidRDefault="00A90EB0" w:rsidP="00BA425A">
            <w:pPr>
              <w:jc w:val="center"/>
            </w:pPr>
            <w:r w:rsidRPr="00642D86">
              <w:t>Phòng: ……………………………………</w:t>
            </w:r>
          </w:p>
        </w:tc>
        <w:tc>
          <w:tcPr>
            <w:tcW w:w="5220" w:type="dxa"/>
            <w:gridSpan w:val="3"/>
            <w:vAlign w:val="center"/>
          </w:tcPr>
          <w:p w14:paraId="31219960" w14:textId="16C53699" w:rsidR="00A90EB0" w:rsidRPr="00642D86" w:rsidRDefault="00A90EB0" w:rsidP="00BA425A">
            <w:pPr>
              <w:jc w:val="center"/>
            </w:pPr>
            <w:r w:rsidRPr="00642D86">
              <w:t>Ngày bắt đầu thuê: ………………</w:t>
            </w:r>
          </w:p>
        </w:tc>
      </w:tr>
      <w:tr w:rsidR="00642D86" w:rsidRPr="00642D86" w14:paraId="3413772A" w14:textId="44E5B4B4" w:rsidTr="00A90EB0">
        <w:trPr>
          <w:jc w:val="center"/>
        </w:trPr>
        <w:tc>
          <w:tcPr>
            <w:tcW w:w="720" w:type="dxa"/>
            <w:shd w:val="clear" w:color="auto" w:fill="B4C6E7" w:themeFill="accent1" w:themeFillTint="66"/>
            <w:vAlign w:val="center"/>
          </w:tcPr>
          <w:p w14:paraId="440D71A5" w14:textId="4D12080B" w:rsidR="00A90EB0" w:rsidRPr="00642D86" w:rsidRDefault="00A90EB0" w:rsidP="00BA425A">
            <w:pPr>
              <w:jc w:val="center"/>
              <w:rPr>
                <w:b/>
              </w:rPr>
            </w:pPr>
            <w:r w:rsidRPr="00642D86">
              <w:rPr>
                <w:b/>
              </w:rPr>
              <w:t>STT</w:t>
            </w:r>
          </w:p>
        </w:tc>
        <w:tc>
          <w:tcPr>
            <w:tcW w:w="1705" w:type="dxa"/>
            <w:gridSpan w:val="2"/>
            <w:shd w:val="clear" w:color="auto" w:fill="B4C6E7" w:themeFill="accent1" w:themeFillTint="66"/>
            <w:vAlign w:val="center"/>
          </w:tcPr>
          <w:p w14:paraId="52CD96AA" w14:textId="0742F9B1" w:rsidR="00A90EB0" w:rsidRPr="00642D86" w:rsidRDefault="00A90EB0" w:rsidP="00BA425A">
            <w:pPr>
              <w:jc w:val="center"/>
              <w:rPr>
                <w:b/>
              </w:rPr>
            </w:pPr>
            <w:r w:rsidRPr="00642D86">
              <w:rPr>
                <w:b/>
                <w:lang w:val="en-US"/>
              </w:rPr>
              <w:t xml:space="preserve">Tên </w:t>
            </w:r>
            <w:r w:rsidRPr="00642D86">
              <w:rPr>
                <w:b/>
              </w:rPr>
              <w:t>Khách Hàng</w:t>
            </w:r>
          </w:p>
        </w:tc>
        <w:tc>
          <w:tcPr>
            <w:tcW w:w="1620" w:type="dxa"/>
            <w:shd w:val="clear" w:color="auto" w:fill="B4C6E7" w:themeFill="accent1" w:themeFillTint="66"/>
            <w:vAlign w:val="center"/>
          </w:tcPr>
          <w:p w14:paraId="3419DBCA" w14:textId="186F28D6" w:rsidR="00A90EB0" w:rsidRPr="00642D86" w:rsidRDefault="00A90EB0" w:rsidP="00BA425A">
            <w:pPr>
              <w:jc w:val="center"/>
              <w:rPr>
                <w:b/>
                <w:lang w:val="en-US"/>
              </w:rPr>
            </w:pPr>
            <w:r w:rsidRPr="00642D86">
              <w:rPr>
                <w:b/>
                <w:lang w:val="en-US"/>
              </w:rPr>
              <w:t>Số Tiền Cọc</w:t>
            </w:r>
          </w:p>
        </w:tc>
        <w:tc>
          <w:tcPr>
            <w:tcW w:w="1620" w:type="dxa"/>
            <w:shd w:val="clear" w:color="auto" w:fill="B4C6E7" w:themeFill="accent1" w:themeFillTint="66"/>
            <w:vAlign w:val="center"/>
          </w:tcPr>
          <w:p w14:paraId="5F119AAA" w14:textId="3B051CE1" w:rsidR="00A90EB0" w:rsidRPr="00642D86" w:rsidRDefault="00A90EB0" w:rsidP="00BA425A">
            <w:pPr>
              <w:jc w:val="center"/>
              <w:rPr>
                <w:b/>
              </w:rPr>
            </w:pPr>
            <w:r w:rsidRPr="00642D86">
              <w:rPr>
                <w:b/>
              </w:rPr>
              <w:t>CMND</w:t>
            </w:r>
          </w:p>
        </w:tc>
        <w:tc>
          <w:tcPr>
            <w:tcW w:w="1800" w:type="dxa"/>
            <w:shd w:val="clear" w:color="auto" w:fill="B4C6E7" w:themeFill="accent1" w:themeFillTint="66"/>
            <w:vAlign w:val="center"/>
          </w:tcPr>
          <w:p w14:paraId="41675422" w14:textId="12E26E71" w:rsidR="00A90EB0" w:rsidRPr="00642D86" w:rsidRDefault="00A90EB0" w:rsidP="00A90EB0">
            <w:pPr>
              <w:jc w:val="center"/>
              <w:rPr>
                <w:b/>
                <w:lang w:val="en-US"/>
              </w:rPr>
            </w:pPr>
            <w:r w:rsidRPr="00642D86">
              <w:rPr>
                <w:b/>
                <w:lang w:val="en-US"/>
              </w:rPr>
              <w:t>SĐT</w:t>
            </w:r>
          </w:p>
        </w:tc>
        <w:tc>
          <w:tcPr>
            <w:tcW w:w="1800" w:type="dxa"/>
            <w:shd w:val="clear" w:color="auto" w:fill="B4C6E7" w:themeFill="accent1" w:themeFillTint="66"/>
            <w:vAlign w:val="center"/>
          </w:tcPr>
          <w:p w14:paraId="3B523090" w14:textId="2E3AA3E8" w:rsidR="00A90EB0" w:rsidRPr="00642D86" w:rsidRDefault="00A90EB0" w:rsidP="00A90EB0">
            <w:pPr>
              <w:jc w:val="center"/>
              <w:rPr>
                <w:b/>
                <w:lang w:val="en-US"/>
              </w:rPr>
            </w:pPr>
            <w:r w:rsidRPr="00642D86">
              <w:rPr>
                <w:b/>
                <w:lang w:val="en-US"/>
              </w:rPr>
              <w:t>Xe máy</w:t>
            </w:r>
          </w:p>
        </w:tc>
      </w:tr>
      <w:tr w:rsidR="00642D86" w:rsidRPr="00642D86" w14:paraId="4544250A" w14:textId="5E0785B4" w:rsidTr="00A90EB0">
        <w:trPr>
          <w:trHeight w:val="382"/>
          <w:jc w:val="center"/>
        </w:trPr>
        <w:tc>
          <w:tcPr>
            <w:tcW w:w="720" w:type="dxa"/>
            <w:vAlign w:val="center"/>
          </w:tcPr>
          <w:p w14:paraId="69CF65CA" w14:textId="27F7D964" w:rsidR="00A90EB0" w:rsidRPr="00642D86" w:rsidRDefault="00A90EB0" w:rsidP="00BA425A">
            <w:pPr>
              <w:jc w:val="center"/>
            </w:pPr>
            <w:r w:rsidRPr="00642D86">
              <w:t>1</w:t>
            </w:r>
          </w:p>
        </w:tc>
        <w:tc>
          <w:tcPr>
            <w:tcW w:w="1705" w:type="dxa"/>
            <w:gridSpan w:val="2"/>
            <w:vAlign w:val="center"/>
          </w:tcPr>
          <w:p w14:paraId="5480E6ED" w14:textId="77777777" w:rsidR="00A90EB0" w:rsidRPr="00642D86" w:rsidRDefault="00A90EB0" w:rsidP="00BA425A">
            <w:pPr>
              <w:jc w:val="center"/>
            </w:pPr>
          </w:p>
        </w:tc>
        <w:tc>
          <w:tcPr>
            <w:tcW w:w="1620" w:type="dxa"/>
            <w:vMerge w:val="restart"/>
            <w:vAlign w:val="center"/>
          </w:tcPr>
          <w:p w14:paraId="7027E531" w14:textId="77777777" w:rsidR="00A90EB0" w:rsidRPr="00642D86" w:rsidRDefault="00A90EB0" w:rsidP="00BA425A">
            <w:pPr>
              <w:jc w:val="center"/>
            </w:pPr>
          </w:p>
        </w:tc>
        <w:tc>
          <w:tcPr>
            <w:tcW w:w="1620" w:type="dxa"/>
            <w:vAlign w:val="center"/>
          </w:tcPr>
          <w:p w14:paraId="45907380" w14:textId="77777777" w:rsidR="00A90EB0" w:rsidRPr="00642D86" w:rsidRDefault="00A90EB0" w:rsidP="00BA425A">
            <w:pPr>
              <w:jc w:val="center"/>
            </w:pPr>
          </w:p>
        </w:tc>
        <w:tc>
          <w:tcPr>
            <w:tcW w:w="1800" w:type="dxa"/>
            <w:vAlign w:val="center"/>
          </w:tcPr>
          <w:p w14:paraId="51ABC227" w14:textId="77777777" w:rsidR="00A90EB0" w:rsidRPr="00642D86" w:rsidRDefault="00A90EB0" w:rsidP="00BA425A">
            <w:pPr>
              <w:jc w:val="center"/>
            </w:pPr>
          </w:p>
        </w:tc>
        <w:tc>
          <w:tcPr>
            <w:tcW w:w="1800" w:type="dxa"/>
            <w:vAlign w:val="center"/>
          </w:tcPr>
          <w:p w14:paraId="61A14306" w14:textId="77777777" w:rsidR="00A90EB0" w:rsidRPr="00642D86" w:rsidRDefault="00A90EB0" w:rsidP="00A90EB0">
            <w:pPr>
              <w:jc w:val="center"/>
            </w:pPr>
          </w:p>
        </w:tc>
      </w:tr>
      <w:tr w:rsidR="00642D86" w:rsidRPr="00642D86" w14:paraId="11BD2614" w14:textId="0EC6CC18" w:rsidTr="00A90EB0">
        <w:trPr>
          <w:trHeight w:val="382"/>
          <w:jc w:val="center"/>
        </w:trPr>
        <w:tc>
          <w:tcPr>
            <w:tcW w:w="720" w:type="dxa"/>
            <w:vAlign w:val="center"/>
          </w:tcPr>
          <w:p w14:paraId="624DC66D" w14:textId="0611C70E" w:rsidR="00A90EB0" w:rsidRPr="00642D86" w:rsidRDefault="00A90EB0" w:rsidP="00BA425A">
            <w:pPr>
              <w:jc w:val="center"/>
            </w:pPr>
            <w:r w:rsidRPr="00642D86">
              <w:t>2</w:t>
            </w:r>
          </w:p>
        </w:tc>
        <w:tc>
          <w:tcPr>
            <w:tcW w:w="1705" w:type="dxa"/>
            <w:gridSpan w:val="2"/>
            <w:vAlign w:val="center"/>
          </w:tcPr>
          <w:p w14:paraId="5CC21C9C" w14:textId="77777777" w:rsidR="00A90EB0" w:rsidRPr="00642D86" w:rsidRDefault="00A90EB0" w:rsidP="00BA425A">
            <w:pPr>
              <w:jc w:val="center"/>
            </w:pPr>
          </w:p>
        </w:tc>
        <w:tc>
          <w:tcPr>
            <w:tcW w:w="1620" w:type="dxa"/>
            <w:vMerge/>
            <w:vAlign w:val="center"/>
          </w:tcPr>
          <w:p w14:paraId="1DD084C9" w14:textId="77777777" w:rsidR="00A90EB0" w:rsidRPr="00642D86" w:rsidRDefault="00A90EB0" w:rsidP="00BA425A">
            <w:pPr>
              <w:jc w:val="center"/>
            </w:pPr>
          </w:p>
        </w:tc>
        <w:tc>
          <w:tcPr>
            <w:tcW w:w="1620" w:type="dxa"/>
            <w:vAlign w:val="center"/>
          </w:tcPr>
          <w:p w14:paraId="6382CD03" w14:textId="77777777" w:rsidR="00A90EB0" w:rsidRPr="00642D86" w:rsidRDefault="00A90EB0" w:rsidP="00BA425A">
            <w:pPr>
              <w:jc w:val="center"/>
            </w:pPr>
          </w:p>
        </w:tc>
        <w:tc>
          <w:tcPr>
            <w:tcW w:w="1800" w:type="dxa"/>
            <w:vAlign w:val="center"/>
          </w:tcPr>
          <w:p w14:paraId="2BFFDC8F" w14:textId="77777777" w:rsidR="00A90EB0" w:rsidRPr="00642D86" w:rsidRDefault="00A90EB0" w:rsidP="00BA425A">
            <w:pPr>
              <w:jc w:val="center"/>
            </w:pPr>
          </w:p>
        </w:tc>
        <w:tc>
          <w:tcPr>
            <w:tcW w:w="1800" w:type="dxa"/>
            <w:vAlign w:val="center"/>
          </w:tcPr>
          <w:p w14:paraId="7B907B86" w14:textId="77777777" w:rsidR="00A90EB0" w:rsidRPr="00642D86" w:rsidRDefault="00A90EB0" w:rsidP="00A90EB0">
            <w:pPr>
              <w:jc w:val="center"/>
            </w:pPr>
          </w:p>
        </w:tc>
      </w:tr>
    </w:tbl>
    <w:p w14:paraId="206A95B9" w14:textId="459177D5" w:rsidR="00E3079A" w:rsidRPr="00642D86" w:rsidRDefault="0084016C" w:rsidP="00E3079A">
      <w:pPr>
        <w:tabs>
          <w:tab w:val="left" w:pos="1200"/>
        </w:tabs>
        <w:rPr>
          <w:lang w:val="en-US"/>
        </w:rPr>
      </w:pPr>
      <w:r w:rsidRPr="00642D86">
        <w:rPr>
          <w:lang w:val="en-US"/>
        </w:rPr>
        <w:tab/>
        <w:t>QĐ2: Phòng nhỏ tối đa 2 người. Phòng lớn tối đa 3 người.</w:t>
      </w:r>
    </w:p>
    <w:p w14:paraId="78AF10C6" w14:textId="77777777" w:rsidR="00D3379D" w:rsidRPr="00642D86" w:rsidRDefault="00D3379D" w:rsidP="00E3079A">
      <w:pPr>
        <w:tabs>
          <w:tab w:val="left" w:pos="1200"/>
        </w:tabs>
        <w:rPr>
          <w:lang w:val="en-US"/>
        </w:rPr>
      </w:pPr>
    </w:p>
    <w:p w14:paraId="6D32AE64" w14:textId="3D943A26" w:rsidR="00A90EB0" w:rsidRPr="008919AC" w:rsidRDefault="00A90EB0" w:rsidP="008919AC">
      <w:pPr>
        <w:pStyle w:val="ListParagraph"/>
        <w:numPr>
          <w:ilvl w:val="0"/>
          <w:numId w:val="32"/>
        </w:numPr>
        <w:tabs>
          <w:tab w:val="left" w:pos="1200"/>
        </w:tabs>
        <w:rPr>
          <w:rFonts w:ascii="Arial" w:hAnsi="Arial" w:cs="Arial"/>
          <w:b/>
          <w:i/>
          <w:color w:val="538135" w:themeColor="accent6" w:themeShade="BF"/>
          <w:lang w:val="en-US"/>
        </w:rPr>
      </w:pPr>
      <w:r w:rsidRPr="008919AC">
        <w:rPr>
          <w:rFonts w:ascii="Arial" w:hAnsi="Arial" w:cs="Arial"/>
          <w:b/>
          <w:i/>
          <w:color w:val="538135" w:themeColor="accent6" w:themeShade="BF"/>
          <w:lang w:val="en-US"/>
        </w:rPr>
        <w:t>Biểu mẫu 3</w:t>
      </w:r>
    </w:p>
    <w:p w14:paraId="1C758938" w14:textId="77777777" w:rsidR="006C6EA5" w:rsidRPr="006C6EA5" w:rsidRDefault="006C6EA5" w:rsidP="006C6EA5">
      <w:pPr>
        <w:tabs>
          <w:tab w:val="left" w:pos="1200"/>
        </w:tabs>
        <w:rPr>
          <w:rFonts w:ascii="Arial" w:hAnsi="Arial" w:cs="Arial"/>
          <w:b/>
          <w:i/>
          <w:lang w:val="en-US"/>
        </w:rPr>
      </w:pPr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715"/>
        <w:gridCol w:w="180"/>
        <w:gridCol w:w="1620"/>
        <w:gridCol w:w="1710"/>
        <w:gridCol w:w="1710"/>
        <w:gridCol w:w="1440"/>
      </w:tblGrid>
      <w:tr w:rsidR="00642D86" w:rsidRPr="00642D86" w14:paraId="4CE7E816" w14:textId="77777777" w:rsidTr="00BA425A">
        <w:trPr>
          <w:trHeight w:val="330"/>
          <w:jc w:val="center"/>
        </w:trPr>
        <w:tc>
          <w:tcPr>
            <w:tcW w:w="895" w:type="dxa"/>
            <w:gridSpan w:val="2"/>
            <w:shd w:val="clear" w:color="auto" w:fill="B4C6E7" w:themeFill="accent1" w:themeFillTint="66"/>
            <w:vAlign w:val="center"/>
          </w:tcPr>
          <w:p w14:paraId="33FEA67C" w14:textId="51B56A3A" w:rsidR="00E3079A" w:rsidRPr="00642D86" w:rsidRDefault="00E3079A" w:rsidP="00BA425A">
            <w:pPr>
              <w:jc w:val="center"/>
              <w:rPr>
                <w:b/>
              </w:rPr>
            </w:pPr>
            <w:r w:rsidRPr="00642D86">
              <w:rPr>
                <w:b/>
              </w:rPr>
              <w:t>BM3:</w:t>
            </w:r>
          </w:p>
        </w:tc>
        <w:tc>
          <w:tcPr>
            <w:tcW w:w="6480" w:type="dxa"/>
            <w:gridSpan w:val="4"/>
            <w:shd w:val="clear" w:color="auto" w:fill="B4C6E7" w:themeFill="accent1" w:themeFillTint="66"/>
            <w:vAlign w:val="center"/>
          </w:tcPr>
          <w:p w14:paraId="4B45B970" w14:textId="77777777" w:rsidR="00E3079A" w:rsidRPr="00642D86" w:rsidRDefault="00E3079A" w:rsidP="00BA425A">
            <w:pPr>
              <w:jc w:val="center"/>
              <w:rPr>
                <w:b/>
              </w:rPr>
            </w:pPr>
            <w:r w:rsidRPr="00642D86">
              <w:rPr>
                <w:b/>
              </w:rPr>
              <w:t>Danh sách phòng</w:t>
            </w:r>
          </w:p>
        </w:tc>
      </w:tr>
      <w:tr w:rsidR="00642D86" w:rsidRPr="00642D86" w14:paraId="623A46F8" w14:textId="77777777" w:rsidTr="00BA425A">
        <w:trPr>
          <w:jc w:val="center"/>
        </w:trPr>
        <w:tc>
          <w:tcPr>
            <w:tcW w:w="715" w:type="dxa"/>
            <w:shd w:val="clear" w:color="auto" w:fill="B4C6E7" w:themeFill="accent1" w:themeFillTint="66"/>
            <w:vAlign w:val="center"/>
          </w:tcPr>
          <w:p w14:paraId="77BF6B21" w14:textId="227A215A" w:rsidR="00E3079A" w:rsidRPr="00642D86" w:rsidRDefault="00E3079A" w:rsidP="00BA425A">
            <w:pPr>
              <w:jc w:val="center"/>
              <w:rPr>
                <w:b/>
              </w:rPr>
            </w:pPr>
            <w:r w:rsidRPr="00642D86">
              <w:rPr>
                <w:b/>
              </w:rPr>
              <w:t>STT</w:t>
            </w:r>
          </w:p>
        </w:tc>
        <w:tc>
          <w:tcPr>
            <w:tcW w:w="1800" w:type="dxa"/>
            <w:gridSpan w:val="2"/>
            <w:shd w:val="clear" w:color="auto" w:fill="B4C6E7" w:themeFill="accent1" w:themeFillTint="66"/>
            <w:vAlign w:val="center"/>
          </w:tcPr>
          <w:p w14:paraId="057DDAB6" w14:textId="1392E819" w:rsidR="00E3079A" w:rsidRPr="00642D86" w:rsidRDefault="00E3079A" w:rsidP="00BA425A">
            <w:pPr>
              <w:jc w:val="center"/>
              <w:rPr>
                <w:b/>
              </w:rPr>
            </w:pPr>
            <w:r w:rsidRPr="00642D86">
              <w:rPr>
                <w:b/>
              </w:rPr>
              <w:t>Phòng</w:t>
            </w:r>
          </w:p>
        </w:tc>
        <w:tc>
          <w:tcPr>
            <w:tcW w:w="1710" w:type="dxa"/>
            <w:shd w:val="clear" w:color="auto" w:fill="B4C6E7" w:themeFill="accent1" w:themeFillTint="66"/>
            <w:vAlign w:val="center"/>
          </w:tcPr>
          <w:p w14:paraId="483C2633" w14:textId="1CFF4374" w:rsidR="00E3079A" w:rsidRPr="00642D86" w:rsidRDefault="00E3079A" w:rsidP="00BA425A">
            <w:pPr>
              <w:jc w:val="center"/>
              <w:rPr>
                <w:b/>
              </w:rPr>
            </w:pPr>
            <w:r w:rsidRPr="00642D86">
              <w:rPr>
                <w:b/>
              </w:rPr>
              <w:t>Loại Phòng</w:t>
            </w:r>
          </w:p>
        </w:tc>
        <w:tc>
          <w:tcPr>
            <w:tcW w:w="1710" w:type="dxa"/>
            <w:shd w:val="clear" w:color="auto" w:fill="B4C6E7" w:themeFill="accent1" w:themeFillTint="66"/>
            <w:vAlign w:val="center"/>
          </w:tcPr>
          <w:p w14:paraId="46924134" w14:textId="77777777" w:rsidR="00E3079A" w:rsidRPr="00642D86" w:rsidRDefault="00E3079A" w:rsidP="00BA425A">
            <w:pPr>
              <w:jc w:val="center"/>
              <w:rPr>
                <w:b/>
              </w:rPr>
            </w:pPr>
            <w:r w:rsidRPr="00642D86">
              <w:rPr>
                <w:b/>
              </w:rPr>
              <w:t>Đơn Giá</w:t>
            </w:r>
          </w:p>
        </w:tc>
        <w:tc>
          <w:tcPr>
            <w:tcW w:w="1440" w:type="dxa"/>
            <w:shd w:val="clear" w:color="auto" w:fill="B4C6E7" w:themeFill="accent1" w:themeFillTint="66"/>
            <w:vAlign w:val="center"/>
          </w:tcPr>
          <w:p w14:paraId="73DC3716" w14:textId="77777777" w:rsidR="00E3079A" w:rsidRPr="00642D86" w:rsidRDefault="00E3079A" w:rsidP="00BA425A">
            <w:pPr>
              <w:jc w:val="center"/>
              <w:rPr>
                <w:b/>
              </w:rPr>
            </w:pPr>
            <w:r w:rsidRPr="00642D86">
              <w:rPr>
                <w:b/>
              </w:rPr>
              <w:t>Tình Trạng</w:t>
            </w:r>
          </w:p>
        </w:tc>
      </w:tr>
      <w:tr w:rsidR="00642D86" w:rsidRPr="00642D86" w14:paraId="07B0FC13" w14:textId="77777777" w:rsidTr="00BA425A">
        <w:trPr>
          <w:trHeight w:val="400"/>
          <w:jc w:val="center"/>
        </w:trPr>
        <w:tc>
          <w:tcPr>
            <w:tcW w:w="715" w:type="dxa"/>
            <w:vAlign w:val="center"/>
          </w:tcPr>
          <w:p w14:paraId="70C17B39" w14:textId="77777777" w:rsidR="00E3079A" w:rsidRPr="00642D86" w:rsidRDefault="00E3079A" w:rsidP="00BA425A">
            <w:pPr>
              <w:jc w:val="center"/>
            </w:pPr>
            <w:r w:rsidRPr="00642D86">
              <w:t>1</w:t>
            </w:r>
          </w:p>
        </w:tc>
        <w:tc>
          <w:tcPr>
            <w:tcW w:w="1800" w:type="dxa"/>
            <w:gridSpan w:val="2"/>
            <w:vAlign w:val="center"/>
          </w:tcPr>
          <w:p w14:paraId="49A11F76" w14:textId="77777777" w:rsidR="00E3079A" w:rsidRPr="00642D86" w:rsidRDefault="00E3079A" w:rsidP="00BA425A">
            <w:pPr>
              <w:jc w:val="center"/>
            </w:pPr>
          </w:p>
        </w:tc>
        <w:tc>
          <w:tcPr>
            <w:tcW w:w="1710" w:type="dxa"/>
            <w:vAlign w:val="center"/>
          </w:tcPr>
          <w:p w14:paraId="4540BF1E" w14:textId="77777777" w:rsidR="00E3079A" w:rsidRPr="00642D86" w:rsidRDefault="00E3079A" w:rsidP="00BA425A">
            <w:pPr>
              <w:jc w:val="center"/>
            </w:pPr>
          </w:p>
        </w:tc>
        <w:tc>
          <w:tcPr>
            <w:tcW w:w="1710" w:type="dxa"/>
            <w:vAlign w:val="center"/>
          </w:tcPr>
          <w:p w14:paraId="5FF0C627" w14:textId="77777777" w:rsidR="00E3079A" w:rsidRPr="00642D86" w:rsidRDefault="00E3079A" w:rsidP="00BA425A">
            <w:pPr>
              <w:jc w:val="center"/>
            </w:pPr>
          </w:p>
        </w:tc>
        <w:tc>
          <w:tcPr>
            <w:tcW w:w="1440" w:type="dxa"/>
            <w:vAlign w:val="center"/>
          </w:tcPr>
          <w:p w14:paraId="32EEA15B" w14:textId="77777777" w:rsidR="00E3079A" w:rsidRPr="00642D86" w:rsidRDefault="00E3079A" w:rsidP="00BA425A">
            <w:pPr>
              <w:jc w:val="center"/>
            </w:pPr>
          </w:p>
        </w:tc>
      </w:tr>
      <w:tr w:rsidR="00642D86" w:rsidRPr="00642D86" w14:paraId="33447E14" w14:textId="77777777" w:rsidTr="00BA425A">
        <w:trPr>
          <w:trHeight w:val="418"/>
          <w:jc w:val="center"/>
        </w:trPr>
        <w:tc>
          <w:tcPr>
            <w:tcW w:w="715" w:type="dxa"/>
            <w:vAlign w:val="center"/>
          </w:tcPr>
          <w:p w14:paraId="2BC31A7A" w14:textId="77777777" w:rsidR="00E3079A" w:rsidRPr="00642D86" w:rsidRDefault="00E3079A" w:rsidP="00BA425A">
            <w:pPr>
              <w:jc w:val="center"/>
            </w:pPr>
            <w:r w:rsidRPr="00642D86">
              <w:t>2</w:t>
            </w:r>
          </w:p>
        </w:tc>
        <w:tc>
          <w:tcPr>
            <w:tcW w:w="1800" w:type="dxa"/>
            <w:gridSpan w:val="2"/>
            <w:vAlign w:val="center"/>
          </w:tcPr>
          <w:p w14:paraId="76DB8F49" w14:textId="77777777" w:rsidR="00E3079A" w:rsidRPr="00642D86" w:rsidRDefault="00E3079A" w:rsidP="00BA425A">
            <w:pPr>
              <w:jc w:val="center"/>
            </w:pPr>
          </w:p>
        </w:tc>
        <w:tc>
          <w:tcPr>
            <w:tcW w:w="1710" w:type="dxa"/>
            <w:vAlign w:val="center"/>
          </w:tcPr>
          <w:p w14:paraId="6014E2F9" w14:textId="77777777" w:rsidR="00E3079A" w:rsidRPr="00642D86" w:rsidRDefault="00E3079A" w:rsidP="00BA425A">
            <w:pPr>
              <w:jc w:val="center"/>
            </w:pPr>
          </w:p>
        </w:tc>
        <w:tc>
          <w:tcPr>
            <w:tcW w:w="1710" w:type="dxa"/>
            <w:vAlign w:val="center"/>
          </w:tcPr>
          <w:p w14:paraId="1C544340" w14:textId="77777777" w:rsidR="00E3079A" w:rsidRPr="00642D86" w:rsidRDefault="00E3079A" w:rsidP="00BA425A">
            <w:pPr>
              <w:jc w:val="center"/>
            </w:pPr>
          </w:p>
        </w:tc>
        <w:tc>
          <w:tcPr>
            <w:tcW w:w="1440" w:type="dxa"/>
            <w:vAlign w:val="center"/>
          </w:tcPr>
          <w:p w14:paraId="67A4AB17" w14:textId="77777777" w:rsidR="00E3079A" w:rsidRPr="00642D86" w:rsidRDefault="00E3079A" w:rsidP="00BA425A">
            <w:pPr>
              <w:jc w:val="center"/>
            </w:pPr>
          </w:p>
        </w:tc>
      </w:tr>
    </w:tbl>
    <w:p w14:paraId="158783A2" w14:textId="77777777" w:rsidR="00D3379D" w:rsidRPr="00642D86" w:rsidRDefault="00D3379D" w:rsidP="00E3079A">
      <w:pPr>
        <w:tabs>
          <w:tab w:val="left" w:pos="1380"/>
        </w:tabs>
      </w:pPr>
    </w:p>
    <w:p w14:paraId="65A58E3E" w14:textId="06C6C9FA" w:rsidR="00E3079A" w:rsidRPr="008919AC" w:rsidRDefault="003A2430" w:rsidP="008919AC">
      <w:pPr>
        <w:pStyle w:val="ListParagraph"/>
        <w:numPr>
          <w:ilvl w:val="0"/>
          <w:numId w:val="32"/>
        </w:numPr>
        <w:tabs>
          <w:tab w:val="left" w:pos="1380"/>
        </w:tabs>
        <w:rPr>
          <w:rFonts w:ascii="Arial" w:hAnsi="Arial" w:cs="Arial"/>
          <w:b/>
          <w:i/>
          <w:color w:val="538135" w:themeColor="accent6" w:themeShade="BF"/>
          <w:lang w:val="en-US"/>
        </w:rPr>
      </w:pPr>
      <w:r w:rsidRPr="008919AC">
        <w:rPr>
          <w:rFonts w:ascii="Arial" w:hAnsi="Arial" w:cs="Arial"/>
          <w:b/>
          <w:i/>
          <w:color w:val="538135" w:themeColor="accent6" w:themeShade="BF"/>
          <w:lang w:val="en-US"/>
        </w:rPr>
        <w:t xml:space="preserve"> Biểu mẫu 4</w:t>
      </w:r>
      <w:r w:rsidR="000679D2" w:rsidRPr="008919AC">
        <w:rPr>
          <w:rFonts w:ascii="Arial" w:hAnsi="Arial" w:cs="Arial"/>
          <w:b/>
          <w:i/>
          <w:color w:val="538135" w:themeColor="accent6" w:themeShade="BF"/>
          <w:lang w:val="en-US"/>
        </w:rPr>
        <w:t xml:space="preserve"> và Qui định </w:t>
      </w:r>
      <w:r w:rsidR="00EE70D0" w:rsidRPr="008919AC">
        <w:rPr>
          <w:rFonts w:ascii="Arial" w:hAnsi="Arial" w:cs="Arial"/>
          <w:b/>
          <w:i/>
          <w:color w:val="538135" w:themeColor="accent6" w:themeShade="BF"/>
          <w:lang w:val="en-US"/>
        </w:rPr>
        <w:t>3, 4</w:t>
      </w:r>
    </w:p>
    <w:p w14:paraId="65D31BAA" w14:textId="77777777" w:rsidR="006C6EA5" w:rsidRPr="006C6EA5" w:rsidRDefault="006C6EA5" w:rsidP="00E3079A">
      <w:pPr>
        <w:tabs>
          <w:tab w:val="left" w:pos="1380"/>
        </w:tabs>
        <w:rPr>
          <w:rFonts w:ascii="Arial" w:hAnsi="Arial" w:cs="Arial"/>
          <w:b/>
          <w:i/>
          <w:lang w:val="en-US"/>
        </w:rPr>
      </w:pPr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759"/>
        <w:gridCol w:w="75"/>
        <w:gridCol w:w="1630"/>
        <w:gridCol w:w="1620"/>
        <w:gridCol w:w="1620"/>
        <w:gridCol w:w="1800"/>
      </w:tblGrid>
      <w:tr w:rsidR="00642D86" w:rsidRPr="00642D86" w14:paraId="37E4F181" w14:textId="77777777" w:rsidTr="00DF05B8">
        <w:trPr>
          <w:trHeight w:val="330"/>
          <w:jc w:val="center"/>
        </w:trPr>
        <w:tc>
          <w:tcPr>
            <w:tcW w:w="834" w:type="dxa"/>
            <w:gridSpan w:val="2"/>
            <w:shd w:val="clear" w:color="auto" w:fill="B4C6E7" w:themeFill="accent1" w:themeFillTint="66"/>
            <w:vAlign w:val="center"/>
          </w:tcPr>
          <w:p w14:paraId="1B4EDD95" w14:textId="77777777" w:rsidR="00E3079A" w:rsidRPr="00642D86" w:rsidRDefault="00E3079A" w:rsidP="00BA425A">
            <w:pPr>
              <w:jc w:val="center"/>
              <w:rPr>
                <w:b/>
              </w:rPr>
            </w:pPr>
            <w:r w:rsidRPr="00642D86">
              <w:rPr>
                <w:b/>
              </w:rPr>
              <w:t>BM4:</w:t>
            </w:r>
          </w:p>
        </w:tc>
        <w:tc>
          <w:tcPr>
            <w:tcW w:w="6670" w:type="dxa"/>
            <w:gridSpan w:val="4"/>
            <w:shd w:val="clear" w:color="auto" w:fill="B4C6E7" w:themeFill="accent1" w:themeFillTint="66"/>
            <w:vAlign w:val="center"/>
          </w:tcPr>
          <w:p w14:paraId="3B9756AD" w14:textId="63754E28" w:rsidR="00E3079A" w:rsidRPr="00642D86" w:rsidRDefault="00E3079A" w:rsidP="00BA425A">
            <w:pPr>
              <w:jc w:val="center"/>
              <w:rPr>
                <w:b/>
                <w:lang w:val="en-US"/>
              </w:rPr>
            </w:pPr>
            <w:r w:rsidRPr="00642D86">
              <w:rPr>
                <w:b/>
              </w:rPr>
              <w:t>Phiếu Thu</w:t>
            </w:r>
            <w:r w:rsidR="004E5C1F" w:rsidRPr="00642D86">
              <w:rPr>
                <w:b/>
                <w:lang w:val="en-US"/>
              </w:rPr>
              <w:t xml:space="preserve"> Hàng Tháng</w:t>
            </w:r>
          </w:p>
        </w:tc>
      </w:tr>
      <w:tr w:rsidR="00642D86" w:rsidRPr="00642D86" w14:paraId="2A0F9F22" w14:textId="77777777" w:rsidTr="00DF05B8">
        <w:trPr>
          <w:trHeight w:val="373"/>
          <w:jc w:val="center"/>
        </w:trPr>
        <w:tc>
          <w:tcPr>
            <w:tcW w:w="4084" w:type="dxa"/>
            <w:gridSpan w:val="4"/>
            <w:vAlign w:val="center"/>
          </w:tcPr>
          <w:p w14:paraId="6511C6B7" w14:textId="58B0644F" w:rsidR="00E3079A" w:rsidRPr="00642D86" w:rsidRDefault="004E5C1F" w:rsidP="00BA425A">
            <w:pPr>
              <w:jc w:val="center"/>
              <w:rPr>
                <w:lang w:val="en-US"/>
              </w:rPr>
            </w:pPr>
            <w:r w:rsidRPr="00642D86">
              <w:rPr>
                <w:lang w:val="en-US"/>
              </w:rPr>
              <w:t>Phòng</w:t>
            </w:r>
            <w:r w:rsidR="00E3079A" w:rsidRPr="00642D86">
              <w:t>:</w:t>
            </w:r>
            <w:r w:rsidR="00DF05B8" w:rsidRPr="00642D86">
              <w:rPr>
                <w:lang w:val="en-US"/>
              </w:rPr>
              <w:t xml:space="preserve"> ……</w:t>
            </w:r>
          </w:p>
        </w:tc>
        <w:tc>
          <w:tcPr>
            <w:tcW w:w="3420" w:type="dxa"/>
            <w:gridSpan w:val="2"/>
            <w:vAlign w:val="center"/>
          </w:tcPr>
          <w:p w14:paraId="7601470C" w14:textId="71FFF144" w:rsidR="00E3079A" w:rsidRPr="00642D86" w:rsidRDefault="00DF05B8" w:rsidP="00BA425A">
            <w:pPr>
              <w:jc w:val="center"/>
            </w:pPr>
            <w:r w:rsidRPr="00642D86">
              <w:rPr>
                <w:lang w:val="en-US"/>
              </w:rPr>
              <w:t>Tháng: …… năm ……</w:t>
            </w:r>
          </w:p>
        </w:tc>
      </w:tr>
      <w:tr w:rsidR="000679D2" w:rsidRPr="00642D86" w14:paraId="48841131" w14:textId="77777777" w:rsidTr="00DF05B8">
        <w:trPr>
          <w:trHeight w:val="373"/>
          <w:jc w:val="center"/>
        </w:trPr>
        <w:tc>
          <w:tcPr>
            <w:tcW w:w="4084" w:type="dxa"/>
            <w:gridSpan w:val="4"/>
            <w:vAlign w:val="center"/>
          </w:tcPr>
          <w:p w14:paraId="2DC67214" w14:textId="77777777" w:rsidR="000679D2" w:rsidRPr="00642D86" w:rsidRDefault="000679D2" w:rsidP="00BA425A">
            <w:pPr>
              <w:jc w:val="center"/>
              <w:rPr>
                <w:lang w:val="en-US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31133279" w14:textId="41C9DD6E" w:rsidR="000679D2" w:rsidRPr="00642D86" w:rsidRDefault="000679D2" w:rsidP="00BA425A">
            <w:pPr>
              <w:jc w:val="center"/>
              <w:rPr>
                <w:lang w:val="en-US"/>
              </w:rPr>
            </w:pPr>
            <w:r w:rsidRPr="00642D86">
              <w:rPr>
                <w:lang w:val="en-US"/>
              </w:rPr>
              <w:t>Trị giá: ……</w:t>
            </w:r>
          </w:p>
        </w:tc>
      </w:tr>
      <w:tr w:rsidR="00642D86" w:rsidRPr="00642D86" w14:paraId="5EA361E0" w14:textId="77777777" w:rsidTr="00DF05B8">
        <w:trPr>
          <w:jc w:val="center"/>
        </w:trPr>
        <w:tc>
          <w:tcPr>
            <w:tcW w:w="759" w:type="dxa"/>
            <w:shd w:val="clear" w:color="auto" w:fill="B4C6E7" w:themeFill="accent1" w:themeFillTint="66"/>
            <w:vAlign w:val="center"/>
          </w:tcPr>
          <w:p w14:paraId="147EF388" w14:textId="77777777" w:rsidR="00E3079A" w:rsidRPr="00642D86" w:rsidRDefault="00E3079A" w:rsidP="00BA425A">
            <w:pPr>
              <w:jc w:val="center"/>
              <w:rPr>
                <w:b/>
              </w:rPr>
            </w:pPr>
            <w:r w:rsidRPr="00642D86">
              <w:rPr>
                <w:b/>
              </w:rPr>
              <w:t>STT</w:t>
            </w:r>
          </w:p>
        </w:tc>
        <w:tc>
          <w:tcPr>
            <w:tcW w:w="1705" w:type="dxa"/>
            <w:gridSpan w:val="2"/>
            <w:shd w:val="clear" w:color="auto" w:fill="B4C6E7" w:themeFill="accent1" w:themeFillTint="66"/>
            <w:vAlign w:val="center"/>
          </w:tcPr>
          <w:p w14:paraId="65516ADE" w14:textId="7DA2B973" w:rsidR="00E3079A" w:rsidRPr="00642D86" w:rsidRDefault="009B60A9" w:rsidP="00BA425A">
            <w:pPr>
              <w:jc w:val="center"/>
              <w:rPr>
                <w:b/>
                <w:lang w:val="en-US"/>
              </w:rPr>
            </w:pPr>
            <w:r w:rsidRPr="00642D86">
              <w:rPr>
                <w:b/>
                <w:lang w:val="en-US"/>
              </w:rPr>
              <w:t>Nội dung thu</w:t>
            </w:r>
          </w:p>
        </w:tc>
        <w:tc>
          <w:tcPr>
            <w:tcW w:w="1620" w:type="dxa"/>
            <w:shd w:val="clear" w:color="auto" w:fill="B4C6E7" w:themeFill="accent1" w:themeFillTint="66"/>
            <w:vAlign w:val="center"/>
          </w:tcPr>
          <w:p w14:paraId="7F7DA4E8" w14:textId="0DBD38CA" w:rsidR="00E3079A" w:rsidRPr="00642D86" w:rsidRDefault="001133B3" w:rsidP="00BA425A">
            <w:pPr>
              <w:jc w:val="center"/>
              <w:rPr>
                <w:b/>
                <w:lang w:val="en-US"/>
              </w:rPr>
            </w:pPr>
            <w:r w:rsidRPr="00642D86">
              <w:rPr>
                <w:b/>
                <w:lang w:val="en-US"/>
              </w:rPr>
              <w:t>Số lượng</w:t>
            </w:r>
          </w:p>
        </w:tc>
        <w:tc>
          <w:tcPr>
            <w:tcW w:w="1620" w:type="dxa"/>
            <w:shd w:val="clear" w:color="auto" w:fill="B4C6E7" w:themeFill="accent1" w:themeFillTint="66"/>
            <w:vAlign w:val="center"/>
          </w:tcPr>
          <w:p w14:paraId="122C4574" w14:textId="77777777" w:rsidR="00E3079A" w:rsidRPr="00642D86" w:rsidRDefault="00E3079A" w:rsidP="00BA425A">
            <w:pPr>
              <w:jc w:val="center"/>
              <w:rPr>
                <w:b/>
              </w:rPr>
            </w:pPr>
            <w:r w:rsidRPr="00642D86">
              <w:rPr>
                <w:b/>
              </w:rPr>
              <w:t>Đơn Giá</w:t>
            </w:r>
          </w:p>
        </w:tc>
        <w:tc>
          <w:tcPr>
            <w:tcW w:w="1800" w:type="dxa"/>
            <w:shd w:val="clear" w:color="auto" w:fill="B4C6E7" w:themeFill="accent1" w:themeFillTint="66"/>
            <w:vAlign w:val="center"/>
          </w:tcPr>
          <w:p w14:paraId="47713FA4" w14:textId="77777777" w:rsidR="00E3079A" w:rsidRPr="00642D86" w:rsidRDefault="00E3079A" w:rsidP="00BA425A">
            <w:pPr>
              <w:jc w:val="center"/>
              <w:rPr>
                <w:b/>
              </w:rPr>
            </w:pPr>
            <w:r w:rsidRPr="00642D86">
              <w:rPr>
                <w:b/>
              </w:rPr>
              <w:t>Thành Tiền</w:t>
            </w:r>
          </w:p>
        </w:tc>
      </w:tr>
      <w:tr w:rsidR="00642D86" w:rsidRPr="00642D86" w14:paraId="2C96B6C2" w14:textId="77777777" w:rsidTr="00DF05B8">
        <w:trPr>
          <w:trHeight w:val="382"/>
          <w:jc w:val="center"/>
        </w:trPr>
        <w:tc>
          <w:tcPr>
            <w:tcW w:w="759" w:type="dxa"/>
            <w:vAlign w:val="center"/>
          </w:tcPr>
          <w:p w14:paraId="3CEEAC69" w14:textId="77777777" w:rsidR="00E3079A" w:rsidRPr="00642D86" w:rsidRDefault="00E3079A" w:rsidP="00BA425A">
            <w:pPr>
              <w:jc w:val="center"/>
            </w:pPr>
            <w:r w:rsidRPr="00642D86">
              <w:t>1</w:t>
            </w:r>
          </w:p>
        </w:tc>
        <w:tc>
          <w:tcPr>
            <w:tcW w:w="1705" w:type="dxa"/>
            <w:gridSpan w:val="2"/>
            <w:vAlign w:val="center"/>
          </w:tcPr>
          <w:p w14:paraId="2B591069" w14:textId="77777777" w:rsidR="00E3079A" w:rsidRPr="00642D86" w:rsidRDefault="00E3079A" w:rsidP="00BA425A">
            <w:pPr>
              <w:jc w:val="center"/>
            </w:pPr>
          </w:p>
        </w:tc>
        <w:tc>
          <w:tcPr>
            <w:tcW w:w="1620" w:type="dxa"/>
            <w:vAlign w:val="center"/>
          </w:tcPr>
          <w:p w14:paraId="12D764F0" w14:textId="77777777" w:rsidR="00E3079A" w:rsidRPr="00642D86" w:rsidRDefault="00E3079A" w:rsidP="00BA425A">
            <w:pPr>
              <w:jc w:val="center"/>
            </w:pPr>
          </w:p>
        </w:tc>
        <w:tc>
          <w:tcPr>
            <w:tcW w:w="1620" w:type="dxa"/>
            <w:vAlign w:val="center"/>
          </w:tcPr>
          <w:p w14:paraId="6C480807" w14:textId="77777777" w:rsidR="00E3079A" w:rsidRPr="00642D86" w:rsidRDefault="00E3079A" w:rsidP="00BA425A">
            <w:pPr>
              <w:jc w:val="center"/>
            </w:pPr>
          </w:p>
        </w:tc>
        <w:tc>
          <w:tcPr>
            <w:tcW w:w="1800" w:type="dxa"/>
            <w:vAlign w:val="center"/>
          </w:tcPr>
          <w:p w14:paraId="2268E144" w14:textId="77777777" w:rsidR="00E3079A" w:rsidRPr="00642D86" w:rsidRDefault="00E3079A" w:rsidP="00BA425A">
            <w:pPr>
              <w:jc w:val="center"/>
            </w:pPr>
          </w:p>
        </w:tc>
      </w:tr>
      <w:tr w:rsidR="00642D86" w:rsidRPr="00642D86" w14:paraId="45BC5239" w14:textId="77777777" w:rsidTr="00DF05B8">
        <w:trPr>
          <w:trHeight w:val="382"/>
          <w:jc w:val="center"/>
        </w:trPr>
        <w:tc>
          <w:tcPr>
            <w:tcW w:w="759" w:type="dxa"/>
            <w:vAlign w:val="center"/>
          </w:tcPr>
          <w:p w14:paraId="2CEE0E23" w14:textId="77777777" w:rsidR="00E3079A" w:rsidRPr="00642D86" w:rsidRDefault="00E3079A" w:rsidP="00BA425A">
            <w:pPr>
              <w:jc w:val="center"/>
            </w:pPr>
            <w:r w:rsidRPr="00642D86">
              <w:t>2</w:t>
            </w:r>
          </w:p>
        </w:tc>
        <w:tc>
          <w:tcPr>
            <w:tcW w:w="1705" w:type="dxa"/>
            <w:gridSpan w:val="2"/>
            <w:vAlign w:val="center"/>
          </w:tcPr>
          <w:p w14:paraId="43A13081" w14:textId="77777777" w:rsidR="00E3079A" w:rsidRPr="00642D86" w:rsidRDefault="00E3079A" w:rsidP="00BA425A">
            <w:pPr>
              <w:jc w:val="center"/>
            </w:pPr>
          </w:p>
        </w:tc>
        <w:tc>
          <w:tcPr>
            <w:tcW w:w="1620" w:type="dxa"/>
            <w:vAlign w:val="center"/>
          </w:tcPr>
          <w:p w14:paraId="19CE8BE6" w14:textId="77777777" w:rsidR="00E3079A" w:rsidRPr="00642D86" w:rsidRDefault="00E3079A" w:rsidP="00BA425A">
            <w:pPr>
              <w:jc w:val="center"/>
            </w:pPr>
          </w:p>
        </w:tc>
        <w:tc>
          <w:tcPr>
            <w:tcW w:w="1620" w:type="dxa"/>
            <w:vAlign w:val="center"/>
          </w:tcPr>
          <w:p w14:paraId="23D9B186" w14:textId="77777777" w:rsidR="00E3079A" w:rsidRPr="00642D86" w:rsidRDefault="00E3079A" w:rsidP="00BA425A">
            <w:pPr>
              <w:jc w:val="center"/>
            </w:pPr>
          </w:p>
        </w:tc>
        <w:tc>
          <w:tcPr>
            <w:tcW w:w="1800" w:type="dxa"/>
            <w:vAlign w:val="center"/>
          </w:tcPr>
          <w:p w14:paraId="717C39A5" w14:textId="77777777" w:rsidR="00E3079A" w:rsidRPr="00642D86" w:rsidRDefault="00E3079A" w:rsidP="00BA425A">
            <w:pPr>
              <w:jc w:val="center"/>
            </w:pPr>
          </w:p>
        </w:tc>
      </w:tr>
    </w:tbl>
    <w:p w14:paraId="30CB8A75" w14:textId="7C407FA7" w:rsidR="00EE70D0" w:rsidRPr="00642D86" w:rsidRDefault="007616F1" w:rsidP="007616F1">
      <w:pPr>
        <w:spacing w:line="360" w:lineRule="auto"/>
        <w:ind w:left="720"/>
        <w:jc w:val="both"/>
        <w:rPr>
          <w:lang w:val="en-US"/>
        </w:rPr>
      </w:pPr>
      <w:r w:rsidRPr="00642D86">
        <w:tab/>
      </w:r>
      <w:r w:rsidR="00EE70D0" w:rsidRPr="00642D86">
        <w:rPr>
          <w:lang w:val="en-US"/>
        </w:rPr>
        <w:t xml:space="preserve">QĐ3: Khách trọ </w:t>
      </w:r>
      <w:r w:rsidR="00EF52DD" w:rsidRPr="00642D86">
        <w:rPr>
          <w:lang w:val="en-US"/>
        </w:rPr>
        <w:t xml:space="preserve">qua ngày 15 tháng này vẫn chưa thanh toán tiền tháng trước mà không có lí do được chủ nhà trọ chấp thuận sẽ phải thanh toán </w:t>
      </w:r>
      <w:r w:rsidR="0022528F" w:rsidRPr="00642D86">
        <w:rPr>
          <w:lang w:val="en-US"/>
        </w:rPr>
        <w:t>125% số tiền tháng trước</w:t>
      </w:r>
    </w:p>
    <w:p w14:paraId="7708C534" w14:textId="6850E2E5" w:rsidR="007616F1" w:rsidRPr="00642D86" w:rsidRDefault="007616F1" w:rsidP="007616F1">
      <w:pPr>
        <w:spacing w:line="360" w:lineRule="auto"/>
        <w:ind w:left="720"/>
        <w:jc w:val="both"/>
        <w:rPr>
          <w:rFonts w:ascii="Arial" w:hAnsi="Arial" w:cs="Arial"/>
          <w:lang w:val="en-US"/>
        </w:rPr>
      </w:pPr>
      <w:r w:rsidRPr="00642D86">
        <w:rPr>
          <w:lang w:val="en-US"/>
        </w:rPr>
        <w:t xml:space="preserve">QĐ4: </w:t>
      </w:r>
      <w:r w:rsidRPr="00642D86">
        <w:rPr>
          <w:rFonts w:ascii="Arial" w:hAnsi="Arial" w:cs="Arial"/>
          <w:lang w:val="en-US"/>
        </w:rPr>
        <w:t>Thu phí phòng trọ và phụ phí liên quan:</w:t>
      </w:r>
    </w:p>
    <w:p w14:paraId="26825906" w14:textId="0C5F5B80" w:rsidR="007616F1" w:rsidRPr="00642D86" w:rsidRDefault="007616F1" w:rsidP="00A27E7E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lang w:val="en-US"/>
        </w:rPr>
      </w:pPr>
      <w:r w:rsidRPr="00642D86">
        <w:rPr>
          <w:rFonts w:ascii="Arial" w:hAnsi="Arial" w:cs="Arial"/>
          <w:lang w:val="en-US"/>
        </w:rPr>
        <w:t>Phí phòng trọ 1 tháng</w:t>
      </w:r>
      <w:r w:rsidR="00674968" w:rsidRPr="00642D86">
        <w:rPr>
          <w:rFonts w:ascii="Arial" w:hAnsi="Arial" w:cs="Arial"/>
          <w:lang w:val="en-US"/>
        </w:rPr>
        <w:t>: Tham chiếu dữ liệu ở Biểu mẫu 1</w:t>
      </w:r>
    </w:p>
    <w:p w14:paraId="719DFBD7" w14:textId="77777777" w:rsidR="007616F1" w:rsidRPr="00642D86" w:rsidRDefault="007616F1" w:rsidP="00A27E7E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lang w:val="en-US"/>
        </w:rPr>
      </w:pPr>
      <w:r w:rsidRPr="00642D86">
        <w:rPr>
          <w:rFonts w:ascii="Arial" w:hAnsi="Arial" w:cs="Arial"/>
          <w:lang w:val="en-US"/>
        </w:rPr>
        <w:t>Điện: 12k/ 1kWh</w:t>
      </w:r>
    </w:p>
    <w:p w14:paraId="54D35DF1" w14:textId="77777777" w:rsidR="007616F1" w:rsidRPr="00642D86" w:rsidRDefault="007616F1" w:rsidP="00A27E7E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lang w:val="en-US"/>
        </w:rPr>
      </w:pPr>
      <w:r w:rsidRPr="00642D86">
        <w:rPr>
          <w:rFonts w:ascii="Arial" w:hAnsi="Arial" w:cs="Arial"/>
          <w:lang w:val="en-US"/>
        </w:rPr>
        <w:t>Nước: 40k/ 1 người</w:t>
      </w:r>
    </w:p>
    <w:p w14:paraId="4BC7C3B0" w14:textId="77777777" w:rsidR="007616F1" w:rsidRPr="00642D86" w:rsidRDefault="007616F1" w:rsidP="00A27E7E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lang w:val="en-US"/>
        </w:rPr>
      </w:pPr>
      <w:r w:rsidRPr="00642D86">
        <w:rPr>
          <w:rFonts w:ascii="Arial" w:hAnsi="Arial" w:cs="Arial"/>
          <w:lang w:val="en-US"/>
        </w:rPr>
        <w:t>Xe: 50k/ 1 chiếc</w:t>
      </w:r>
    </w:p>
    <w:p w14:paraId="49AB084F" w14:textId="77777777" w:rsidR="007616F1" w:rsidRPr="00642D86" w:rsidRDefault="007616F1" w:rsidP="00A27E7E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lang w:val="en-US"/>
        </w:rPr>
      </w:pPr>
      <w:r w:rsidRPr="00642D86">
        <w:rPr>
          <w:rFonts w:ascii="Arial" w:hAnsi="Arial" w:cs="Arial"/>
          <w:lang w:val="en-US"/>
        </w:rPr>
        <w:t>Internet: 60k</w:t>
      </w:r>
    </w:p>
    <w:p w14:paraId="64AB221B" w14:textId="6CD1218B" w:rsidR="00E3079A" w:rsidRPr="00642D86" w:rsidRDefault="007616F1" w:rsidP="00A27E7E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lang w:val="en-US"/>
        </w:rPr>
      </w:pPr>
      <w:r w:rsidRPr="00642D86">
        <w:rPr>
          <w:rFonts w:ascii="Arial" w:hAnsi="Arial" w:cs="Arial"/>
          <w:lang w:val="en-US"/>
        </w:rPr>
        <w:t>Rác: 15k</w:t>
      </w:r>
    </w:p>
    <w:p w14:paraId="167D9356" w14:textId="589133F7" w:rsidR="006441DE" w:rsidRPr="006C6EA5" w:rsidRDefault="006441DE" w:rsidP="006441DE">
      <w:pPr>
        <w:spacing w:line="360" w:lineRule="auto"/>
        <w:ind w:left="1500"/>
        <w:jc w:val="both"/>
        <w:rPr>
          <w:rFonts w:ascii="Arial" w:hAnsi="Arial" w:cs="Arial"/>
          <w:b/>
          <w:i/>
          <w:color w:val="538135" w:themeColor="accent6" w:themeShade="BF"/>
          <w:lang w:val="en-US"/>
        </w:rPr>
      </w:pPr>
    </w:p>
    <w:p w14:paraId="55835E59" w14:textId="1B7AC8D7" w:rsidR="006441DE" w:rsidRPr="008919AC" w:rsidRDefault="006441DE" w:rsidP="008919AC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b/>
          <w:i/>
          <w:color w:val="538135" w:themeColor="accent6" w:themeShade="BF"/>
          <w:lang w:val="en-US"/>
        </w:rPr>
      </w:pPr>
      <w:r w:rsidRPr="008919AC">
        <w:rPr>
          <w:rFonts w:ascii="Arial" w:hAnsi="Arial" w:cs="Arial"/>
          <w:b/>
          <w:i/>
          <w:color w:val="538135" w:themeColor="accent6" w:themeShade="BF"/>
          <w:lang w:val="en-US"/>
        </w:rPr>
        <w:t xml:space="preserve"> Biểu mẫu 5</w:t>
      </w:r>
      <w:r w:rsidR="00404B30" w:rsidRPr="008919AC">
        <w:rPr>
          <w:rFonts w:ascii="Arial" w:hAnsi="Arial" w:cs="Arial"/>
          <w:b/>
          <w:i/>
          <w:color w:val="538135" w:themeColor="accent6" w:themeShade="BF"/>
          <w:lang w:val="en-US"/>
        </w:rPr>
        <w:t xml:space="preserve"> và Biểu mẫu 6</w:t>
      </w:r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720"/>
        <w:gridCol w:w="165"/>
        <w:gridCol w:w="1890"/>
        <w:gridCol w:w="2160"/>
        <w:gridCol w:w="2530"/>
      </w:tblGrid>
      <w:tr w:rsidR="00642D86" w:rsidRPr="00642D86" w14:paraId="53CA82AD" w14:textId="77777777" w:rsidTr="00BA425A">
        <w:trPr>
          <w:trHeight w:val="330"/>
          <w:jc w:val="center"/>
        </w:trPr>
        <w:tc>
          <w:tcPr>
            <w:tcW w:w="885" w:type="dxa"/>
            <w:gridSpan w:val="2"/>
            <w:shd w:val="clear" w:color="auto" w:fill="B4C6E7" w:themeFill="accent1" w:themeFillTint="66"/>
            <w:vAlign w:val="center"/>
          </w:tcPr>
          <w:p w14:paraId="14485801" w14:textId="77777777" w:rsidR="00E3079A" w:rsidRPr="00642D86" w:rsidRDefault="00E3079A" w:rsidP="00BA425A">
            <w:pPr>
              <w:jc w:val="center"/>
              <w:rPr>
                <w:b/>
              </w:rPr>
            </w:pPr>
            <w:r w:rsidRPr="00642D86">
              <w:rPr>
                <w:b/>
              </w:rPr>
              <w:t>BM5:</w:t>
            </w:r>
          </w:p>
        </w:tc>
        <w:tc>
          <w:tcPr>
            <w:tcW w:w="6580" w:type="dxa"/>
            <w:gridSpan w:val="3"/>
            <w:shd w:val="clear" w:color="auto" w:fill="B4C6E7" w:themeFill="accent1" w:themeFillTint="66"/>
            <w:vAlign w:val="center"/>
          </w:tcPr>
          <w:p w14:paraId="3664CAF2" w14:textId="07888641" w:rsidR="00E3079A" w:rsidRPr="00642D86" w:rsidRDefault="005263C7" w:rsidP="00BA425A">
            <w:pPr>
              <w:jc w:val="center"/>
              <w:rPr>
                <w:b/>
              </w:rPr>
            </w:pPr>
            <w:r w:rsidRPr="00642D86">
              <w:rPr>
                <w:b/>
              </w:rPr>
              <w:t>Báo Cáo Doanh Thu Theo Loại Phòng</w:t>
            </w:r>
          </w:p>
        </w:tc>
      </w:tr>
      <w:tr w:rsidR="00642D86" w:rsidRPr="00642D86" w14:paraId="02DD7A26" w14:textId="77777777" w:rsidTr="00BA425A">
        <w:trPr>
          <w:trHeight w:val="382"/>
          <w:jc w:val="center"/>
        </w:trPr>
        <w:tc>
          <w:tcPr>
            <w:tcW w:w="7465" w:type="dxa"/>
            <w:gridSpan w:val="5"/>
            <w:vAlign w:val="center"/>
          </w:tcPr>
          <w:p w14:paraId="1B03FBBE" w14:textId="55920408" w:rsidR="00E3079A" w:rsidRPr="00642D86" w:rsidRDefault="00E3079A" w:rsidP="00BA425A">
            <w:pPr>
              <w:jc w:val="center"/>
              <w:rPr>
                <w:lang w:val="en-US"/>
              </w:rPr>
            </w:pPr>
            <w:r w:rsidRPr="00642D86">
              <w:lastRenderedPageBreak/>
              <w:t xml:space="preserve">Tháng: </w:t>
            </w:r>
            <w:r w:rsidR="00CC71E1" w:rsidRPr="00642D86">
              <w:rPr>
                <w:lang w:val="en-US"/>
              </w:rPr>
              <w:t>…… Năm ……</w:t>
            </w:r>
          </w:p>
        </w:tc>
      </w:tr>
      <w:tr w:rsidR="00642D86" w:rsidRPr="00642D86" w14:paraId="20896A3A" w14:textId="77777777" w:rsidTr="00BA425A">
        <w:trPr>
          <w:jc w:val="center"/>
        </w:trPr>
        <w:tc>
          <w:tcPr>
            <w:tcW w:w="720" w:type="dxa"/>
            <w:shd w:val="clear" w:color="auto" w:fill="B4C6E7" w:themeFill="accent1" w:themeFillTint="66"/>
            <w:vAlign w:val="center"/>
          </w:tcPr>
          <w:p w14:paraId="05A3BA48" w14:textId="6724B0BB" w:rsidR="00E3079A" w:rsidRPr="00642D86" w:rsidRDefault="00E3079A" w:rsidP="00BA425A">
            <w:pPr>
              <w:jc w:val="center"/>
              <w:rPr>
                <w:b/>
              </w:rPr>
            </w:pPr>
            <w:r w:rsidRPr="00642D86">
              <w:rPr>
                <w:b/>
              </w:rPr>
              <w:t>STT</w:t>
            </w:r>
          </w:p>
        </w:tc>
        <w:tc>
          <w:tcPr>
            <w:tcW w:w="2055" w:type="dxa"/>
            <w:gridSpan w:val="2"/>
            <w:shd w:val="clear" w:color="auto" w:fill="B4C6E7" w:themeFill="accent1" w:themeFillTint="66"/>
            <w:vAlign w:val="center"/>
          </w:tcPr>
          <w:p w14:paraId="752E11A8" w14:textId="3414B2AD" w:rsidR="00E3079A" w:rsidRPr="00642D86" w:rsidRDefault="00E3079A" w:rsidP="00BA425A">
            <w:pPr>
              <w:jc w:val="center"/>
              <w:rPr>
                <w:b/>
              </w:rPr>
            </w:pPr>
            <w:r w:rsidRPr="00642D86">
              <w:rPr>
                <w:b/>
              </w:rPr>
              <w:t>Loại Phòng</w:t>
            </w:r>
          </w:p>
        </w:tc>
        <w:tc>
          <w:tcPr>
            <w:tcW w:w="2160" w:type="dxa"/>
            <w:shd w:val="clear" w:color="auto" w:fill="B4C6E7" w:themeFill="accent1" w:themeFillTint="66"/>
            <w:vAlign w:val="center"/>
          </w:tcPr>
          <w:p w14:paraId="03683F07" w14:textId="77777777" w:rsidR="00E3079A" w:rsidRPr="00642D86" w:rsidRDefault="00E3079A" w:rsidP="00BA425A">
            <w:pPr>
              <w:jc w:val="center"/>
              <w:rPr>
                <w:b/>
              </w:rPr>
            </w:pPr>
            <w:r w:rsidRPr="00642D86">
              <w:rPr>
                <w:b/>
              </w:rPr>
              <w:t>Doanh Thu</w:t>
            </w:r>
          </w:p>
        </w:tc>
        <w:tc>
          <w:tcPr>
            <w:tcW w:w="2530" w:type="dxa"/>
            <w:shd w:val="clear" w:color="auto" w:fill="B4C6E7" w:themeFill="accent1" w:themeFillTint="66"/>
            <w:vAlign w:val="center"/>
          </w:tcPr>
          <w:p w14:paraId="5146B48D" w14:textId="1B70759E" w:rsidR="00E3079A" w:rsidRPr="00642D86" w:rsidRDefault="00E3079A" w:rsidP="00BA425A">
            <w:pPr>
              <w:jc w:val="center"/>
              <w:rPr>
                <w:b/>
                <w:lang w:val="en-US"/>
              </w:rPr>
            </w:pPr>
            <w:r w:rsidRPr="00642D86">
              <w:rPr>
                <w:b/>
              </w:rPr>
              <w:t>Tỷ Lệ</w:t>
            </w:r>
            <w:r w:rsidR="0037123C" w:rsidRPr="00642D86">
              <w:rPr>
                <w:b/>
                <w:lang w:val="en-US"/>
              </w:rPr>
              <w:t xml:space="preserve"> Tăng</w:t>
            </w:r>
          </w:p>
        </w:tc>
      </w:tr>
      <w:tr w:rsidR="00642D86" w:rsidRPr="00642D86" w14:paraId="2EBDA7E1" w14:textId="77777777" w:rsidTr="00BA425A">
        <w:trPr>
          <w:trHeight w:val="382"/>
          <w:jc w:val="center"/>
        </w:trPr>
        <w:tc>
          <w:tcPr>
            <w:tcW w:w="720" w:type="dxa"/>
            <w:vAlign w:val="center"/>
          </w:tcPr>
          <w:p w14:paraId="52BD0737" w14:textId="77777777" w:rsidR="00E3079A" w:rsidRPr="00642D86" w:rsidRDefault="00E3079A" w:rsidP="00BA425A">
            <w:pPr>
              <w:jc w:val="center"/>
            </w:pPr>
            <w:r w:rsidRPr="00642D86">
              <w:t>1</w:t>
            </w:r>
          </w:p>
        </w:tc>
        <w:tc>
          <w:tcPr>
            <w:tcW w:w="2055" w:type="dxa"/>
            <w:gridSpan w:val="2"/>
            <w:vAlign w:val="center"/>
          </w:tcPr>
          <w:p w14:paraId="38CAA225" w14:textId="77777777" w:rsidR="00E3079A" w:rsidRPr="00642D86" w:rsidRDefault="00E3079A" w:rsidP="00BA425A">
            <w:pPr>
              <w:jc w:val="center"/>
            </w:pPr>
          </w:p>
        </w:tc>
        <w:tc>
          <w:tcPr>
            <w:tcW w:w="2160" w:type="dxa"/>
            <w:vAlign w:val="center"/>
          </w:tcPr>
          <w:p w14:paraId="50BB4520" w14:textId="77777777" w:rsidR="00E3079A" w:rsidRPr="00642D86" w:rsidRDefault="00E3079A" w:rsidP="00BA425A">
            <w:pPr>
              <w:jc w:val="center"/>
            </w:pPr>
          </w:p>
        </w:tc>
        <w:tc>
          <w:tcPr>
            <w:tcW w:w="2530" w:type="dxa"/>
            <w:vAlign w:val="center"/>
          </w:tcPr>
          <w:p w14:paraId="3B57B4BE" w14:textId="77777777" w:rsidR="00E3079A" w:rsidRPr="00642D86" w:rsidRDefault="00E3079A" w:rsidP="00BA425A">
            <w:pPr>
              <w:jc w:val="center"/>
            </w:pPr>
          </w:p>
        </w:tc>
      </w:tr>
      <w:tr w:rsidR="00642D86" w:rsidRPr="00642D86" w14:paraId="4C9A4663" w14:textId="77777777" w:rsidTr="00DF0A18">
        <w:trPr>
          <w:trHeight w:val="413"/>
          <w:jc w:val="center"/>
        </w:trPr>
        <w:tc>
          <w:tcPr>
            <w:tcW w:w="720" w:type="dxa"/>
            <w:vAlign w:val="center"/>
          </w:tcPr>
          <w:p w14:paraId="3CDE27D3" w14:textId="77777777" w:rsidR="00E3079A" w:rsidRPr="00642D86" w:rsidRDefault="00E3079A" w:rsidP="00BA425A">
            <w:pPr>
              <w:jc w:val="center"/>
            </w:pPr>
            <w:r w:rsidRPr="00642D86">
              <w:t>2</w:t>
            </w:r>
          </w:p>
        </w:tc>
        <w:tc>
          <w:tcPr>
            <w:tcW w:w="2055" w:type="dxa"/>
            <w:gridSpan w:val="2"/>
            <w:vAlign w:val="center"/>
          </w:tcPr>
          <w:p w14:paraId="31AA8F43" w14:textId="77777777" w:rsidR="00E3079A" w:rsidRPr="00642D86" w:rsidRDefault="00E3079A" w:rsidP="00BA425A">
            <w:pPr>
              <w:jc w:val="center"/>
            </w:pPr>
          </w:p>
        </w:tc>
        <w:tc>
          <w:tcPr>
            <w:tcW w:w="2160" w:type="dxa"/>
            <w:vAlign w:val="center"/>
          </w:tcPr>
          <w:p w14:paraId="7746CD5C" w14:textId="77777777" w:rsidR="00E3079A" w:rsidRPr="00642D86" w:rsidRDefault="00E3079A" w:rsidP="00BA425A">
            <w:pPr>
              <w:jc w:val="center"/>
            </w:pPr>
          </w:p>
        </w:tc>
        <w:tc>
          <w:tcPr>
            <w:tcW w:w="2530" w:type="dxa"/>
            <w:vAlign w:val="center"/>
          </w:tcPr>
          <w:p w14:paraId="72414252" w14:textId="77777777" w:rsidR="00E3079A" w:rsidRPr="00642D86" w:rsidRDefault="00E3079A" w:rsidP="00BA425A">
            <w:pPr>
              <w:jc w:val="center"/>
            </w:pPr>
          </w:p>
        </w:tc>
      </w:tr>
    </w:tbl>
    <w:p w14:paraId="558B34E1" w14:textId="77777777" w:rsidR="00E3079A" w:rsidRPr="00642D86" w:rsidRDefault="00E3079A" w:rsidP="00E3079A">
      <w:pPr>
        <w:tabs>
          <w:tab w:val="left" w:pos="1155"/>
        </w:tabs>
      </w:pPr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720"/>
        <w:gridCol w:w="165"/>
        <w:gridCol w:w="1890"/>
        <w:gridCol w:w="2160"/>
        <w:gridCol w:w="2530"/>
      </w:tblGrid>
      <w:tr w:rsidR="00642D86" w:rsidRPr="00642D86" w14:paraId="488077BE" w14:textId="77777777" w:rsidTr="00BA425A">
        <w:trPr>
          <w:trHeight w:val="330"/>
          <w:jc w:val="center"/>
        </w:trPr>
        <w:tc>
          <w:tcPr>
            <w:tcW w:w="885" w:type="dxa"/>
            <w:gridSpan w:val="2"/>
            <w:shd w:val="clear" w:color="auto" w:fill="B4C6E7" w:themeFill="accent1" w:themeFillTint="66"/>
            <w:vAlign w:val="center"/>
          </w:tcPr>
          <w:p w14:paraId="5626E320" w14:textId="155A67E1" w:rsidR="00CC71E1" w:rsidRPr="00642D86" w:rsidRDefault="00CC71E1" w:rsidP="00BA425A">
            <w:pPr>
              <w:jc w:val="center"/>
              <w:rPr>
                <w:b/>
              </w:rPr>
            </w:pPr>
            <w:r w:rsidRPr="00642D86">
              <w:rPr>
                <w:b/>
              </w:rPr>
              <w:t>BM</w:t>
            </w:r>
            <w:r w:rsidRPr="00642D86">
              <w:rPr>
                <w:b/>
                <w:lang w:val="en-US"/>
              </w:rPr>
              <w:t>6</w:t>
            </w:r>
            <w:r w:rsidRPr="00642D86">
              <w:rPr>
                <w:b/>
              </w:rPr>
              <w:t>:</w:t>
            </w:r>
          </w:p>
        </w:tc>
        <w:tc>
          <w:tcPr>
            <w:tcW w:w="6580" w:type="dxa"/>
            <w:gridSpan w:val="3"/>
            <w:shd w:val="clear" w:color="auto" w:fill="B4C6E7" w:themeFill="accent1" w:themeFillTint="66"/>
            <w:vAlign w:val="center"/>
          </w:tcPr>
          <w:p w14:paraId="2CE42C33" w14:textId="30058C38" w:rsidR="00CC71E1" w:rsidRPr="00642D86" w:rsidRDefault="00CC71E1" w:rsidP="00BA425A">
            <w:pPr>
              <w:jc w:val="center"/>
              <w:rPr>
                <w:b/>
                <w:lang w:val="en-US"/>
              </w:rPr>
            </w:pPr>
            <w:r w:rsidRPr="00642D86">
              <w:rPr>
                <w:b/>
              </w:rPr>
              <w:t xml:space="preserve">Báo Cáo Doanh Thu Theo </w:t>
            </w:r>
            <w:r w:rsidRPr="00642D86">
              <w:rPr>
                <w:b/>
                <w:lang w:val="en-US"/>
              </w:rPr>
              <w:t>Tầng</w:t>
            </w:r>
          </w:p>
        </w:tc>
      </w:tr>
      <w:tr w:rsidR="00642D86" w:rsidRPr="00642D86" w14:paraId="2B8D8C82" w14:textId="77777777" w:rsidTr="00BA425A">
        <w:trPr>
          <w:trHeight w:val="382"/>
          <w:jc w:val="center"/>
        </w:trPr>
        <w:tc>
          <w:tcPr>
            <w:tcW w:w="7465" w:type="dxa"/>
            <w:gridSpan w:val="5"/>
            <w:vAlign w:val="center"/>
          </w:tcPr>
          <w:p w14:paraId="037E9E5A" w14:textId="6CA32B9C" w:rsidR="00CC71E1" w:rsidRPr="00642D86" w:rsidRDefault="00CC71E1" w:rsidP="00BA425A">
            <w:pPr>
              <w:jc w:val="center"/>
            </w:pPr>
            <w:r w:rsidRPr="00642D86">
              <w:t xml:space="preserve">Tháng: </w:t>
            </w:r>
            <w:r w:rsidRPr="00642D86">
              <w:rPr>
                <w:lang w:val="en-US"/>
              </w:rPr>
              <w:t>…… Năm ……</w:t>
            </w:r>
          </w:p>
        </w:tc>
      </w:tr>
      <w:tr w:rsidR="00642D86" w:rsidRPr="00642D86" w14:paraId="6C1894F5" w14:textId="77777777" w:rsidTr="00BA425A">
        <w:trPr>
          <w:jc w:val="center"/>
        </w:trPr>
        <w:tc>
          <w:tcPr>
            <w:tcW w:w="720" w:type="dxa"/>
            <w:shd w:val="clear" w:color="auto" w:fill="B4C6E7" w:themeFill="accent1" w:themeFillTint="66"/>
            <w:vAlign w:val="center"/>
          </w:tcPr>
          <w:p w14:paraId="70541856" w14:textId="77777777" w:rsidR="00CC71E1" w:rsidRPr="00642D86" w:rsidRDefault="00CC71E1" w:rsidP="00BA425A">
            <w:pPr>
              <w:jc w:val="center"/>
              <w:rPr>
                <w:b/>
              </w:rPr>
            </w:pPr>
            <w:r w:rsidRPr="00642D86">
              <w:rPr>
                <w:b/>
              </w:rPr>
              <w:t>STT</w:t>
            </w:r>
          </w:p>
        </w:tc>
        <w:tc>
          <w:tcPr>
            <w:tcW w:w="2055" w:type="dxa"/>
            <w:gridSpan w:val="2"/>
            <w:shd w:val="clear" w:color="auto" w:fill="B4C6E7" w:themeFill="accent1" w:themeFillTint="66"/>
            <w:vAlign w:val="center"/>
          </w:tcPr>
          <w:p w14:paraId="65369586" w14:textId="613E4EC3" w:rsidR="00CC71E1" w:rsidRPr="00642D86" w:rsidRDefault="00CC71E1" w:rsidP="00BA425A">
            <w:pPr>
              <w:jc w:val="center"/>
              <w:rPr>
                <w:b/>
                <w:lang w:val="en-US"/>
              </w:rPr>
            </w:pPr>
            <w:r w:rsidRPr="00642D86">
              <w:rPr>
                <w:b/>
                <w:lang w:val="en-US"/>
              </w:rPr>
              <w:t>Tầng</w:t>
            </w:r>
          </w:p>
        </w:tc>
        <w:tc>
          <w:tcPr>
            <w:tcW w:w="2160" w:type="dxa"/>
            <w:shd w:val="clear" w:color="auto" w:fill="B4C6E7" w:themeFill="accent1" w:themeFillTint="66"/>
            <w:vAlign w:val="center"/>
          </w:tcPr>
          <w:p w14:paraId="7A13204D" w14:textId="77777777" w:rsidR="00CC71E1" w:rsidRPr="00642D86" w:rsidRDefault="00CC71E1" w:rsidP="00BA425A">
            <w:pPr>
              <w:jc w:val="center"/>
              <w:rPr>
                <w:b/>
              </w:rPr>
            </w:pPr>
            <w:r w:rsidRPr="00642D86">
              <w:rPr>
                <w:b/>
              </w:rPr>
              <w:t>Doanh Thu</w:t>
            </w:r>
          </w:p>
        </w:tc>
        <w:tc>
          <w:tcPr>
            <w:tcW w:w="2530" w:type="dxa"/>
            <w:shd w:val="clear" w:color="auto" w:fill="B4C6E7" w:themeFill="accent1" w:themeFillTint="66"/>
            <w:vAlign w:val="center"/>
          </w:tcPr>
          <w:p w14:paraId="4ACB1605" w14:textId="77777777" w:rsidR="00CC71E1" w:rsidRPr="00642D86" w:rsidRDefault="00CC71E1" w:rsidP="00BA425A">
            <w:pPr>
              <w:jc w:val="center"/>
              <w:rPr>
                <w:b/>
                <w:lang w:val="en-US"/>
              </w:rPr>
            </w:pPr>
            <w:r w:rsidRPr="00642D86">
              <w:rPr>
                <w:b/>
              </w:rPr>
              <w:t>Tỷ Lệ</w:t>
            </w:r>
            <w:r w:rsidRPr="00642D86">
              <w:rPr>
                <w:b/>
                <w:lang w:val="en-US"/>
              </w:rPr>
              <w:t xml:space="preserve"> Tăng</w:t>
            </w:r>
          </w:p>
        </w:tc>
      </w:tr>
      <w:tr w:rsidR="00642D86" w:rsidRPr="00642D86" w14:paraId="13E6F350" w14:textId="77777777" w:rsidTr="00BA425A">
        <w:trPr>
          <w:trHeight w:val="382"/>
          <w:jc w:val="center"/>
        </w:trPr>
        <w:tc>
          <w:tcPr>
            <w:tcW w:w="720" w:type="dxa"/>
            <w:vAlign w:val="center"/>
          </w:tcPr>
          <w:p w14:paraId="06175E5D" w14:textId="77777777" w:rsidR="00CC71E1" w:rsidRPr="00642D86" w:rsidRDefault="00CC71E1" w:rsidP="00BA425A">
            <w:pPr>
              <w:jc w:val="center"/>
            </w:pPr>
            <w:r w:rsidRPr="00642D86">
              <w:t>1</w:t>
            </w:r>
          </w:p>
        </w:tc>
        <w:tc>
          <w:tcPr>
            <w:tcW w:w="2055" w:type="dxa"/>
            <w:gridSpan w:val="2"/>
            <w:vAlign w:val="center"/>
          </w:tcPr>
          <w:p w14:paraId="498BC3DE" w14:textId="77777777" w:rsidR="00CC71E1" w:rsidRPr="00642D86" w:rsidRDefault="00CC71E1" w:rsidP="00BA425A">
            <w:pPr>
              <w:jc w:val="center"/>
            </w:pPr>
          </w:p>
        </w:tc>
        <w:tc>
          <w:tcPr>
            <w:tcW w:w="2160" w:type="dxa"/>
            <w:vAlign w:val="center"/>
          </w:tcPr>
          <w:p w14:paraId="11E5EA54" w14:textId="77777777" w:rsidR="00CC71E1" w:rsidRPr="00642D86" w:rsidRDefault="00CC71E1" w:rsidP="00BA425A">
            <w:pPr>
              <w:jc w:val="center"/>
            </w:pPr>
          </w:p>
        </w:tc>
        <w:tc>
          <w:tcPr>
            <w:tcW w:w="2530" w:type="dxa"/>
            <w:vAlign w:val="center"/>
          </w:tcPr>
          <w:p w14:paraId="3C5B415A" w14:textId="77777777" w:rsidR="00CC71E1" w:rsidRPr="00642D86" w:rsidRDefault="00CC71E1" w:rsidP="00BA425A">
            <w:pPr>
              <w:jc w:val="center"/>
            </w:pPr>
          </w:p>
        </w:tc>
      </w:tr>
      <w:tr w:rsidR="00642D86" w:rsidRPr="00642D86" w14:paraId="5BEF3E1E" w14:textId="77777777" w:rsidTr="00BA425A">
        <w:trPr>
          <w:trHeight w:val="418"/>
          <w:jc w:val="center"/>
        </w:trPr>
        <w:tc>
          <w:tcPr>
            <w:tcW w:w="720" w:type="dxa"/>
            <w:vAlign w:val="center"/>
          </w:tcPr>
          <w:p w14:paraId="1E1100D5" w14:textId="77777777" w:rsidR="00CC71E1" w:rsidRPr="00642D86" w:rsidRDefault="00CC71E1" w:rsidP="00BA425A">
            <w:pPr>
              <w:jc w:val="center"/>
            </w:pPr>
            <w:r w:rsidRPr="00642D86">
              <w:t>2</w:t>
            </w:r>
          </w:p>
        </w:tc>
        <w:tc>
          <w:tcPr>
            <w:tcW w:w="2055" w:type="dxa"/>
            <w:gridSpan w:val="2"/>
            <w:vAlign w:val="center"/>
          </w:tcPr>
          <w:p w14:paraId="0D59AAC6" w14:textId="77777777" w:rsidR="00CC71E1" w:rsidRPr="00642D86" w:rsidRDefault="00CC71E1" w:rsidP="00BA425A">
            <w:pPr>
              <w:jc w:val="center"/>
            </w:pPr>
          </w:p>
        </w:tc>
        <w:tc>
          <w:tcPr>
            <w:tcW w:w="2160" w:type="dxa"/>
            <w:vAlign w:val="center"/>
          </w:tcPr>
          <w:p w14:paraId="43F914AB" w14:textId="77777777" w:rsidR="00CC71E1" w:rsidRPr="00642D86" w:rsidRDefault="00CC71E1" w:rsidP="00BA425A">
            <w:pPr>
              <w:jc w:val="center"/>
            </w:pPr>
          </w:p>
        </w:tc>
        <w:tc>
          <w:tcPr>
            <w:tcW w:w="2530" w:type="dxa"/>
            <w:vAlign w:val="center"/>
          </w:tcPr>
          <w:p w14:paraId="459ABA70" w14:textId="77777777" w:rsidR="00CC71E1" w:rsidRPr="00642D86" w:rsidRDefault="00CC71E1" w:rsidP="00BA425A">
            <w:pPr>
              <w:jc w:val="center"/>
            </w:pPr>
          </w:p>
        </w:tc>
      </w:tr>
    </w:tbl>
    <w:p w14:paraId="3C5B826C" w14:textId="77777777" w:rsidR="00887CDC" w:rsidRPr="00642D86" w:rsidRDefault="00887CDC" w:rsidP="007F2F63">
      <w:pPr>
        <w:spacing w:line="360" w:lineRule="auto"/>
        <w:ind w:left="360"/>
        <w:rPr>
          <w:rFonts w:ascii="Arial" w:hAnsi="Arial" w:cs="Arial"/>
          <w:lang w:val="en-US"/>
        </w:rPr>
      </w:pPr>
    </w:p>
    <w:p w14:paraId="769CA13D" w14:textId="136134FA" w:rsidR="00BF70FC" w:rsidRPr="006C6EA5" w:rsidRDefault="00BF70FC" w:rsidP="008919AC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b/>
          <w:i/>
          <w:color w:val="538135" w:themeColor="accent6" w:themeShade="BF"/>
          <w:lang w:val="en-US"/>
        </w:rPr>
      </w:pPr>
      <w:r w:rsidRPr="006C6EA5">
        <w:rPr>
          <w:rFonts w:ascii="Arial" w:hAnsi="Arial" w:cs="Arial"/>
          <w:b/>
          <w:i/>
          <w:color w:val="538135" w:themeColor="accent6" w:themeShade="BF"/>
          <w:lang w:val="en-US"/>
        </w:rPr>
        <w:t xml:space="preserve"> Qui định 6</w:t>
      </w:r>
    </w:p>
    <w:p w14:paraId="5E62004D" w14:textId="77777777" w:rsidR="00BF70FC" w:rsidRPr="00642D86" w:rsidRDefault="00BF70FC" w:rsidP="00CD4697">
      <w:pPr>
        <w:pStyle w:val="ListParagraph"/>
        <w:spacing w:line="360" w:lineRule="auto"/>
        <w:rPr>
          <w:rFonts w:ascii="Arial" w:hAnsi="Arial" w:cs="Arial"/>
          <w:lang w:val="en-US"/>
        </w:rPr>
      </w:pPr>
      <w:r w:rsidRPr="00642D86">
        <w:rPr>
          <w:rFonts w:ascii="Arial" w:hAnsi="Arial" w:cs="Arial"/>
          <w:lang w:val="en-US"/>
        </w:rPr>
        <w:t xml:space="preserve">QĐ6: Người dùng có thể thay đổi các qui định như sau: </w:t>
      </w:r>
    </w:p>
    <w:p w14:paraId="077AEAED" w14:textId="0782F4D7" w:rsidR="00BF70FC" w:rsidRPr="00642D86" w:rsidRDefault="00BF70FC" w:rsidP="00CD4697">
      <w:pPr>
        <w:pStyle w:val="ListParagraph"/>
        <w:spacing w:line="360" w:lineRule="auto"/>
        <w:rPr>
          <w:rFonts w:ascii="Arial" w:hAnsi="Arial" w:cs="Arial"/>
          <w:lang w:val="en-US"/>
        </w:rPr>
      </w:pPr>
      <w:r w:rsidRPr="00642D86">
        <w:rPr>
          <w:rFonts w:ascii="Arial" w:hAnsi="Arial" w:cs="Arial"/>
          <w:lang w:val="en-US"/>
        </w:rPr>
        <w:t>+ QĐ1:</w:t>
      </w:r>
      <w:r w:rsidR="00AB71E8" w:rsidRPr="00642D86">
        <w:rPr>
          <w:rFonts w:ascii="Arial" w:hAnsi="Arial" w:cs="Arial"/>
          <w:lang w:val="en-US"/>
        </w:rPr>
        <w:t xml:space="preserve"> </w:t>
      </w:r>
      <w:r w:rsidRPr="00642D86">
        <w:rPr>
          <w:rFonts w:ascii="Arial" w:hAnsi="Arial" w:cs="Arial"/>
          <w:lang w:val="en-US"/>
        </w:rPr>
        <w:t>Thay đổi đơn giá các loại phòng</w:t>
      </w:r>
      <w:r w:rsidR="00766E51" w:rsidRPr="00642D86">
        <w:rPr>
          <w:rFonts w:ascii="Arial" w:hAnsi="Arial" w:cs="Arial"/>
          <w:lang w:val="en-US"/>
        </w:rPr>
        <w:t xml:space="preserve"> và Số tiền giảm đi khi </w:t>
      </w:r>
      <w:r w:rsidR="00AB71E8" w:rsidRPr="00642D86">
        <w:rPr>
          <w:rFonts w:ascii="Arial" w:hAnsi="Arial" w:cs="Arial"/>
          <w:lang w:val="en-US"/>
        </w:rPr>
        <w:t>trọ ở tầng cao hơn</w:t>
      </w:r>
    </w:p>
    <w:p w14:paraId="598FFD00" w14:textId="4CA098A2" w:rsidR="00BF70FC" w:rsidRPr="00642D86" w:rsidRDefault="00BF70FC" w:rsidP="00CD4697">
      <w:pPr>
        <w:pStyle w:val="ListParagraph"/>
        <w:spacing w:line="360" w:lineRule="auto"/>
        <w:rPr>
          <w:rFonts w:ascii="Arial" w:hAnsi="Arial" w:cs="Arial"/>
          <w:lang w:val="en-US"/>
        </w:rPr>
      </w:pPr>
      <w:r w:rsidRPr="00642D86">
        <w:rPr>
          <w:rFonts w:ascii="Arial" w:hAnsi="Arial" w:cs="Arial"/>
          <w:lang w:val="en-US"/>
        </w:rPr>
        <w:t xml:space="preserve">+ QĐ2: </w:t>
      </w:r>
      <w:r w:rsidR="00AB71E8" w:rsidRPr="00642D86">
        <w:rPr>
          <w:rFonts w:ascii="Arial" w:hAnsi="Arial" w:cs="Arial"/>
          <w:lang w:val="en-US"/>
        </w:rPr>
        <w:t xml:space="preserve">Số </w:t>
      </w:r>
      <w:r w:rsidRPr="00642D86">
        <w:rPr>
          <w:rFonts w:ascii="Arial" w:hAnsi="Arial" w:cs="Arial"/>
          <w:lang w:val="en-US"/>
        </w:rPr>
        <w:t>lượng khách tối đa trong phòng.</w:t>
      </w:r>
    </w:p>
    <w:p w14:paraId="2F6A546D" w14:textId="44C25D78" w:rsidR="00BF70FC" w:rsidRPr="00642D86" w:rsidRDefault="00BF70FC" w:rsidP="00CD4697">
      <w:pPr>
        <w:pStyle w:val="ListParagraph"/>
        <w:spacing w:line="360" w:lineRule="auto"/>
        <w:rPr>
          <w:rFonts w:ascii="Arial" w:hAnsi="Arial" w:cs="Arial"/>
          <w:lang w:val="en-US"/>
        </w:rPr>
      </w:pPr>
      <w:r w:rsidRPr="00642D86">
        <w:rPr>
          <w:rFonts w:ascii="Arial" w:hAnsi="Arial" w:cs="Arial"/>
          <w:lang w:val="en-US"/>
        </w:rPr>
        <w:t xml:space="preserve">+ QĐ4: Thay đổi </w:t>
      </w:r>
      <w:r w:rsidR="00674968" w:rsidRPr="00642D86">
        <w:rPr>
          <w:rFonts w:ascii="Arial" w:hAnsi="Arial" w:cs="Arial"/>
          <w:lang w:val="en-US"/>
        </w:rPr>
        <w:t>đơn giá các phụ phí liên quan</w:t>
      </w:r>
    </w:p>
    <w:p w14:paraId="26E9976E" w14:textId="77777777" w:rsidR="00CD4697" w:rsidRPr="00642D86" w:rsidRDefault="00CD4697" w:rsidP="00CD4697">
      <w:pPr>
        <w:pStyle w:val="ListParagraph"/>
        <w:spacing w:line="360" w:lineRule="auto"/>
        <w:rPr>
          <w:rFonts w:ascii="Arial" w:hAnsi="Arial" w:cs="Arial"/>
          <w:lang w:val="en-US"/>
        </w:rPr>
      </w:pPr>
    </w:p>
    <w:p w14:paraId="26E9976F" w14:textId="77777777" w:rsidR="00CD4697" w:rsidRPr="00642D86" w:rsidRDefault="00CD4697" w:rsidP="00CD4697">
      <w:pPr>
        <w:spacing w:line="360" w:lineRule="auto"/>
        <w:ind w:left="360"/>
        <w:rPr>
          <w:rFonts w:ascii="Arial" w:hAnsi="Arial" w:cs="Arial"/>
          <w:lang w:val="en-US"/>
        </w:rPr>
      </w:pPr>
    </w:p>
    <w:p w14:paraId="26E99770" w14:textId="77777777" w:rsidR="00700AF7" w:rsidRPr="00642D86" w:rsidRDefault="00700AF7" w:rsidP="00700AF7">
      <w:pPr>
        <w:spacing w:line="360" w:lineRule="auto"/>
        <w:rPr>
          <w:rFonts w:ascii="Arial" w:hAnsi="Arial" w:cs="Arial"/>
          <w:lang w:val="en-US"/>
        </w:rPr>
      </w:pPr>
    </w:p>
    <w:p w14:paraId="26E99771" w14:textId="285E8045" w:rsidR="00700AF7" w:rsidRPr="00EE4EA9" w:rsidRDefault="00700AF7" w:rsidP="00A27E7E">
      <w:pPr>
        <w:pStyle w:val="ListParagraph"/>
        <w:numPr>
          <w:ilvl w:val="0"/>
          <w:numId w:val="10"/>
        </w:numPr>
        <w:spacing w:line="360" w:lineRule="auto"/>
        <w:jc w:val="center"/>
        <w:rPr>
          <w:rFonts w:ascii="Arial" w:hAnsi="Arial" w:cs="Arial"/>
          <w:lang w:val="en-US"/>
        </w:rPr>
      </w:pPr>
    </w:p>
    <w:sectPr w:rsidR="00700AF7" w:rsidRPr="00EE4EA9" w:rsidSect="00BE732F">
      <w:headerReference w:type="default" r:id="rId15"/>
      <w:footerReference w:type="default" r:id="rId16"/>
      <w:pgSz w:w="12240" w:h="15840" w:code="1"/>
      <w:pgMar w:top="851" w:right="851" w:bottom="851" w:left="1134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118826" w14:textId="77777777" w:rsidR="00EC17FA" w:rsidRDefault="00EC17FA">
      <w:r>
        <w:separator/>
      </w:r>
    </w:p>
  </w:endnote>
  <w:endnote w:type="continuationSeparator" w:id="0">
    <w:p w14:paraId="31E189F7" w14:textId="77777777" w:rsidR="00EC17FA" w:rsidRDefault="00EC1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72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3960"/>
    </w:tblGrid>
    <w:tr w:rsidR="00E95D0C" w14:paraId="26E99789" w14:textId="77777777" w:rsidTr="00B74B2B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26E99787" w14:textId="47296072" w:rsidR="00E95D0C" w:rsidRPr="007A1DE8" w:rsidRDefault="00E95D0C" w:rsidP="007A1DE8">
          <w:pPr>
            <w:rPr>
              <w:lang w:val="en-US"/>
            </w:rPr>
          </w:pPr>
        </w:p>
      </w:tc>
      <w:tc>
        <w:tcPr>
          <w:tcW w:w="3960" w:type="dxa"/>
          <w:tcBorders>
            <w:top w:val="nil"/>
            <w:left w:val="nil"/>
            <w:bottom w:val="nil"/>
            <w:right w:val="nil"/>
          </w:tcBorders>
        </w:tcPr>
        <w:p w14:paraId="26E99788" w14:textId="77777777" w:rsidR="00E95D0C" w:rsidRDefault="00E95D0C" w:rsidP="00D234F3">
          <w:pPr>
            <w:jc w:val="right"/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377D15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14:paraId="26E9978A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C34EFB" w14:textId="77777777" w:rsidR="00EC17FA" w:rsidRDefault="00EC17FA">
      <w:r>
        <w:separator/>
      </w:r>
    </w:p>
  </w:footnote>
  <w:footnote w:type="continuationSeparator" w:id="0">
    <w:p w14:paraId="496970FF" w14:textId="77777777" w:rsidR="00EC17FA" w:rsidRDefault="00EC17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E99786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7172457"/>
    <w:multiLevelType w:val="hybridMultilevel"/>
    <w:tmpl w:val="C6D67DCA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 w15:restartNumberingAfterBreak="0">
    <w:nsid w:val="14E9511F"/>
    <w:multiLevelType w:val="hybridMultilevel"/>
    <w:tmpl w:val="BCC214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8530E6"/>
    <w:multiLevelType w:val="hybridMultilevel"/>
    <w:tmpl w:val="6248EF8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91E5CC1"/>
    <w:multiLevelType w:val="hybridMultilevel"/>
    <w:tmpl w:val="38F6C074"/>
    <w:lvl w:ilvl="0" w:tplc="637878CC">
      <w:start w:val="10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A70A5A"/>
    <w:multiLevelType w:val="hybridMultilevel"/>
    <w:tmpl w:val="97FAFF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6A1343"/>
    <w:multiLevelType w:val="multilevel"/>
    <w:tmpl w:val="77628A7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7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9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840" w:hanging="1800"/>
      </w:pPr>
      <w:rPr>
        <w:rFonts w:hint="default"/>
      </w:rPr>
    </w:lvl>
  </w:abstractNum>
  <w:abstractNum w:abstractNumId="7" w15:restartNumberingAfterBreak="0">
    <w:nsid w:val="23F53A16"/>
    <w:multiLevelType w:val="hybridMultilevel"/>
    <w:tmpl w:val="5D5C30D0"/>
    <w:lvl w:ilvl="0" w:tplc="C20A86FE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8" w15:restartNumberingAfterBreak="0">
    <w:nsid w:val="263909AF"/>
    <w:multiLevelType w:val="multilevel"/>
    <w:tmpl w:val="6D5CD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82126BE"/>
    <w:multiLevelType w:val="hybridMultilevel"/>
    <w:tmpl w:val="182CD3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D7C19DD"/>
    <w:multiLevelType w:val="hybridMultilevel"/>
    <w:tmpl w:val="DE70F288"/>
    <w:lvl w:ilvl="0" w:tplc="BDCE2E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C37232"/>
    <w:multiLevelType w:val="hybridMultilevel"/>
    <w:tmpl w:val="E39EA40E"/>
    <w:lvl w:ilvl="0" w:tplc="637878CC">
      <w:start w:val="10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D0E7C3E"/>
    <w:multiLevelType w:val="hybridMultilevel"/>
    <w:tmpl w:val="2D56BC9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5133967"/>
    <w:multiLevelType w:val="hybridMultilevel"/>
    <w:tmpl w:val="E362BBDE"/>
    <w:lvl w:ilvl="0" w:tplc="EC12FE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A8D3A85"/>
    <w:multiLevelType w:val="hybridMultilevel"/>
    <w:tmpl w:val="63529F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ECF2E88"/>
    <w:multiLevelType w:val="hybridMultilevel"/>
    <w:tmpl w:val="F32ED65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67AC424"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2" w:tplc="067AC424">
      <w:numFmt w:val="bullet"/>
      <w:lvlText w:val="-"/>
      <w:lvlJc w:val="left"/>
      <w:pPr>
        <w:ind w:left="3240" w:hanging="360"/>
      </w:pPr>
      <w:rPr>
        <w:rFonts w:ascii="Arial" w:eastAsia="Times New Roman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0EE1002"/>
    <w:multiLevelType w:val="hybridMultilevel"/>
    <w:tmpl w:val="DE70F288"/>
    <w:lvl w:ilvl="0" w:tplc="BDCE2E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6D55C0"/>
    <w:multiLevelType w:val="hybridMultilevel"/>
    <w:tmpl w:val="BF8AA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31C0F59"/>
    <w:multiLevelType w:val="hybridMultilevel"/>
    <w:tmpl w:val="0D803AC4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9" w15:restartNumberingAfterBreak="0">
    <w:nsid w:val="54923249"/>
    <w:multiLevelType w:val="multilevel"/>
    <w:tmpl w:val="CEE489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57C97860"/>
    <w:multiLevelType w:val="hybridMultilevel"/>
    <w:tmpl w:val="A4AAAAAA"/>
    <w:lvl w:ilvl="0" w:tplc="4B987B2C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1" w15:restartNumberingAfterBreak="0">
    <w:nsid w:val="59195B45"/>
    <w:multiLevelType w:val="hybridMultilevel"/>
    <w:tmpl w:val="772A2C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94F7D8B"/>
    <w:multiLevelType w:val="hybridMultilevel"/>
    <w:tmpl w:val="9086E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5CD5113A"/>
    <w:multiLevelType w:val="hybridMultilevel"/>
    <w:tmpl w:val="E576A67A"/>
    <w:lvl w:ilvl="0" w:tplc="9306C2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CE4548E"/>
    <w:multiLevelType w:val="hybridMultilevel"/>
    <w:tmpl w:val="13A2A6AA"/>
    <w:lvl w:ilvl="0" w:tplc="637878CC">
      <w:start w:val="1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8B71243"/>
    <w:multiLevelType w:val="hybridMultilevel"/>
    <w:tmpl w:val="066E11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DBE5ED4"/>
    <w:multiLevelType w:val="hybridMultilevel"/>
    <w:tmpl w:val="61F671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21438E3"/>
    <w:multiLevelType w:val="multilevel"/>
    <w:tmpl w:val="51301E3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4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720" w:hanging="1800"/>
      </w:pPr>
      <w:rPr>
        <w:rFonts w:hint="default"/>
      </w:rPr>
    </w:lvl>
  </w:abstractNum>
  <w:abstractNum w:abstractNumId="29" w15:restartNumberingAfterBreak="0">
    <w:nsid w:val="73D055DC"/>
    <w:multiLevelType w:val="hybridMultilevel"/>
    <w:tmpl w:val="2F96D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B74B5E"/>
    <w:multiLevelType w:val="hybridMultilevel"/>
    <w:tmpl w:val="1428A3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AC1150E"/>
    <w:multiLevelType w:val="hybridMultilevel"/>
    <w:tmpl w:val="EF80A864"/>
    <w:lvl w:ilvl="0" w:tplc="637878CC">
      <w:start w:val="10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3"/>
  </w:num>
  <w:num w:numId="3">
    <w:abstractNumId w:val="2"/>
  </w:num>
  <w:num w:numId="4">
    <w:abstractNumId w:val="15"/>
  </w:num>
  <w:num w:numId="5">
    <w:abstractNumId w:val="1"/>
  </w:num>
  <w:num w:numId="6">
    <w:abstractNumId w:val="22"/>
  </w:num>
  <w:num w:numId="7">
    <w:abstractNumId w:val="11"/>
  </w:num>
  <w:num w:numId="8">
    <w:abstractNumId w:val="4"/>
  </w:num>
  <w:num w:numId="9">
    <w:abstractNumId w:val="31"/>
  </w:num>
  <w:num w:numId="10">
    <w:abstractNumId w:val="25"/>
  </w:num>
  <w:num w:numId="11">
    <w:abstractNumId w:val="29"/>
  </w:num>
  <w:num w:numId="12">
    <w:abstractNumId w:val="12"/>
  </w:num>
  <w:num w:numId="13">
    <w:abstractNumId w:val="21"/>
  </w:num>
  <w:num w:numId="14">
    <w:abstractNumId w:val="9"/>
  </w:num>
  <w:num w:numId="15">
    <w:abstractNumId w:val="10"/>
  </w:num>
  <w:num w:numId="16">
    <w:abstractNumId w:val="13"/>
  </w:num>
  <w:num w:numId="17">
    <w:abstractNumId w:val="27"/>
  </w:num>
  <w:num w:numId="18">
    <w:abstractNumId w:val="14"/>
  </w:num>
  <w:num w:numId="19">
    <w:abstractNumId w:val="3"/>
  </w:num>
  <w:num w:numId="20">
    <w:abstractNumId w:val="26"/>
  </w:num>
  <w:num w:numId="21">
    <w:abstractNumId w:val="5"/>
  </w:num>
  <w:num w:numId="22">
    <w:abstractNumId w:val="17"/>
  </w:num>
  <w:num w:numId="23">
    <w:abstractNumId w:val="20"/>
  </w:num>
  <w:num w:numId="24">
    <w:abstractNumId w:val="7"/>
  </w:num>
  <w:num w:numId="25">
    <w:abstractNumId w:val="30"/>
  </w:num>
  <w:num w:numId="26">
    <w:abstractNumId w:val="6"/>
  </w:num>
  <w:num w:numId="27">
    <w:abstractNumId w:val="8"/>
  </w:num>
  <w:num w:numId="28">
    <w:abstractNumId w:val="19"/>
  </w:num>
  <w:num w:numId="29">
    <w:abstractNumId w:val="28"/>
  </w:num>
  <w:num w:numId="30">
    <w:abstractNumId w:val="18"/>
  </w:num>
  <w:num w:numId="31">
    <w:abstractNumId w:val="16"/>
  </w:num>
  <w:num w:numId="32">
    <w:abstractNumId w:val="2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30E94"/>
    <w:rsid w:val="000339EE"/>
    <w:rsid w:val="000474D1"/>
    <w:rsid w:val="000519D9"/>
    <w:rsid w:val="000560D4"/>
    <w:rsid w:val="00060A0D"/>
    <w:rsid w:val="00062553"/>
    <w:rsid w:val="000679D2"/>
    <w:rsid w:val="0007648A"/>
    <w:rsid w:val="000A1DD3"/>
    <w:rsid w:val="000A232F"/>
    <w:rsid w:val="000C0CA8"/>
    <w:rsid w:val="000C4626"/>
    <w:rsid w:val="000C6995"/>
    <w:rsid w:val="000D51CE"/>
    <w:rsid w:val="000E09F5"/>
    <w:rsid w:val="000F1017"/>
    <w:rsid w:val="001120E8"/>
    <w:rsid w:val="001133B3"/>
    <w:rsid w:val="00126D7F"/>
    <w:rsid w:val="00132374"/>
    <w:rsid w:val="0014002F"/>
    <w:rsid w:val="00146456"/>
    <w:rsid w:val="00147883"/>
    <w:rsid w:val="00152673"/>
    <w:rsid w:val="001569C4"/>
    <w:rsid w:val="0016502A"/>
    <w:rsid w:val="00182BB3"/>
    <w:rsid w:val="00186403"/>
    <w:rsid w:val="00186772"/>
    <w:rsid w:val="00191809"/>
    <w:rsid w:val="00192E52"/>
    <w:rsid w:val="00196A89"/>
    <w:rsid w:val="001B0F4D"/>
    <w:rsid w:val="001B37BB"/>
    <w:rsid w:val="001B5B6F"/>
    <w:rsid w:val="001C2323"/>
    <w:rsid w:val="001D3549"/>
    <w:rsid w:val="001E6E94"/>
    <w:rsid w:val="001F232E"/>
    <w:rsid w:val="001F57FD"/>
    <w:rsid w:val="001F6FBA"/>
    <w:rsid w:val="00205F35"/>
    <w:rsid w:val="00206429"/>
    <w:rsid w:val="00206A40"/>
    <w:rsid w:val="00210D2D"/>
    <w:rsid w:val="00216B92"/>
    <w:rsid w:val="00221A67"/>
    <w:rsid w:val="0022528F"/>
    <w:rsid w:val="00237C90"/>
    <w:rsid w:val="002409EE"/>
    <w:rsid w:val="00241E2E"/>
    <w:rsid w:val="00246D1A"/>
    <w:rsid w:val="002609B5"/>
    <w:rsid w:val="002614A1"/>
    <w:rsid w:val="00263F6C"/>
    <w:rsid w:val="00264F33"/>
    <w:rsid w:val="00275E28"/>
    <w:rsid w:val="00277AAB"/>
    <w:rsid w:val="0029238C"/>
    <w:rsid w:val="002958F9"/>
    <w:rsid w:val="002A2D58"/>
    <w:rsid w:val="002A42AF"/>
    <w:rsid w:val="002D1D20"/>
    <w:rsid w:val="002D509A"/>
    <w:rsid w:val="002E31F8"/>
    <w:rsid w:val="00304A5A"/>
    <w:rsid w:val="003103F1"/>
    <w:rsid w:val="0031436F"/>
    <w:rsid w:val="0031511D"/>
    <w:rsid w:val="00315E0E"/>
    <w:rsid w:val="0033084E"/>
    <w:rsid w:val="003317D1"/>
    <w:rsid w:val="003319DA"/>
    <w:rsid w:val="00332C03"/>
    <w:rsid w:val="00333559"/>
    <w:rsid w:val="0033773E"/>
    <w:rsid w:val="003548A8"/>
    <w:rsid w:val="00356DE6"/>
    <w:rsid w:val="0037123C"/>
    <w:rsid w:val="00372BC3"/>
    <w:rsid w:val="003747E6"/>
    <w:rsid w:val="00374925"/>
    <w:rsid w:val="00375EA7"/>
    <w:rsid w:val="003760AC"/>
    <w:rsid w:val="00377D15"/>
    <w:rsid w:val="003806A0"/>
    <w:rsid w:val="00381035"/>
    <w:rsid w:val="003A2430"/>
    <w:rsid w:val="003B21F9"/>
    <w:rsid w:val="003B4F29"/>
    <w:rsid w:val="003C2A39"/>
    <w:rsid w:val="003C6B22"/>
    <w:rsid w:val="003C7D6F"/>
    <w:rsid w:val="003D7994"/>
    <w:rsid w:val="003E753D"/>
    <w:rsid w:val="00403726"/>
    <w:rsid w:val="00404B30"/>
    <w:rsid w:val="00405D79"/>
    <w:rsid w:val="004070E3"/>
    <w:rsid w:val="00411BD9"/>
    <w:rsid w:val="004176B5"/>
    <w:rsid w:val="00421908"/>
    <w:rsid w:val="00422AA4"/>
    <w:rsid w:val="00423954"/>
    <w:rsid w:val="00423BCE"/>
    <w:rsid w:val="00432574"/>
    <w:rsid w:val="00434858"/>
    <w:rsid w:val="00442AB4"/>
    <w:rsid w:val="00461B7D"/>
    <w:rsid w:val="00464444"/>
    <w:rsid w:val="00467DAE"/>
    <w:rsid w:val="004737FC"/>
    <w:rsid w:val="004819D2"/>
    <w:rsid w:val="004838E8"/>
    <w:rsid w:val="00484873"/>
    <w:rsid w:val="00492B3E"/>
    <w:rsid w:val="004B46BD"/>
    <w:rsid w:val="004B4A41"/>
    <w:rsid w:val="004B7CC9"/>
    <w:rsid w:val="004D7326"/>
    <w:rsid w:val="004E5C1F"/>
    <w:rsid w:val="004F478F"/>
    <w:rsid w:val="00502D43"/>
    <w:rsid w:val="0052545D"/>
    <w:rsid w:val="005263C7"/>
    <w:rsid w:val="00530C32"/>
    <w:rsid w:val="00537C24"/>
    <w:rsid w:val="005404A7"/>
    <w:rsid w:val="005421AB"/>
    <w:rsid w:val="00554D16"/>
    <w:rsid w:val="00556BAF"/>
    <w:rsid w:val="005659E8"/>
    <w:rsid w:val="0057268D"/>
    <w:rsid w:val="005730EE"/>
    <w:rsid w:val="00575099"/>
    <w:rsid w:val="00592D96"/>
    <w:rsid w:val="005A1704"/>
    <w:rsid w:val="005B2D16"/>
    <w:rsid w:val="005B4114"/>
    <w:rsid w:val="005C02DE"/>
    <w:rsid w:val="005C35F5"/>
    <w:rsid w:val="005C6153"/>
    <w:rsid w:val="005D2530"/>
    <w:rsid w:val="005E049E"/>
    <w:rsid w:val="005E649C"/>
    <w:rsid w:val="005E6B0E"/>
    <w:rsid w:val="005F05B8"/>
    <w:rsid w:val="005F4060"/>
    <w:rsid w:val="005F46DB"/>
    <w:rsid w:val="005F48A1"/>
    <w:rsid w:val="006053F9"/>
    <w:rsid w:val="00605AD5"/>
    <w:rsid w:val="006218F6"/>
    <w:rsid w:val="006257BE"/>
    <w:rsid w:val="00626AF8"/>
    <w:rsid w:val="00627AE8"/>
    <w:rsid w:val="00641A9D"/>
    <w:rsid w:val="00642A5C"/>
    <w:rsid w:val="00642D86"/>
    <w:rsid w:val="006441DE"/>
    <w:rsid w:val="00674968"/>
    <w:rsid w:val="006855DC"/>
    <w:rsid w:val="006A7E45"/>
    <w:rsid w:val="006C4616"/>
    <w:rsid w:val="006C6EA5"/>
    <w:rsid w:val="006C79F0"/>
    <w:rsid w:val="006D6A00"/>
    <w:rsid w:val="006E420F"/>
    <w:rsid w:val="006E61E5"/>
    <w:rsid w:val="006F0369"/>
    <w:rsid w:val="006F5F8F"/>
    <w:rsid w:val="00700AF7"/>
    <w:rsid w:val="00704AB7"/>
    <w:rsid w:val="00731021"/>
    <w:rsid w:val="007338F6"/>
    <w:rsid w:val="00741DE8"/>
    <w:rsid w:val="007428E5"/>
    <w:rsid w:val="00752617"/>
    <w:rsid w:val="0075677A"/>
    <w:rsid w:val="007616F1"/>
    <w:rsid w:val="00765823"/>
    <w:rsid w:val="00766E51"/>
    <w:rsid w:val="00772928"/>
    <w:rsid w:val="00794602"/>
    <w:rsid w:val="007A1DE8"/>
    <w:rsid w:val="007A619B"/>
    <w:rsid w:val="007B412D"/>
    <w:rsid w:val="007E4211"/>
    <w:rsid w:val="007F21C9"/>
    <w:rsid w:val="007F2F63"/>
    <w:rsid w:val="007F40FB"/>
    <w:rsid w:val="00806105"/>
    <w:rsid w:val="0082037F"/>
    <w:rsid w:val="00824100"/>
    <w:rsid w:val="0084003C"/>
    <w:rsid w:val="0084016C"/>
    <w:rsid w:val="00841721"/>
    <w:rsid w:val="00841EF2"/>
    <w:rsid w:val="00854A03"/>
    <w:rsid w:val="00855935"/>
    <w:rsid w:val="00865CC0"/>
    <w:rsid w:val="00865F6B"/>
    <w:rsid w:val="00866620"/>
    <w:rsid w:val="00871794"/>
    <w:rsid w:val="0087580F"/>
    <w:rsid w:val="00876748"/>
    <w:rsid w:val="008819C8"/>
    <w:rsid w:val="00887CDC"/>
    <w:rsid w:val="008919AC"/>
    <w:rsid w:val="008A2598"/>
    <w:rsid w:val="008A3FF2"/>
    <w:rsid w:val="008B3285"/>
    <w:rsid w:val="008B6220"/>
    <w:rsid w:val="008C10FE"/>
    <w:rsid w:val="008D3429"/>
    <w:rsid w:val="008F05ED"/>
    <w:rsid w:val="008F606B"/>
    <w:rsid w:val="0090006B"/>
    <w:rsid w:val="00905A69"/>
    <w:rsid w:val="0090675F"/>
    <w:rsid w:val="00911368"/>
    <w:rsid w:val="00916674"/>
    <w:rsid w:val="0092323D"/>
    <w:rsid w:val="009345A8"/>
    <w:rsid w:val="009403FC"/>
    <w:rsid w:val="00953A72"/>
    <w:rsid w:val="00956381"/>
    <w:rsid w:val="00962FCF"/>
    <w:rsid w:val="00975860"/>
    <w:rsid w:val="00984338"/>
    <w:rsid w:val="00987866"/>
    <w:rsid w:val="00997384"/>
    <w:rsid w:val="0099744F"/>
    <w:rsid w:val="009B2AFC"/>
    <w:rsid w:val="009B3613"/>
    <w:rsid w:val="009B60A9"/>
    <w:rsid w:val="009C5524"/>
    <w:rsid w:val="009D6EBC"/>
    <w:rsid w:val="009F2292"/>
    <w:rsid w:val="00A004EB"/>
    <w:rsid w:val="00A04271"/>
    <w:rsid w:val="00A2176B"/>
    <w:rsid w:val="00A2267D"/>
    <w:rsid w:val="00A277C4"/>
    <w:rsid w:val="00A27E7E"/>
    <w:rsid w:val="00A4619D"/>
    <w:rsid w:val="00A57773"/>
    <w:rsid w:val="00A6092F"/>
    <w:rsid w:val="00A620CB"/>
    <w:rsid w:val="00A638EF"/>
    <w:rsid w:val="00A6684F"/>
    <w:rsid w:val="00A87998"/>
    <w:rsid w:val="00A90EB0"/>
    <w:rsid w:val="00A94BF7"/>
    <w:rsid w:val="00AA154A"/>
    <w:rsid w:val="00AA2F71"/>
    <w:rsid w:val="00AA5D18"/>
    <w:rsid w:val="00AA6334"/>
    <w:rsid w:val="00AB00E0"/>
    <w:rsid w:val="00AB71E8"/>
    <w:rsid w:val="00AC5156"/>
    <w:rsid w:val="00AC798A"/>
    <w:rsid w:val="00AE1128"/>
    <w:rsid w:val="00AE4B44"/>
    <w:rsid w:val="00AE739B"/>
    <w:rsid w:val="00AF4B16"/>
    <w:rsid w:val="00AF7D13"/>
    <w:rsid w:val="00B245E3"/>
    <w:rsid w:val="00B2536F"/>
    <w:rsid w:val="00B256B2"/>
    <w:rsid w:val="00B26A52"/>
    <w:rsid w:val="00B2769B"/>
    <w:rsid w:val="00B31BBE"/>
    <w:rsid w:val="00B40DF0"/>
    <w:rsid w:val="00B47C9A"/>
    <w:rsid w:val="00B51560"/>
    <w:rsid w:val="00B648DA"/>
    <w:rsid w:val="00B74B2B"/>
    <w:rsid w:val="00B7529D"/>
    <w:rsid w:val="00B8254A"/>
    <w:rsid w:val="00B912C9"/>
    <w:rsid w:val="00B94137"/>
    <w:rsid w:val="00B94247"/>
    <w:rsid w:val="00BA1F31"/>
    <w:rsid w:val="00BB4A38"/>
    <w:rsid w:val="00BB5444"/>
    <w:rsid w:val="00BC63F2"/>
    <w:rsid w:val="00BC6C10"/>
    <w:rsid w:val="00BE4EDF"/>
    <w:rsid w:val="00BE732F"/>
    <w:rsid w:val="00BF70FC"/>
    <w:rsid w:val="00C03D59"/>
    <w:rsid w:val="00C04F9D"/>
    <w:rsid w:val="00C051C4"/>
    <w:rsid w:val="00C165A9"/>
    <w:rsid w:val="00C33A56"/>
    <w:rsid w:val="00C52BF5"/>
    <w:rsid w:val="00C62E60"/>
    <w:rsid w:val="00C7330E"/>
    <w:rsid w:val="00C74D6D"/>
    <w:rsid w:val="00C81333"/>
    <w:rsid w:val="00C82254"/>
    <w:rsid w:val="00C9169C"/>
    <w:rsid w:val="00C91A0A"/>
    <w:rsid w:val="00C94E2F"/>
    <w:rsid w:val="00C95537"/>
    <w:rsid w:val="00CB0A6A"/>
    <w:rsid w:val="00CB43CA"/>
    <w:rsid w:val="00CB633B"/>
    <w:rsid w:val="00CC415E"/>
    <w:rsid w:val="00CC4D99"/>
    <w:rsid w:val="00CC57D3"/>
    <w:rsid w:val="00CC71E1"/>
    <w:rsid w:val="00CD36B4"/>
    <w:rsid w:val="00CD4697"/>
    <w:rsid w:val="00CF37C7"/>
    <w:rsid w:val="00D029B2"/>
    <w:rsid w:val="00D10D82"/>
    <w:rsid w:val="00D234F3"/>
    <w:rsid w:val="00D3379D"/>
    <w:rsid w:val="00D42849"/>
    <w:rsid w:val="00D433F8"/>
    <w:rsid w:val="00D43A3A"/>
    <w:rsid w:val="00D73F61"/>
    <w:rsid w:val="00D85C57"/>
    <w:rsid w:val="00D868CA"/>
    <w:rsid w:val="00D9425B"/>
    <w:rsid w:val="00DA2A6D"/>
    <w:rsid w:val="00DB1263"/>
    <w:rsid w:val="00DB4650"/>
    <w:rsid w:val="00DC7E6C"/>
    <w:rsid w:val="00DD1A97"/>
    <w:rsid w:val="00DE0F26"/>
    <w:rsid w:val="00DF00B1"/>
    <w:rsid w:val="00DF05B8"/>
    <w:rsid w:val="00DF09F2"/>
    <w:rsid w:val="00DF0A18"/>
    <w:rsid w:val="00E0198F"/>
    <w:rsid w:val="00E0566C"/>
    <w:rsid w:val="00E11A90"/>
    <w:rsid w:val="00E1367E"/>
    <w:rsid w:val="00E13B21"/>
    <w:rsid w:val="00E226E3"/>
    <w:rsid w:val="00E228E6"/>
    <w:rsid w:val="00E3079A"/>
    <w:rsid w:val="00E35185"/>
    <w:rsid w:val="00E64301"/>
    <w:rsid w:val="00E81A1D"/>
    <w:rsid w:val="00E81B73"/>
    <w:rsid w:val="00E872A0"/>
    <w:rsid w:val="00E95421"/>
    <w:rsid w:val="00E95D0C"/>
    <w:rsid w:val="00EB1DA5"/>
    <w:rsid w:val="00EB3BBA"/>
    <w:rsid w:val="00EB4460"/>
    <w:rsid w:val="00EB715F"/>
    <w:rsid w:val="00EC17FA"/>
    <w:rsid w:val="00EC1D7A"/>
    <w:rsid w:val="00EC65EC"/>
    <w:rsid w:val="00ED475E"/>
    <w:rsid w:val="00EE0FAA"/>
    <w:rsid w:val="00EE447F"/>
    <w:rsid w:val="00EE4EA9"/>
    <w:rsid w:val="00EE70D0"/>
    <w:rsid w:val="00EF0A13"/>
    <w:rsid w:val="00EF52DD"/>
    <w:rsid w:val="00F048C8"/>
    <w:rsid w:val="00F0597A"/>
    <w:rsid w:val="00F06479"/>
    <w:rsid w:val="00F21CBE"/>
    <w:rsid w:val="00F46CA3"/>
    <w:rsid w:val="00F53CAA"/>
    <w:rsid w:val="00F8500D"/>
    <w:rsid w:val="00F8501F"/>
    <w:rsid w:val="00F95EA0"/>
    <w:rsid w:val="00FA7FC9"/>
    <w:rsid w:val="00FB0118"/>
    <w:rsid w:val="00FB2E74"/>
    <w:rsid w:val="00FD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E996CB"/>
  <w15:docId w15:val="{E2FF2EB0-9158-4EBB-A92E-0973857FC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2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uiPriority w:val="39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0560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560D4"/>
    <w:rPr>
      <w:rFonts w:ascii="Tahoma" w:hAnsi="Tahoma" w:cs="Tahoma"/>
      <w:sz w:val="16"/>
      <w:szCs w:val="16"/>
      <w:lang w:val="vi-VN"/>
    </w:rPr>
  </w:style>
  <w:style w:type="paragraph" w:styleId="ListParagraph">
    <w:name w:val="List Paragraph"/>
    <w:basedOn w:val="Normal"/>
    <w:uiPriority w:val="34"/>
    <w:qFormat/>
    <w:rsid w:val="00865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16104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63618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24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305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3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1850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730984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7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69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FAAB2C8-BD71-4B04-A221-9BD2EBA04A8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4E80004-2739-4470-AB78-DC37B5439D18}">
      <dgm:prSet phldrT="[Text]"/>
      <dgm:spPr/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QUẢN LÝ NHÀ TRỌ</a:t>
          </a:r>
        </a:p>
      </dgm:t>
    </dgm:pt>
    <dgm:pt modelId="{083CE308-17D0-4A51-BCAE-E410498FDFA5}" type="parTrans" cxnId="{A29A2B2A-9895-4FE8-BEED-787D1B4A83AC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F5AA68A-D0F5-4BA1-BA05-73146423D743}" type="sibTrans" cxnId="{A29A2B2A-9895-4FE8-BEED-787D1B4A83AC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01FDD21-52A7-40FA-9688-D0D416563C32}">
      <dgm:prSet phldrT="[Text]"/>
      <dgm:spPr/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Tổ dịch vụ</a:t>
          </a:r>
        </a:p>
      </dgm:t>
    </dgm:pt>
    <dgm:pt modelId="{2741778B-B64F-4994-95FB-8080D07E69EB}" type="parTrans" cxnId="{D73B866D-D468-4EB9-8545-9CF0057DC522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D2C969B-5C65-4250-9677-86AB3C3DAC6A}" type="sibTrans" cxnId="{D73B866D-D468-4EB9-8545-9CF0057DC522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F7DA4B5-A66F-43B4-A2E5-A13F17D9C068}">
      <dgm:prSet phldrT="[Text]"/>
      <dgm:spPr/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Tổ cơ sở vật chất</a:t>
          </a:r>
        </a:p>
      </dgm:t>
    </dgm:pt>
    <dgm:pt modelId="{1BDCBD2A-CCDE-4756-8266-EFD2218C0B1D}" type="sibTrans" cxnId="{3C7B9BE6-4483-4414-AC63-394BB7A80F60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B7D8B53-202C-47C8-AE72-D33D0B8EC786}" type="parTrans" cxnId="{3C7B9BE6-4483-4414-AC63-394BB7A80F60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5875490-08FD-42E2-89A0-6E45CCDBA88B}">
      <dgm:prSet phldrT="[Text]"/>
      <dgm:spPr/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Tổ bảo vệ và vệ sinh</a:t>
          </a:r>
        </a:p>
      </dgm:t>
    </dgm:pt>
    <dgm:pt modelId="{B36050C4-1E91-4590-B569-37F99947FC83}" type="sibTrans" cxnId="{AE353D77-9F8C-4936-A659-2757402B3FD1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724963A-54FE-4C71-9C95-F46CCB79C20F}" type="parTrans" cxnId="{AE353D77-9F8C-4936-A659-2757402B3FD1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4E59020-139B-4C7E-AAA3-9AC80015DC74}">
      <dgm:prSet phldrT="[Text]"/>
      <dgm:spPr/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Tổ thủ tục, tiếp nhận</a:t>
          </a:r>
        </a:p>
      </dgm:t>
    </dgm:pt>
    <dgm:pt modelId="{C1F6F247-8184-49B8-85BB-ECC72095B584}" type="parTrans" cxnId="{6706C009-13D7-4100-A158-B47F321A786F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46DD616-6E81-4070-8BBD-F886C305071B}" type="sibTrans" cxnId="{6706C009-13D7-4100-A158-B47F321A786F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F7DCDD6-BD19-48B2-9ABF-D2ED28725CE9}">
      <dgm:prSet phldrT="[Text]"/>
      <dgm:spPr/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 Tổ tài chính, kế toán</a:t>
          </a:r>
        </a:p>
      </dgm:t>
    </dgm:pt>
    <dgm:pt modelId="{13827B31-8659-45EF-B580-5624B7BA451F}" type="parTrans" cxnId="{F04292F1-0DC3-4222-962A-D02437294FC5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1480FFC-6AAF-4E53-8227-E0A0692F382D}" type="sibTrans" cxnId="{F04292F1-0DC3-4222-962A-D02437294FC5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112C045-85AC-4440-9FBC-92702881CF57}" type="pres">
      <dgm:prSet presAssocID="{5FAAB2C8-BD71-4B04-A221-9BD2EBA04A8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810D92D-F66D-4477-9996-D46902F7308B}" type="pres">
      <dgm:prSet presAssocID="{14E80004-2739-4470-AB78-DC37B5439D18}" presName="hierRoot1" presStyleCnt="0">
        <dgm:presLayoutVars>
          <dgm:hierBranch val="init"/>
        </dgm:presLayoutVars>
      </dgm:prSet>
      <dgm:spPr/>
    </dgm:pt>
    <dgm:pt modelId="{C05C0667-3649-42CC-8E7D-629CDE742F64}" type="pres">
      <dgm:prSet presAssocID="{14E80004-2739-4470-AB78-DC37B5439D18}" presName="rootComposite1" presStyleCnt="0"/>
      <dgm:spPr/>
    </dgm:pt>
    <dgm:pt modelId="{5332A5D9-AA85-4A05-8AA8-B2929B8EF696}" type="pres">
      <dgm:prSet presAssocID="{14E80004-2739-4470-AB78-DC37B5439D18}" presName="rootText1" presStyleLbl="node0" presStyleIdx="0" presStyleCnt="1" custLinFactNeighborX="4950" custLinFactNeighborY="1622">
        <dgm:presLayoutVars>
          <dgm:chPref val="3"/>
        </dgm:presLayoutVars>
      </dgm:prSet>
      <dgm:spPr/>
    </dgm:pt>
    <dgm:pt modelId="{020BB377-70CC-4EA9-B5FF-D90941F155B3}" type="pres">
      <dgm:prSet presAssocID="{14E80004-2739-4470-AB78-DC37B5439D18}" presName="rootConnector1" presStyleLbl="node1" presStyleIdx="0" presStyleCnt="0"/>
      <dgm:spPr/>
    </dgm:pt>
    <dgm:pt modelId="{F029CCC0-33CD-45FC-9D72-47FCFDFB1D8B}" type="pres">
      <dgm:prSet presAssocID="{14E80004-2739-4470-AB78-DC37B5439D18}" presName="hierChild2" presStyleCnt="0"/>
      <dgm:spPr/>
    </dgm:pt>
    <dgm:pt modelId="{0A9ECA64-6C46-448F-81A6-5EE59003BE64}" type="pres">
      <dgm:prSet presAssocID="{4724963A-54FE-4C71-9C95-F46CCB79C20F}" presName="Name37" presStyleLbl="parChTrans1D2" presStyleIdx="0" presStyleCnt="5"/>
      <dgm:spPr/>
    </dgm:pt>
    <dgm:pt modelId="{04C06BE4-96B3-44AA-A732-5C3DAF0A8BDE}" type="pres">
      <dgm:prSet presAssocID="{15875490-08FD-42E2-89A0-6E45CCDBA88B}" presName="hierRoot2" presStyleCnt="0">
        <dgm:presLayoutVars>
          <dgm:hierBranch val="init"/>
        </dgm:presLayoutVars>
      </dgm:prSet>
      <dgm:spPr/>
    </dgm:pt>
    <dgm:pt modelId="{6788872C-DE14-4199-981D-280CD8627C1F}" type="pres">
      <dgm:prSet presAssocID="{15875490-08FD-42E2-89A0-6E45CCDBA88B}" presName="rootComposite" presStyleCnt="0"/>
      <dgm:spPr/>
    </dgm:pt>
    <dgm:pt modelId="{5AC08257-5BA9-4821-BFE3-AE5613781326}" type="pres">
      <dgm:prSet presAssocID="{15875490-08FD-42E2-89A0-6E45CCDBA88B}" presName="rootText" presStyleLbl="node2" presStyleIdx="0" presStyleCnt="5">
        <dgm:presLayoutVars>
          <dgm:chPref val="3"/>
        </dgm:presLayoutVars>
      </dgm:prSet>
      <dgm:spPr/>
    </dgm:pt>
    <dgm:pt modelId="{C00FBFAF-AF68-44C2-92EA-D46840827420}" type="pres">
      <dgm:prSet presAssocID="{15875490-08FD-42E2-89A0-6E45CCDBA88B}" presName="rootConnector" presStyleLbl="node2" presStyleIdx="0" presStyleCnt="5"/>
      <dgm:spPr/>
    </dgm:pt>
    <dgm:pt modelId="{27FE6B2F-1B33-440A-88F7-5E18B1037AED}" type="pres">
      <dgm:prSet presAssocID="{15875490-08FD-42E2-89A0-6E45CCDBA88B}" presName="hierChild4" presStyleCnt="0"/>
      <dgm:spPr/>
    </dgm:pt>
    <dgm:pt modelId="{7AB4923A-D27F-49FA-8C04-34F6AF10E7A7}" type="pres">
      <dgm:prSet presAssocID="{15875490-08FD-42E2-89A0-6E45CCDBA88B}" presName="hierChild5" presStyleCnt="0"/>
      <dgm:spPr/>
    </dgm:pt>
    <dgm:pt modelId="{E006697A-3F53-4506-A577-8F3D9328EC57}" type="pres">
      <dgm:prSet presAssocID="{4B7D8B53-202C-47C8-AE72-D33D0B8EC786}" presName="Name37" presStyleLbl="parChTrans1D2" presStyleIdx="1" presStyleCnt="5"/>
      <dgm:spPr/>
    </dgm:pt>
    <dgm:pt modelId="{26FC8C6F-26AC-4A1F-9FF5-ECE3B4E1819F}" type="pres">
      <dgm:prSet presAssocID="{9F7DA4B5-A66F-43B4-A2E5-A13F17D9C068}" presName="hierRoot2" presStyleCnt="0">
        <dgm:presLayoutVars>
          <dgm:hierBranch val="init"/>
        </dgm:presLayoutVars>
      </dgm:prSet>
      <dgm:spPr/>
    </dgm:pt>
    <dgm:pt modelId="{DB3F67C2-05AF-4D9A-84F2-5D18F000F135}" type="pres">
      <dgm:prSet presAssocID="{9F7DA4B5-A66F-43B4-A2E5-A13F17D9C068}" presName="rootComposite" presStyleCnt="0"/>
      <dgm:spPr/>
    </dgm:pt>
    <dgm:pt modelId="{1E708A6E-011C-4F1D-BF3E-E20707E221E8}" type="pres">
      <dgm:prSet presAssocID="{9F7DA4B5-A66F-43B4-A2E5-A13F17D9C068}" presName="rootText" presStyleLbl="node2" presStyleIdx="1" presStyleCnt="5">
        <dgm:presLayoutVars>
          <dgm:chPref val="3"/>
        </dgm:presLayoutVars>
      </dgm:prSet>
      <dgm:spPr/>
    </dgm:pt>
    <dgm:pt modelId="{120504CA-DD73-47E9-BD09-5F269AE8D2E7}" type="pres">
      <dgm:prSet presAssocID="{9F7DA4B5-A66F-43B4-A2E5-A13F17D9C068}" presName="rootConnector" presStyleLbl="node2" presStyleIdx="1" presStyleCnt="5"/>
      <dgm:spPr/>
    </dgm:pt>
    <dgm:pt modelId="{ECBD8149-4C07-4452-8F97-FACA7B105C2D}" type="pres">
      <dgm:prSet presAssocID="{9F7DA4B5-A66F-43B4-A2E5-A13F17D9C068}" presName="hierChild4" presStyleCnt="0"/>
      <dgm:spPr/>
    </dgm:pt>
    <dgm:pt modelId="{85C016A7-82C3-4121-8F01-1F0F2D6732A4}" type="pres">
      <dgm:prSet presAssocID="{9F7DA4B5-A66F-43B4-A2E5-A13F17D9C068}" presName="hierChild5" presStyleCnt="0"/>
      <dgm:spPr/>
    </dgm:pt>
    <dgm:pt modelId="{EB00C796-4C56-499C-8E10-5E35862EEF3D}" type="pres">
      <dgm:prSet presAssocID="{2741778B-B64F-4994-95FB-8080D07E69EB}" presName="Name37" presStyleLbl="parChTrans1D2" presStyleIdx="2" presStyleCnt="5"/>
      <dgm:spPr/>
    </dgm:pt>
    <dgm:pt modelId="{918F3816-0C34-45AC-9A22-96D95E3F0D90}" type="pres">
      <dgm:prSet presAssocID="{901FDD21-52A7-40FA-9688-D0D416563C32}" presName="hierRoot2" presStyleCnt="0">
        <dgm:presLayoutVars>
          <dgm:hierBranch val="init"/>
        </dgm:presLayoutVars>
      </dgm:prSet>
      <dgm:spPr/>
    </dgm:pt>
    <dgm:pt modelId="{82976C4D-C506-45BC-BD7F-30F8B9BA1489}" type="pres">
      <dgm:prSet presAssocID="{901FDD21-52A7-40FA-9688-D0D416563C32}" presName="rootComposite" presStyleCnt="0"/>
      <dgm:spPr/>
    </dgm:pt>
    <dgm:pt modelId="{0870F794-870F-4205-9E44-FE4273CD37BB}" type="pres">
      <dgm:prSet presAssocID="{901FDD21-52A7-40FA-9688-D0D416563C32}" presName="rootText" presStyleLbl="node2" presStyleIdx="2" presStyleCnt="5">
        <dgm:presLayoutVars>
          <dgm:chPref val="3"/>
        </dgm:presLayoutVars>
      </dgm:prSet>
      <dgm:spPr/>
    </dgm:pt>
    <dgm:pt modelId="{9F314B73-D364-4CA9-9E9D-68B672692164}" type="pres">
      <dgm:prSet presAssocID="{901FDD21-52A7-40FA-9688-D0D416563C32}" presName="rootConnector" presStyleLbl="node2" presStyleIdx="2" presStyleCnt="5"/>
      <dgm:spPr/>
    </dgm:pt>
    <dgm:pt modelId="{20B930B3-B9A3-4C8E-9534-FBE2563014C0}" type="pres">
      <dgm:prSet presAssocID="{901FDD21-52A7-40FA-9688-D0D416563C32}" presName="hierChild4" presStyleCnt="0"/>
      <dgm:spPr/>
    </dgm:pt>
    <dgm:pt modelId="{2F235AEB-50A6-4196-8A61-95A649C110C9}" type="pres">
      <dgm:prSet presAssocID="{901FDD21-52A7-40FA-9688-D0D416563C32}" presName="hierChild5" presStyleCnt="0"/>
      <dgm:spPr/>
    </dgm:pt>
    <dgm:pt modelId="{92BF7BD6-A2FD-4FDA-9E4E-BFCF57B7FBA9}" type="pres">
      <dgm:prSet presAssocID="{C1F6F247-8184-49B8-85BB-ECC72095B584}" presName="Name37" presStyleLbl="parChTrans1D2" presStyleIdx="3" presStyleCnt="5"/>
      <dgm:spPr/>
    </dgm:pt>
    <dgm:pt modelId="{8684370B-D83D-4CA2-81C1-98908A90DDC2}" type="pres">
      <dgm:prSet presAssocID="{A4E59020-139B-4C7E-AAA3-9AC80015DC74}" presName="hierRoot2" presStyleCnt="0">
        <dgm:presLayoutVars>
          <dgm:hierBranch val="init"/>
        </dgm:presLayoutVars>
      </dgm:prSet>
      <dgm:spPr/>
    </dgm:pt>
    <dgm:pt modelId="{CC21E2BF-3E2A-45E6-A98D-644C2F509E62}" type="pres">
      <dgm:prSet presAssocID="{A4E59020-139B-4C7E-AAA3-9AC80015DC74}" presName="rootComposite" presStyleCnt="0"/>
      <dgm:spPr/>
    </dgm:pt>
    <dgm:pt modelId="{6548664A-CA2D-46B1-9E5B-B1302A8B1168}" type="pres">
      <dgm:prSet presAssocID="{A4E59020-139B-4C7E-AAA3-9AC80015DC74}" presName="rootText" presStyleLbl="node2" presStyleIdx="3" presStyleCnt="5">
        <dgm:presLayoutVars>
          <dgm:chPref val="3"/>
        </dgm:presLayoutVars>
      </dgm:prSet>
      <dgm:spPr/>
    </dgm:pt>
    <dgm:pt modelId="{8E842FDF-B580-452E-AE18-6B015829ED25}" type="pres">
      <dgm:prSet presAssocID="{A4E59020-139B-4C7E-AAA3-9AC80015DC74}" presName="rootConnector" presStyleLbl="node2" presStyleIdx="3" presStyleCnt="5"/>
      <dgm:spPr/>
    </dgm:pt>
    <dgm:pt modelId="{B6C797A3-3A9C-48EB-B53D-89307A56D814}" type="pres">
      <dgm:prSet presAssocID="{A4E59020-139B-4C7E-AAA3-9AC80015DC74}" presName="hierChild4" presStyleCnt="0"/>
      <dgm:spPr/>
    </dgm:pt>
    <dgm:pt modelId="{DB3BD65E-1B92-473D-8F34-77C5EE1C9810}" type="pres">
      <dgm:prSet presAssocID="{A4E59020-139B-4C7E-AAA3-9AC80015DC74}" presName="hierChild5" presStyleCnt="0"/>
      <dgm:spPr/>
    </dgm:pt>
    <dgm:pt modelId="{51AECC49-95F4-451C-AAAF-7DE64E91F0AC}" type="pres">
      <dgm:prSet presAssocID="{13827B31-8659-45EF-B580-5624B7BA451F}" presName="Name37" presStyleLbl="parChTrans1D2" presStyleIdx="4" presStyleCnt="5"/>
      <dgm:spPr/>
    </dgm:pt>
    <dgm:pt modelId="{A59B56C3-AACF-4E23-A5E3-9C29C1871DEB}" type="pres">
      <dgm:prSet presAssocID="{2F7DCDD6-BD19-48B2-9ABF-D2ED28725CE9}" presName="hierRoot2" presStyleCnt="0">
        <dgm:presLayoutVars>
          <dgm:hierBranch val="init"/>
        </dgm:presLayoutVars>
      </dgm:prSet>
      <dgm:spPr/>
    </dgm:pt>
    <dgm:pt modelId="{181DB712-D3EB-415A-AE98-36499DA897C2}" type="pres">
      <dgm:prSet presAssocID="{2F7DCDD6-BD19-48B2-9ABF-D2ED28725CE9}" presName="rootComposite" presStyleCnt="0"/>
      <dgm:spPr/>
    </dgm:pt>
    <dgm:pt modelId="{15C6B9F1-2476-4726-85DF-3FC6EFB1D94F}" type="pres">
      <dgm:prSet presAssocID="{2F7DCDD6-BD19-48B2-9ABF-D2ED28725CE9}" presName="rootText" presStyleLbl="node2" presStyleIdx="4" presStyleCnt="5">
        <dgm:presLayoutVars>
          <dgm:chPref val="3"/>
        </dgm:presLayoutVars>
      </dgm:prSet>
      <dgm:spPr/>
    </dgm:pt>
    <dgm:pt modelId="{C3E4D222-E7C6-47D7-8407-52876A657F7C}" type="pres">
      <dgm:prSet presAssocID="{2F7DCDD6-BD19-48B2-9ABF-D2ED28725CE9}" presName="rootConnector" presStyleLbl="node2" presStyleIdx="4" presStyleCnt="5"/>
      <dgm:spPr/>
    </dgm:pt>
    <dgm:pt modelId="{1F03FE70-DBF8-4E2A-B1DA-93C0A304732D}" type="pres">
      <dgm:prSet presAssocID="{2F7DCDD6-BD19-48B2-9ABF-D2ED28725CE9}" presName="hierChild4" presStyleCnt="0"/>
      <dgm:spPr/>
    </dgm:pt>
    <dgm:pt modelId="{E3A0E451-29FF-4C6B-BF2C-7502F22EE0F6}" type="pres">
      <dgm:prSet presAssocID="{2F7DCDD6-BD19-48B2-9ABF-D2ED28725CE9}" presName="hierChild5" presStyleCnt="0"/>
      <dgm:spPr/>
    </dgm:pt>
    <dgm:pt modelId="{555403DB-82B1-4157-BD7E-B2D02B5AC557}" type="pres">
      <dgm:prSet presAssocID="{14E80004-2739-4470-AB78-DC37B5439D18}" presName="hierChild3" presStyleCnt="0"/>
      <dgm:spPr/>
    </dgm:pt>
  </dgm:ptLst>
  <dgm:cxnLst>
    <dgm:cxn modelId="{6706C009-13D7-4100-A158-B47F321A786F}" srcId="{14E80004-2739-4470-AB78-DC37B5439D18}" destId="{A4E59020-139B-4C7E-AAA3-9AC80015DC74}" srcOrd="3" destOrd="0" parTransId="{C1F6F247-8184-49B8-85BB-ECC72095B584}" sibTransId="{C46DD616-6E81-4070-8BBD-F886C305071B}"/>
    <dgm:cxn modelId="{DC77D40D-2886-4D48-AC26-062A07E12B91}" type="presOf" srcId="{9F7DA4B5-A66F-43B4-A2E5-A13F17D9C068}" destId="{120504CA-DD73-47E9-BD09-5F269AE8D2E7}" srcOrd="1" destOrd="0" presId="urn:microsoft.com/office/officeart/2005/8/layout/orgChart1"/>
    <dgm:cxn modelId="{58F92216-7C8C-4F20-BA30-1439238FFC3E}" type="presOf" srcId="{2F7DCDD6-BD19-48B2-9ABF-D2ED28725CE9}" destId="{C3E4D222-E7C6-47D7-8407-52876A657F7C}" srcOrd="1" destOrd="0" presId="urn:microsoft.com/office/officeart/2005/8/layout/orgChart1"/>
    <dgm:cxn modelId="{C119E419-59FA-4EC1-86E1-C79D6C95AD99}" type="presOf" srcId="{13827B31-8659-45EF-B580-5624B7BA451F}" destId="{51AECC49-95F4-451C-AAAF-7DE64E91F0AC}" srcOrd="0" destOrd="0" presId="urn:microsoft.com/office/officeart/2005/8/layout/orgChart1"/>
    <dgm:cxn modelId="{3DC59F28-471B-4F31-B98B-BC5681905AC2}" type="presOf" srcId="{A4E59020-139B-4C7E-AAA3-9AC80015DC74}" destId="{8E842FDF-B580-452E-AE18-6B015829ED25}" srcOrd="1" destOrd="0" presId="urn:microsoft.com/office/officeart/2005/8/layout/orgChart1"/>
    <dgm:cxn modelId="{A29A2B2A-9895-4FE8-BEED-787D1B4A83AC}" srcId="{5FAAB2C8-BD71-4B04-A221-9BD2EBA04A8A}" destId="{14E80004-2739-4470-AB78-DC37B5439D18}" srcOrd="0" destOrd="0" parTransId="{083CE308-17D0-4A51-BCAE-E410498FDFA5}" sibTransId="{BF5AA68A-D0F5-4BA1-BA05-73146423D743}"/>
    <dgm:cxn modelId="{A761BF40-26E1-4394-BF60-043632F7FC45}" type="presOf" srcId="{901FDD21-52A7-40FA-9688-D0D416563C32}" destId="{0870F794-870F-4205-9E44-FE4273CD37BB}" srcOrd="0" destOrd="0" presId="urn:microsoft.com/office/officeart/2005/8/layout/orgChart1"/>
    <dgm:cxn modelId="{F7B87947-E866-417F-AB91-8341A1B81BBA}" type="presOf" srcId="{4724963A-54FE-4C71-9C95-F46CCB79C20F}" destId="{0A9ECA64-6C46-448F-81A6-5EE59003BE64}" srcOrd="0" destOrd="0" presId="urn:microsoft.com/office/officeart/2005/8/layout/orgChart1"/>
    <dgm:cxn modelId="{D73B866D-D468-4EB9-8545-9CF0057DC522}" srcId="{14E80004-2739-4470-AB78-DC37B5439D18}" destId="{901FDD21-52A7-40FA-9688-D0D416563C32}" srcOrd="2" destOrd="0" parTransId="{2741778B-B64F-4994-95FB-8080D07E69EB}" sibTransId="{CD2C969B-5C65-4250-9677-86AB3C3DAC6A}"/>
    <dgm:cxn modelId="{AE353D77-9F8C-4936-A659-2757402B3FD1}" srcId="{14E80004-2739-4470-AB78-DC37B5439D18}" destId="{15875490-08FD-42E2-89A0-6E45CCDBA88B}" srcOrd="0" destOrd="0" parTransId="{4724963A-54FE-4C71-9C95-F46CCB79C20F}" sibTransId="{B36050C4-1E91-4590-B569-37F99947FC83}"/>
    <dgm:cxn modelId="{9B238E77-9701-4EB4-8534-F8E97B5F4E1B}" type="presOf" srcId="{9F7DA4B5-A66F-43B4-A2E5-A13F17D9C068}" destId="{1E708A6E-011C-4F1D-BF3E-E20707E221E8}" srcOrd="0" destOrd="0" presId="urn:microsoft.com/office/officeart/2005/8/layout/orgChart1"/>
    <dgm:cxn modelId="{7BEB2D80-16C8-4407-8205-BCF15F4E4904}" type="presOf" srcId="{14E80004-2739-4470-AB78-DC37B5439D18}" destId="{5332A5D9-AA85-4A05-8AA8-B2929B8EF696}" srcOrd="0" destOrd="0" presId="urn:microsoft.com/office/officeart/2005/8/layout/orgChart1"/>
    <dgm:cxn modelId="{52B36480-430E-4B8A-80E0-43295D7B33D9}" type="presOf" srcId="{901FDD21-52A7-40FA-9688-D0D416563C32}" destId="{9F314B73-D364-4CA9-9E9D-68B672692164}" srcOrd="1" destOrd="0" presId="urn:microsoft.com/office/officeart/2005/8/layout/orgChart1"/>
    <dgm:cxn modelId="{35285F8D-E860-4F8A-9F81-E9DAF798AB54}" type="presOf" srcId="{2F7DCDD6-BD19-48B2-9ABF-D2ED28725CE9}" destId="{15C6B9F1-2476-4726-85DF-3FC6EFB1D94F}" srcOrd="0" destOrd="0" presId="urn:microsoft.com/office/officeart/2005/8/layout/orgChart1"/>
    <dgm:cxn modelId="{95F6AF9F-38A9-4D11-81BB-26FFDC647710}" type="presOf" srcId="{15875490-08FD-42E2-89A0-6E45CCDBA88B}" destId="{5AC08257-5BA9-4821-BFE3-AE5613781326}" srcOrd="0" destOrd="0" presId="urn:microsoft.com/office/officeart/2005/8/layout/orgChart1"/>
    <dgm:cxn modelId="{DD424CA1-47EA-49E4-BA7E-567C04DF1479}" type="presOf" srcId="{15875490-08FD-42E2-89A0-6E45CCDBA88B}" destId="{C00FBFAF-AF68-44C2-92EA-D46840827420}" srcOrd="1" destOrd="0" presId="urn:microsoft.com/office/officeart/2005/8/layout/orgChart1"/>
    <dgm:cxn modelId="{557352B5-400E-4DF7-B4EB-DE7B6FA77A84}" type="presOf" srcId="{A4E59020-139B-4C7E-AAA3-9AC80015DC74}" destId="{6548664A-CA2D-46B1-9E5B-B1302A8B1168}" srcOrd="0" destOrd="0" presId="urn:microsoft.com/office/officeart/2005/8/layout/orgChart1"/>
    <dgm:cxn modelId="{B0C6E1C0-7BFD-4ACB-BB5C-62D0DEF69BAE}" type="presOf" srcId="{5FAAB2C8-BD71-4B04-A221-9BD2EBA04A8A}" destId="{2112C045-85AC-4440-9FBC-92702881CF57}" srcOrd="0" destOrd="0" presId="urn:microsoft.com/office/officeart/2005/8/layout/orgChart1"/>
    <dgm:cxn modelId="{0ED204CB-D115-4F4F-B941-9F3BBF1EE6D7}" type="presOf" srcId="{C1F6F247-8184-49B8-85BB-ECC72095B584}" destId="{92BF7BD6-A2FD-4FDA-9E4E-BFCF57B7FBA9}" srcOrd="0" destOrd="0" presId="urn:microsoft.com/office/officeart/2005/8/layout/orgChart1"/>
    <dgm:cxn modelId="{98A983CE-8101-4691-94FE-69A0EC95E5FE}" type="presOf" srcId="{4B7D8B53-202C-47C8-AE72-D33D0B8EC786}" destId="{E006697A-3F53-4506-A577-8F3D9328EC57}" srcOrd="0" destOrd="0" presId="urn:microsoft.com/office/officeart/2005/8/layout/orgChart1"/>
    <dgm:cxn modelId="{3C7B9BE6-4483-4414-AC63-394BB7A80F60}" srcId="{14E80004-2739-4470-AB78-DC37B5439D18}" destId="{9F7DA4B5-A66F-43B4-A2E5-A13F17D9C068}" srcOrd="1" destOrd="0" parTransId="{4B7D8B53-202C-47C8-AE72-D33D0B8EC786}" sibTransId="{1BDCBD2A-CCDE-4756-8266-EFD2218C0B1D}"/>
    <dgm:cxn modelId="{FAEF61F0-A434-47DB-9855-B360378C061D}" type="presOf" srcId="{2741778B-B64F-4994-95FB-8080D07E69EB}" destId="{EB00C796-4C56-499C-8E10-5E35862EEF3D}" srcOrd="0" destOrd="0" presId="urn:microsoft.com/office/officeart/2005/8/layout/orgChart1"/>
    <dgm:cxn modelId="{F04292F1-0DC3-4222-962A-D02437294FC5}" srcId="{14E80004-2739-4470-AB78-DC37B5439D18}" destId="{2F7DCDD6-BD19-48B2-9ABF-D2ED28725CE9}" srcOrd="4" destOrd="0" parTransId="{13827B31-8659-45EF-B580-5624B7BA451F}" sibTransId="{C1480FFC-6AAF-4E53-8227-E0A0692F382D}"/>
    <dgm:cxn modelId="{8F3FB2F5-6ABC-4F7C-BBE8-04C44300C6F8}" type="presOf" srcId="{14E80004-2739-4470-AB78-DC37B5439D18}" destId="{020BB377-70CC-4EA9-B5FF-D90941F155B3}" srcOrd="1" destOrd="0" presId="urn:microsoft.com/office/officeart/2005/8/layout/orgChart1"/>
    <dgm:cxn modelId="{F671769F-6A75-4F54-A172-E068913A7CB0}" type="presParOf" srcId="{2112C045-85AC-4440-9FBC-92702881CF57}" destId="{6810D92D-F66D-4477-9996-D46902F7308B}" srcOrd="0" destOrd="0" presId="urn:microsoft.com/office/officeart/2005/8/layout/orgChart1"/>
    <dgm:cxn modelId="{CB253CF1-7023-43F3-BE42-515DA004C44B}" type="presParOf" srcId="{6810D92D-F66D-4477-9996-D46902F7308B}" destId="{C05C0667-3649-42CC-8E7D-629CDE742F64}" srcOrd="0" destOrd="0" presId="urn:microsoft.com/office/officeart/2005/8/layout/orgChart1"/>
    <dgm:cxn modelId="{BA39FA92-A002-43FE-8099-6DD3F60884AD}" type="presParOf" srcId="{C05C0667-3649-42CC-8E7D-629CDE742F64}" destId="{5332A5D9-AA85-4A05-8AA8-B2929B8EF696}" srcOrd="0" destOrd="0" presId="urn:microsoft.com/office/officeart/2005/8/layout/orgChart1"/>
    <dgm:cxn modelId="{595EF8CB-87BC-4788-9C70-3B6C9E02C403}" type="presParOf" srcId="{C05C0667-3649-42CC-8E7D-629CDE742F64}" destId="{020BB377-70CC-4EA9-B5FF-D90941F155B3}" srcOrd="1" destOrd="0" presId="urn:microsoft.com/office/officeart/2005/8/layout/orgChart1"/>
    <dgm:cxn modelId="{4CCA26BF-2A78-4C4E-8382-F8DAF104CBFD}" type="presParOf" srcId="{6810D92D-F66D-4477-9996-D46902F7308B}" destId="{F029CCC0-33CD-45FC-9D72-47FCFDFB1D8B}" srcOrd="1" destOrd="0" presId="urn:microsoft.com/office/officeart/2005/8/layout/orgChart1"/>
    <dgm:cxn modelId="{C5534E19-34BE-4FEA-9421-E74378CD892D}" type="presParOf" srcId="{F029CCC0-33CD-45FC-9D72-47FCFDFB1D8B}" destId="{0A9ECA64-6C46-448F-81A6-5EE59003BE64}" srcOrd="0" destOrd="0" presId="urn:microsoft.com/office/officeart/2005/8/layout/orgChart1"/>
    <dgm:cxn modelId="{06DC6282-D163-4435-8673-DE61DFC52F09}" type="presParOf" srcId="{F029CCC0-33CD-45FC-9D72-47FCFDFB1D8B}" destId="{04C06BE4-96B3-44AA-A732-5C3DAF0A8BDE}" srcOrd="1" destOrd="0" presId="urn:microsoft.com/office/officeart/2005/8/layout/orgChart1"/>
    <dgm:cxn modelId="{E2DDA90F-BCE8-4A2E-83D8-65CFD500CDC2}" type="presParOf" srcId="{04C06BE4-96B3-44AA-A732-5C3DAF0A8BDE}" destId="{6788872C-DE14-4199-981D-280CD8627C1F}" srcOrd="0" destOrd="0" presId="urn:microsoft.com/office/officeart/2005/8/layout/orgChart1"/>
    <dgm:cxn modelId="{A2CE8BBF-8DF2-4E3A-A075-D2E1ABBADBDC}" type="presParOf" srcId="{6788872C-DE14-4199-981D-280CD8627C1F}" destId="{5AC08257-5BA9-4821-BFE3-AE5613781326}" srcOrd="0" destOrd="0" presId="urn:microsoft.com/office/officeart/2005/8/layout/orgChart1"/>
    <dgm:cxn modelId="{2BA1C091-516C-4E40-B3DE-D11FA3C1FF82}" type="presParOf" srcId="{6788872C-DE14-4199-981D-280CD8627C1F}" destId="{C00FBFAF-AF68-44C2-92EA-D46840827420}" srcOrd="1" destOrd="0" presId="urn:microsoft.com/office/officeart/2005/8/layout/orgChart1"/>
    <dgm:cxn modelId="{DDEF30C5-2233-4760-A0E1-458C34661CDB}" type="presParOf" srcId="{04C06BE4-96B3-44AA-A732-5C3DAF0A8BDE}" destId="{27FE6B2F-1B33-440A-88F7-5E18B1037AED}" srcOrd="1" destOrd="0" presId="urn:microsoft.com/office/officeart/2005/8/layout/orgChart1"/>
    <dgm:cxn modelId="{38C95A8E-56A0-4B84-9767-175CDE2DFA77}" type="presParOf" srcId="{04C06BE4-96B3-44AA-A732-5C3DAF0A8BDE}" destId="{7AB4923A-D27F-49FA-8C04-34F6AF10E7A7}" srcOrd="2" destOrd="0" presId="urn:microsoft.com/office/officeart/2005/8/layout/orgChart1"/>
    <dgm:cxn modelId="{9815DFE9-78B3-4BFA-BFD6-75FC9CB6F0A0}" type="presParOf" srcId="{F029CCC0-33CD-45FC-9D72-47FCFDFB1D8B}" destId="{E006697A-3F53-4506-A577-8F3D9328EC57}" srcOrd="2" destOrd="0" presId="urn:microsoft.com/office/officeart/2005/8/layout/orgChart1"/>
    <dgm:cxn modelId="{5FB1EFF1-9023-40A0-8C68-112983327DA7}" type="presParOf" srcId="{F029CCC0-33CD-45FC-9D72-47FCFDFB1D8B}" destId="{26FC8C6F-26AC-4A1F-9FF5-ECE3B4E1819F}" srcOrd="3" destOrd="0" presId="urn:microsoft.com/office/officeart/2005/8/layout/orgChart1"/>
    <dgm:cxn modelId="{ED5B35DC-18DE-4D59-BD0C-A6DB88168DD3}" type="presParOf" srcId="{26FC8C6F-26AC-4A1F-9FF5-ECE3B4E1819F}" destId="{DB3F67C2-05AF-4D9A-84F2-5D18F000F135}" srcOrd="0" destOrd="0" presId="urn:microsoft.com/office/officeart/2005/8/layout/orgChart1"/>
    <dgm:cxn modelId="{E30CC95B-B039-4B11-AE2A-52078610FFD8}" type="presParOf" srcId="{DB3F67C2-05AF-4D9A-84F2-5D18F000F135}" destId="{1E708A6E-011C-4F1D-BF3E-E20707E221E8}" srcOrd="0" destOrd="0" presId="urn:microsoft.com/office/officeart/2005/8/layout/orgChart1"/>
    <dgm:cxn modelId="{ACC380DC-2603-47ED-84DE-2E5AA4136DDA}" type="presParOf" srcId="{DB3F67C2-05AF-4D9A-84F2-5D18F000F135}" destId="{120504CA-DD73-47E9-BD09-5F269AE8D2E7}" srcOrd="1" destOrd="0" presId="urn:microsoft.com/office/officeart/2005/8/layout/orgChart1"/>
    <dgm:cxn modelId="{1DDFFF5E-66CE-4E98-B111-C82C950D7908}" type="presParOf" srcId="{26FC8C6F-26AC-4A1F-9FF5-ECE3B4E1819F}" destId="{ECBD8149-4C07-4452-8F97-FACA7B105C2D}" srcOrd="1" destOrd="0" presId="urn:microsoft.com/office/officeart/2005/8/layout/orgChart1"/>
    <dgm:cxn modelId="{973450EE-A52D-4C52-88C5-A8C7B0B7D057}" type="presParOf" srcId="{26FC8C6F-26AC-4A1F-9FF5-ECE3B4E1819F}" destId="{85C016A7-82C3-4121-8F01-1F0F2D6732A4}" srcOrd="2" destOrd="0" presId="urn:microsoft.com/office/officeart/2005/8/layout/orgChart1"/>
    <dgm:cxn modelId="{EEB026A8-9661-44D5-AA20-2046D26E399C}" type="presParOf" srcId="{F029CCC0-33CD-45FC-9D72-47FCFDFB1D8B}" destId="{EB00C796-4C56-499C-8E10-5E35862EEF3D}" srcOrd="4" destOrd="0" presId="urn:microsoft.com/office/officeart/2005/8/layout/orgChart1"/>
    <dgm:cxn modelId="{2CEEFCCA-953E-4C93-BC46-C82491268FAE}" type="presParOf" srcId="{F029CCC0-33CD-45FC-9D72-47FCFDFB1D8B}" destId="{918F3816-0C34-45AC-9A22-96D95E3F0D90}" srcOrd="5" destOrd="0" presId="urn:microsoft.com/office/officeart/2005/8/layout/orgChart1"/>
    <dgm:cxn modelId="{F8FE3FAD-34F5-4BE3-8FA4-D97A25491508}" type="presParOf" srcId="{918F3816-0C34-45AC-9A22-96D95E3F0D90}" destId="{82976C4D-C506-45BC-BD7F-30F8B9BA1489}" srcOrd="0" destOrd="0" presId="urn:microsoft.com/office/officeart/2005/8/layout/orgChart1"/>
    <dgm:cxn modelId="{D07892FD-56E8-47A0-8B9A-8CD07F05C312}" type="presParOf" srcId="{82976C4D-C506-45BC-BD7F-30F8B9BA1489}" destId="{0870F794-870F-4205-9E44-FE4273CD37BB}" srcOrd="0" destOrd="0" presId="urn:microsoft.com/office/officeart/2005/8/layout/orgChart1"/>
    <dgm:cxn modelId="{29C62B2C-F372-4379-AD40-4428D34EDBE2}" type="presParOf" srcId="{82976C4D-C506-45BC-BD7F-30F8B9BA1489}" destId="{9F314B73-D364-4CA9-9E9D-68B672692164}" srcOrd="1" destOrd="0" presId="urn:microsoft.com/office/officeart/2005/8/layout/orgChart1"/>
    <dgm:cxn modelId="{9855AE41-66C9-4874-80D4-D232D0EB8FDE}" type="presParOf" srcId="{918F3816-0C34-45AC-9A22-96D95E3F0D90}" destId="{20B930B3-B9A3-4C8E-9534-FBE2563014C0}" srcOrd="1" destOrd="0" presId="urn:microsoft.com/office/officeart/2005/8/layout/orgChart1"/>
    <dgm:cxn modelId="{B5CA7A82-06C6-48DF-9950-E1D0307878FF}" type="presParOf" srcId="{918F3816-0C34-45AC-9A22-96D95E3F0D90}" destId="{2F235AEB-50A6-4196-8A61-95A649C110C9}" srcOrd="2" destOrd="0" presId="urn:microsoft.com/office/officeart/2005/8/layout/orgChart1"/>
    <dgm:cxn modelId="{D366B4EF-7AA5-440B-8051-45D2961392E7}" type="presParOf" srcId="{F029CCC0-33CD-45FC-9D72-47FCFDFB1D8B}" destId="{92BF7BD6-A2FD-4FDA-9E4E-BFCF57B7FBA9}" srcOrd="6" destOrd="0" presId="urn:microsoft.com/office/officeart/2005/8/layout/orgChart1"/>
    <dgm:cxn modelId="{921FD4AA-0431-47F1-B5C3-0B2092FE43B4}" type="presParOf" srcId="{F029CCC0-33CD-45FC-9D72-47FCFDFB1D8B}" destId="{8684370B-D83D-4CA2-81C1-98908A90DDC2}" srcOrd="7" destOrd="0" presId="urn:microsoft.com/office/officeart/2005/8/layout/orgChart1"/>
    <dgm:cxn modelId="{9F43B038-083A-49E5-B385-A488C42904E1}" type="presParOf" srcId="{8684370B-D83D-4CA2-81C1-98908A90DDC2}" destId="{CC21E2BF-3E2A-45E6-A98D-644C2F509E62}" srcOrd="0" destOrd="0" presId="urn:microsoft.com/office/officeart/2005/8/layout/orgChart1"/>
    <dgm:cxn modelId="{66F0FA7D-65C4-4B7E-B65E-1B4057FC4BCF}" type="presParOf" srcId="{CC21E2BF-3E2A-45E6-A98D-644C2F509E62}" destId="{6548664A-CA2D-46B1-9E5B-B1302A8B1168}" srcOrd="0" destOrd="0" presId="urn:microsoft.com/office/officeart/2005/8/layout/orgChart1"/>
    <dgm:cxn modelId="{ACF758C4-9AAD-4A62-813C-E29B585E3136}" type="presParOf" srcId="{CC21E2BF-3E2A-45E6-A98D-644C2F509E62}" destId="{8E842FDF-B580-452E-AE18-6B015829ED25}" srcOrd="1" destOrd="0" presId="urn:microsoft.com/office/officeart/2005/8/layout/orgChart1"/>
    <dgm:cxn modelId="{01F0DB9E-A906-430B-B340-0C7A10ECEA29}" type="presParOf" srcId="{8684370B-D83D-4CA2-81C1-98908A90DDC2}" destId="{B6C797A3-3A9C-48EB-B53D-89307A56D814}" srcOrd="1" destOrd="0" presId="urn:microsoft.com/office/officeart/2005/8/layout/orgChart1"/>
    <dgm:cxn modelId="{B5017D66-E802-4965-A8B6-A816EEA81F7E}" type="presParOf" srcId="{8684370B-D83D-4CA2-81C1-98908A90DDC2}" destId="{DB3BD65E-1B92-473D-8F34-77C5EE1C9810}" srcOrd="2" destOrd="0" presId="urn:microsoft.com/office/officeart/2005/8/layout/orgChart1"/>
    <dgm:cxn modelId="{E061E526-C649-4A72-A1C6-2EFAA3808DD8}" type="presParOf" srcId="{F029CCC0-33CD-45FC-9D72-47FCFDFB1D8B}" destId="{51AECC49-95F4-451C-AAAF-7DE64E91F0AC}" srcOrd="8" destOrd="0" presId="urn:microsoft.com/office/officeart/2005/8/layout/orgChart1"/>
    <dgm:cxn modelId="{B08E66DF-2CF6-4701-B4FE-FBCEF640FD49}" type="presParOf" srcId="{F029CCC0-33CD-45FC-9D72-47FCFDFB1D8B}" destId="{A59B56C3-AACF-4E23-A5E3-9C29C1871DEB}" srcOrd="9" destOrd="0" presId="urn:microsoft.com/office/officeart/2005/8/layout/orgChart1"/>
    <dgm:cxn modelId="{EB35038F-C6BB-4D44-989D-4A37C5FCBF51}" type="presParOf" srcId="{A59B56C3-AACF-4E23-A5E3-9C29C1871DEB}" destId="{181DB712-D3EB-415A-AE98-36499DA897C2}" srcOrd="0" destOrd="0" presId="urn:microsoft.com/office/officeart/2005/8/layout/orgChart1"/>
    <dgm:cxn modelId="{9B0BCA44-1530-4ADB-81B5-9DEB7C1630A5}" type="presParOf" srcId="{181DB712-D3EB-415A-AE98-36499DA897C2}" destId="{15C6B9F1-2476-4726-85DF-3FC6EFB1D94F}" srcOrd="0" destOrd="0" presId="urn:microsoft.com/office/officeart/2005/8/layout/orgChart1"/>
    <dgm:cxn modelId="{6F790427-F3DE-4346-AC16-7444312A879F}" type="presParOf" srcId="{181DB712-D3EB-415A-AE98-36499DA897C2}" destId="{C3E4D222-E7C6-47D7-8407-52876A657F7C}" srcOrd="1" destOrd="0" presId="urn:microsoft.com/office/officeart/2005/8/layout/orgChart1"/>
    <dgm:cxn modelId="{65A75CF6-63B2-4F08-B7F0-1005A8A7A36C}" type="presParOf" srcId="{A59B56C3-AACF-4E23-A5E3-9C29C1871DEB}" destId="{1F03FE70-DBF8-4E2A-B1DA-93C0A304732D}" srcOrd="1" destOrd="0" presId="urn:microsoft.com/office/officeart/2005/8/layout/orgChart1"/>
    <dgm:cxn modelId="{F43B3985-B99A-4CC1-9E1B-631B1E5B26A6}" type="presParOf" srcId="{A59B56C3-AACF-4E23-A5E3-9C29C1871DEB}" destId="{E3A0E451-29FF-4C6B-BF2C-7502F22EE0F6}" srcOrd="2" destOrd="0" presId="urn:microsoft.com/office/officeart/2005/8/layout/orgChart1"/>
    <dgm:cxn modelId="{D8C76B97-9186-4DA1-933C-12EAA8AB88B8}" type="presParOf" srcId="{6810D92D-F66D-4477-9996-D46902F7308B}" destId="{555403DB-82B1-4157-BD7E-B2D02B5AC55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1AECC49-95F4-451C-AAAF-7DE64E91F0AC}">
      <dsp:nvSpPr>
        <dsp:cNvPr id="0" name=""/>
        <dsp:cNvSpPr/>
      </dsp:nvSpPr>
      <dsp:spPr>
        <a:xfrm>
          <a:off x="2789694" y="1135812"/>
          <a:ext cx="2226590" cy="1896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007"/>
              </a:lnTo>
              <a:lnTo>
                <a:pt x="2226590" y="91007"/>
              </a:lnTo>
              <a:lnTo>
                <a:pt x="2226590" y="18963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BF7BD6-A2FD-4FDA-9E4E-BFCF57B7FBA9}">
      <dsp:nvSpPr>
        <dsp:cNvPr id="0" name=""/>
        <dsp:cNvSpPr/>
      </dsp:nvSpPr>
      <dsp:spPr>
        <a:xfrm>
          <a:off x="2789694" y="1135812"/>
          <a:ext cx="1090047" cy="1896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007"/>
              </a:lnTo>
              <a:lnTo>
                <a:pt x="1090047" y="91007"/>
              </a:lnTo>
              <a:lnTo>
                <a:pt x="1090047" y="18963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00C796-4C56-499C-8E10-5E35862EEF3D}">
      <dsp:nvSpPr>
        <dsp:cNvPr id="0" name=""/>
        <dsp:cNvSpPr/>
      </dsp:nvSpPr>
      <dsp:spPr>
        <a:xfrm>
          <a:off x="2697480" y="1135812"/>
          <a:ext cx="91440" cy="189633"/>
        </a:xfrm>
        <a:custGeom>
          <a:avLst/>
          <a:gdLst/>
          <a:ahLst/>
          <a:cxnLst/>
          <a:rect l="0" t="0" r="0" b="0"/>
          <a:pathLst>
            <a:path>
              <a:moveTo>
                <a:pt x="92214" y="0"/>
              </a:moveTo>
              <a:lnTo>
                <a:pt x="92214" y="91007"/>
              </a:lnTo>
              <a:lnTo>
                <a:pt x="45720" y="91007"/>
              </a:lnTo>
              <a:lnTo>
                <a:pt x="45720" y="18963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6697A-3F53-4506-A577-8F3D9328EC57}">
      <dsp:nvSpPr>
        <dsp:cNvPr id="0" name=""/>
        <dsp:cNvSpPr/>
      </dsp:nvSpPr>
      <dsp:spPr>
        <a:xfrm>
          <a:off x="1606657" y="1135812"/>
          <a:ext cx="1183037" cy="189633"/>
        </a:xfrm>
        <a:custGeom>
          <a:avLst/>
          <a:gdLst/>
          <a:ahLst/>
          <a:cxnLst/>
          <a:rect l="0" t="0" r="0" b="0"/>
          <a:pathLst>
            <a:path>
              <a:moveTo>
                <a:pt x="1183037" y="0"/>
              </a:moveTo>
              <a:lnTo>
                <a:pt x="1183037" y="91007"/>
              </a:lnTo>
              <a:lnTo>
                <a:pt x="0" y="91007"/>
              </a:lnTo>
              <a:lnTo>
                <a:pt x="0" y="18963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9ECA64-6C46-448F-81A6-5EE59003BE64}">
      <dsp:nvSpPr>
        <dsp:cNvPr id="0" name=""/>
        <dsp:cNvSpPr/>
      </dsp:nvSpPr>
      <dsp:spPr>
        <a:xfrm>
          <a:off x="470114" y="1135812"/>
          <a:ext cx="2319580" cy="189633"/>
        </a:xfrm>
        <a:custGeom>
          <a:avLst/>
          <a:gdLst/>
          <a:ahLst/>
          <a:cxnLst/>
          <a:rect l="0" t="0" r="0" b="0"/>
          <a:pathLst>
            <a:path>
              <a:moveTo>
                <a:pt x="2319580" y="0"/>
              </a:moveTo>
              <a:lnTo>
                <a:pt x="2319580" y="91007"/>
              </a:lnTo>
              <a:lnTo>
                <a:pt x="0" y="91007"/>
              </a:lnTo>
              <a:lnTo>
                <a:pt x="0" y="18963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32A5D9-AA85-4A05-8AA8-B2929B8EF696}">
      <dsp:nvSpPr>
        <dsp:cNvPr id="0" name=""/>
        <dsp:cNvSpPr/>
      </dsp:nvSpPr>
      <dsp:spPr>
        <a:xfrm>
          <a:off x="2320049" y="666166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QUẢN LÝ NHÀ TRỌ</a:t>
          </a:r>
        </a:p>
      </dsp:txBody>
      <dsp:txXfrm>
        <a:off x="2320049" y="666166"/>
        <a:ext cx="939291" cy="469645"/>
      </dsp:txXfrm>
    </dsp:sp>
    <dsp:sp modelId="{5AC08257-5BA9-4821-BFE3-AE5613781326}">
      <dsp:nvSpPr>
        <dsp:cNvPr id="0" name=""/>
        <dsp:cNvSpPr/>
      </dsp:nvSpPr>
      <dsp:spPr>
        <a:xfrm>
          <a:off x="468" y="1325445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Tổ bảo vệ và vệ sinh</a:t>
          </a:r>
        </a:p>
      </dsp:txBody>
      <dsp:txXfrm>
        <a:off x="468" y="1325445"/>
        <a:ext cx="939291" cy="469645"/>
      </dsp:txXfrm>
    </dsp:sp>
    <dsp:sp modelId="{1E708A6E-011C-4F1D-BF3E-E20707E221E8}">
      <dsp:nvSpPr>
        <dsp:cNvPr id="0" name=""/>
        <dsp:cNvSpPr/>
      </dsp:nvSpPr>
      <dsp:spPr>
        <a:xfrm>
          <a:off x="1137011" y="1325445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Tổ cơ sở vật chất</a:t>
          </a:r>
        </a:p>
      </dsp:txBody>
      <dsp:txXfrm>
        <a:off x="1137011" y="1325445"/>
        <a:ext cx="939291" cy="469645"/>
      </dsp:txXfrm>
    </dsp:sp>
    <dsp:sp modelId="{0870F794-870F-4205-9E44-FE4273CD37BB}">
      <dsp:nvSpPr>
        <dsp:cNvPr id="0" name=""/>
        <dsp:cNvSpPr/>
      </dsp:nvSpPr>
      <dsp:spPr>
        <a:xfrm>
          <a:off x="2273554" y="1325445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Tổ dịch vụ</a:t>
          </a:r>
        </a:p>
      </dsp:txBody>
      <dsp:txXfrm>
        <a:off x="2273554" y="1325445"/>
        <a:ext cx="939291" cy="469645"/>
      </dsp:txXfrm>
    </dsp:sp>
    <dsp:sp modelId="{6548664A-CA2D-46B1-9E5B-B1302A8B1168}">
      <dsp:nvSpPr>
        <dsp:cNvPr id="0" name=""/>
        <dsp:cNvSpPr/>
      </dsp:nvSpPr>
      <dsp:spPr>
        <a:xfrm>
          <a:off x="3410096" y="1325445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Tổ thủ tục, tiếp nhận</a:t>
          </a:r>
        </a:p>
      </dsp:txBody>
      <dsp:txXfrm>
        <a:off x="3410096" y="1325445"/>
        <a:ext cx="939291" cy="469645"/>
      </dsp:txXfrm>
    </dsp:sp>
    <dsp:sp modelId="{15C6B9F1-2476-4726-85DF-3FC6EFB1D94F}">
      <dsp:nvSpPr>
        <dsp:cNvPr id="0" name=""/>
        <dsp:cNvSpPr/>
      </dsp:nvSpPr>
      <dsp:spPr>
        <a:xfrm>
          <a:off x="4546639" y="1325445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 Tổ tài chính, kế toán</a:t>
          </a:r>
        </a:p>
      </dsp:txBody>
      <dsp:txXfrm>
        <a:off x="4546639" y="1325445"/>
        <a:ext cx="939291" cy="4696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EAC20-B6B5-4741-80B8-C6AA09BB1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1046</TotalTime>
  <Pages>15</Pages>
  <Words>1576</Words>
  <Characters>8986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10541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keywords/>
  <dc:description/>
  <cp:lastModifiedBy>Rabbit The Loser</cp:lastModifiedBy>
  <cp:revision>308</cp:revision>
  <cp:lastPrinted>2019-10-28T16:34:00Z</cp:lastPrinted>
  <dcterms:created xsi:type="dcterms:W3CDTF">2019-10-08T16:01:00Z</dcterms:created>
  <dcterms:modified xsi:type="dcterms:W3CDTF">2019-12-11T01:27:00Z</dcterms:modified>
</cp:coreProperties>
</file>